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88F" w:rsidRDefault="00510959">
      <w:pPr>
        <w:outlineLvl w:val="0"/>
      </w:pPr>
      <w:bookmarkStart w:id="0" w:name="_Toc503813280"/>
      <w:bookmarkStart w:id="1" w:name="_Toc393372821"/>
      <w:bookmarkStart w:id="2" w:name="_Toc469996146"/>
      <w:bookmarkStart w:id="3" w:name="_Toc470444801"/>
      <w:bookmarkStart w:id="4" w:name="_Toc479775031"/>
      <w:bookmarkStart w:id="5" w:name="_Toc479774019"/>
      <w:bookmarkStart w:id="6" w:name="_Toc479783503"/>
      <w:bookmarkStart w:id="7" w:name="_Toc469995916"/>
      <w:bookmarkStart w:id="8" w:name="_Toc469995345"/>
      <w:bookmarkStart w:id="9" w:name="_Toc470445702"/>
      <w:bookmarkStart w:id="10" w:name="_Toc469996092"/>
      <w:bookmarkStart w:id="11" w:name="_Toc388428347"/>
      <w:bookmarkStart w:id="12" w:name="_Toc393372922"/>
      <w:bookmarkStart w:id="13" w:name="_Toc470445975"/>
      <w:bookmarkStart w:id="14" w:name="_Toc470354156"/>
      <w:bookmarkStart w:id="15" w:name="_Toc470482770"/>
      <w:bookmarkStart w:id="16" w:name="_Toc388217133"/>
      <w:r>
        <w:pict>
          <v:rect id="Rectangle 5" o:spid="_x0000_s1026" style="position:absolute;left:0;text-align:left;margin-left:-26.35pt;margin-top:-23.4pt;width:476.35pt;height:733.2pt;z-index:251658240" o:gfxdata="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5oX68tkAAAAMAQAA&#10;DwAAAAAAAAABACAAAAAiAAAAZHJzL2Rvd25yZXYueG1sUEsBAhQAFAAAAAgAh07iQA7oJOUYAgAA&#10;PgQAAA4AAAAAAAAAAQAgAAAAKAEAAGRycy9lMm9Eb2MueG1sUEsFBgAAAAAGAAYAWQEAALIFAAAA&#10;AA==&#10;">
            <v:textbox>
              <w:txbxContent>
                <w:p w:rsidR="000B2015" w:rsidRDefault="000B2015">
                  <w:pPr>
                    <w:ind w:firstLine="883"/>
                    <w:jc w:val="center"/>
                    <w:rPr>
                      <w:b/>
                      <w:sz w:val="44"/>
                      <w:szCs w:val="44"/>
                    </w:rPr>
                  </w:pPr>
                </w:p>
                <w:p w:rsidR="000B2015" w:rsidRDefault="000B2015">
                  <w:pPr>
                    <w:ind w:firstLine="883"/>
                    <w:jc w:val="center"/>
                    <w:rPr>
                      <w:b/>
                      <w:sz w:val="44"/>
                      <w:szCs w:val="44"/>
                    </w:rPr>
                  </w:pPr>
                </w:p>
                <w:p w:rsidR="000B2015" w:rsidRDefault="000B2015">
                  <w:pPr>
                    <w:ind w:firstLine="883"/>
                    <w:jc w:val="center"/>
                    <w:rPr>
                      <w:b/>
                      <w:sz w:val="44"/>
                      <w:szCs w:val="44"/>
                    </w:rPr>
                  </w:pPr>
                </w:p>
                <w:p w:rsidR="000B2015" w:rsidRDefault="000B2015">
                  <w:pPr>
                    <w:ind w:firstLine="883"/>
                    <w:jc w:val="center"/>
                    <w:rPr>
                      <w:b/>
                      <w:sz w:val="44"/>
                      <w:szCs w:val="44"/>
                    </w:rPr>
                  </w:pPr>
                </w:p>
                <w:p w:rsidR="000B2015" w:rsidRDefault="000B2015">
                  <w:pPr>
                    <w:ind w:firstLine="883"/>
                    <w:jc w:val="center"/>
                    <w:rPr>
                      <w:b/>
                      <w:sz w:val="44"/>
                      <w:szCs w:val="44"/>
                    </w:rPr>
                  </w:pPr>
                </w:p>
                <w:p w:rsidR="000B2015" w:rsidRDefault="000B2015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>
                    <w:rPr>
                      <w:rFonts w:hint="eastAsia"/>
                      <w:b/>
                      <w:sz w:val="44"/>
                      <w:szCs w:val="44"/>
                    </w:rPr>
                    <w:t>中银消费金融有限公司</w:t>
                  </w:r>
                </w:p>
                <w:p w:rsidR="000B2015" w:rsidRDefault="000B2015">
                  <w:pPr>
                    <w:ind w:firstLine="883"/>
                    <w:jc w:val="center"/>
                    <w:rPr>
                      <w:b/>
                      <w:sz w:val="44"/>
                      <w:szCs w:val="44"/>
                    </w:rPr>
                  </w:pPr>
                </w:p>
                <w:p w:rsidR="000B2015" w:rsidRDefault="000B2015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rFonts w:hint="eastAsia"/>
                      <w:b/>
                      <w:sz w:val="72"/>
                      <w:szCs w:val="72"/>
                    </w:rPr>
                    <w:t>需求分析说明</w:t>
                  </w:r>
                </w:p>
                <w:p w:rsidR="000B2015" w:rsidRDefault="000B2015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>新</w:t>
                  </w:r>
                  <w:r>
                    <w:rPr>
                      <w:rFonts w:hint="eastAsia"/>
                      <w:b/>
                      <w:sz w:val="30"/>
                      <w:szCs w:val="30"/>
                    </w:rPr>
                    <w:t>易</w:t>
                  </w:r>
                  <w:r>
                    <w:rPr>
                      <w:b/>
                      <w:sz w:val="30"/>
                      <w:szCs w:val="30"/>
                    </w:rPr>
                    <w:t>贷</w:t>
                  </w:r>
                  <w:r>
                    <w:rPr>
                      <w:rFonts w:hint="eastAsia"/>
                      <w:b/>
                      <w:sz w:val="30"/>
                      <w:szCs w:val="30"/>
                    </w:rPr>
                    <w:t>云金融二</w:t>
                  </w:r>
                  <w:r>
                    <w:rPr>
                      <w:b/>
                      <w:sz w:val="30"/>
                      <w:szCs w:val="30"/>
                    </w:rPr>
                    <w:t>期</w:t>
                  </w:r>
                </w:p>
                <w:p w:rsidR="000B2015" w:rsidRDefault="000B2015">
                  <w:pPr>
                    <w:ind w:firstLine="480"/>
                  </w:pPr>
                </w:p>
                <w:p w:rsidR="000B2015" w:rsidRDefault="000B2015">
                  <w:pPr>
                    <w:ind w:firstLine="480"/>
                  </w:pPr>
                </w:p>
                <w:p w:rsidR="000B2015" w:rsidRDefault="000B2015">
                  <w:pPr>
                    <w:ind w:firstLine="480"/>
                  </w:pPr>
                </w:p>
                <w:p w:rsidR="000B2015" w:rsidRDefault="000B2015">
                  <w:r>
                    <w:tab/>
                  </w:r>
                </w:p>
                <w:p w:rsidR="000B2015" w:rsidRDefault="000B2015">
                  <w:pPr>
                    <w:ind w:firstLine="480"/>
                  </w:pPr>
                </w:p>
                <w:p w:rsidR="000B2015" w:rsidRDefault="000B2015">
                  <w:pPr>
                    <w:ind w:left="2100" w:firstLine="420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上海久雅信息科技有限公司</w:t>
                  </w:r>
                </w:p>
                <w:p w:rsidR="000B2015" w:rsidRDefault="000B2015">
                  <w:pPr>
                    <w:ind w:left="2100" w:firstLine="420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地址：上海市桂平路</w:t>
                  </w:r>
                  <w:r>
                    <w:rPr>
                      <w:rFonts w:hint="eastAsia"/>
                      <w:kern w:val="0"/>
                    </w:rPr>
                    <w:t>391</w:t>
                  </w:r>
                  <w:r>
                    <w:rPr>
                      <w:rFonts w:hint="eastAsia"/>
                      <w:kern w:val="0"/>
                    </w:rPr>
                    <w:t>号新漕河泾国际商务中心</w:t>
                  </w:r>
                  <w:r>
                    <w:rPr>
                      <w:rFonts w:hint="eastAsia"/>
                      <w:kern w:val="0"/>
                    </w:rPr>
                    <w:t>B</w:t>
                  </w:r>
                  <w:r>
                    <w:rPr>
                      <w:rFonts w:hint="eastAsia"/>
                      <w:kern w:val="0"/>
                    </w:rPr>
                    <w:t>座</w:t>
                  </w:r>
                  <w:r>
                    <w:rPr>
                      <w:rFonts w:hint="eastAsia"/>
                      <w:kern w:val="0"/>
                    </w:rPr>
                    <w:t>805</w:t>
                  </w:r>
                  <w:r>
                    <w:rPr>
                      <w:rFonts w:hint="eastAsia"/>
                      <w:kern w:val="0"/>
                    </w:rPr>
                    <w:t>室</w:t>
                  </w:r>
                </w:p>
                <w:p w:rsidR="000B2015" w:rsidRDefault="000B2015">
                  <w:pPr>
                    <w:ind w:left="2100" w:firstLine="42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</w:rPr>
                    <w:t>邮编：</w:t>
                  </w:r>
                  <w:r>
                    <w:rPr>
                      <w:rFonts w:hint="eastAsia"/>
                      <w:kern w:val="0"/>
                      <w:szCs w:val="21"/>
                    </w:rPr>
                    <w:t>200213</w:t>
                  </w:r>
                </w:p>
                <w:p w:rsidR="000B2015" w:rsidRDefault="000B2015">
                  <w:pPr>
                    <w:ind w:left="2100" w:firstLine="42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</w:rPr>
                    <w:t>电话</w:t>
                  </w:r>
                  <w:r>
                    <w:rPr>
                      <w:rFonts w:hint="eastAsia"/>
                      <w:kern w:val="0"/>
                      <w:szCs w:val="21"/>
                    </w:rPr>
                    <w:t>：</w:t>
                  </w:r>
                  <w:r>
                    <w:rPr>
                      <w:rFonts w:hint="eastAsia"/>
                      <w:kern w:val="0"/>
                      <w:szCs w:val="21"/>
                    </w:rPr>
                    <w:t>021-54362083 54362092</w:t>
                  </w:r>
                </w:p>
                <w:p w:rsidR="000B2015" w:rsidRDefault="000B2015">
                  <w:pPr>
                    <w:ind w:left="2100" w:firstLine="42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</w:rPr>
                    <w:t>传真：</w:t>
                  </w:r>
                  <w:r>
                    <w:rPr>
                      <w:rFonts w:hint="eastAsia"/>
                      <w:kern w:val="0"/>
                      <w:szCs w:val="21"/>
                    </w:rPr>
                    <w:t>021-54362085</w:t>
                  </w:r>
                </w:p>
                <w:p w:rsidR="000B2015" w:rsidRDefault="000B2015">
                  <w:pPr>
                    <w:ind w:left="2100" w:firstLine="42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</w:rPr>
                    <w:t>邮箱：</w:t>
                  </w:r>
                  <w:r>
                    <w:rPr>
                      <w:kern w:val="0"/>
                      <w:szCs w:val="21"/>
                    </w:rPr>
                    <w:t>market@everelegance.com.cn</w:t>
                  </w:r>
                </w:p>
                <w:p w:rsidR="000B2015" w:rsidRDefault="000B2015">
                  <w:pPr>
                    <w:ind w:left="2100" w:firstLine="420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</w:rPr>
                    <w:t>主页：</w:t>
                  </w:r>
                  <w:r>
                    <w:rPr>
                      <w:rFonts w:hint="eastAsia"/>
                      <w:kern w:val="0"/>
                      <w:szCs w:val="21"/>
                    </w:rPr>
                    <w:t>http://</w:t>
                  </w:r>
                  <w:hyperlink r:id="rId9" w:history="1">
                    <w:r>
                      <w:rPr>
                        <w:rFonts w:hint="eastAsia"/>
                      </w:rPr>
                      <w:t>www.everelegance.com.cn</w:t>
                    </w:r>
                  </w:hyperlink>
                </w:p>
                <w:p w:rsidR="000B2015" w:rsidRDefault="000B2015">
                  <w:pPr>
                    <w:ind w:firstLineChars="1200" w:firstLine="2880"/>
                    <w:rPr>
                      <w:kern w:val="0"/>
                      <w:szCs w:val="21"/>
                    </w:rPr>
                  </w:pPr>
                </w:p>
              </w:txbxContent>
            </v:textbox>
          </v:rect>
        </w:pic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80788F" w:rsidRDefault="0080788F"/>
    <w:p w:rsidR="0080788F" w:rsidRDefault="0080788F"/>
    <w:p w:rsidR="0080788F" w:rsidRDefault="0080788F"/>
    <w:p w:rsidR="0080788F" w:rsidRDefault="0080788F"/>
    <w:p w:rsidR="0080788F" w:rsidRDefault="0080788F"/>
    <w:p w:rsidR="0080788F" w:rsidRDefault="0080788F"/>
    <w:p w:rsidR="0080788F" w:rsidRDefault="0080788F"/>
    <w:p w:rsidR="0080788F" w:rsidRDefault="0080788F"/>
    <w:p w:rsidR="0080788F" w:rsidRDefault="0080788F"/>
    <w:p w:rsidR="0080788F" w:rsidRDefault="0080788F"/>
    <w:p w:rsidR="0080788F" w:rsidRDefault="0080788F"/>
    <w:p w:rsidR="0080788F" w:rsidRDefault="0080788F"/>
    <w:p w:rsidR="0080788F" w:rsidRDefault="0080788F"/>
    <w:p w:rsidR="0080788F" w:rsidRDefault="0080788F"/>
    <w:p w:rsidR="0080788F" w:rsidRDefault="0080788F"/>
    <w:p w:rsidR="0080788F" w:rsidRDefault="0080788F"/>
    <w:p w:rsidR="0080788F" w:rsidRDefault="0080788F"/>
    <w:p w:rsidR="0080788F" w:rsidRDefault="0080788F"/>
    <w:p w:rsidR="0080788F" w:rsidRDefault="0080788F"/>
    <w:p w:rsidR="0080788F" w:rsidRDefault="0080788F"/>
    <w:p w:rsidR="0080788F" w:rsidRDefault="0080788F"/>
    <w:p w:rsidR="0080788F" w:rsidRDefault="0080788F"/>
    <w:p w:rsidR="0080788F" w:rsidRDefault="0080788F"/>
    <w:p w:rsidR="0080788F" w:rsidRDefault="0080788F"/>
    <w:p w:rsidR="0080788F" w:rsidRDefault="0080788F"/>
    <w:p w:rsidR="0080788F" w:rsidRDefault="0080788F">
      <w:pPr>
        <w:sectPr w:rsidR="0080788F">
          <w:headerReference w:type="even" r:id="rId10"/>
          <w:headerReference w:type="default" r:id="rId11"/>
          <w:pgSz w:w="11906" w:h="16838"/>
          <w:pgMar w:top="1440" w:right="1797" w:bottom="1440" w:left="1797" w:header="851" w:footer="992" w:gutter="0"/>
          <w:pgNumType w:start="1"/>
          <w:cols w:space="720"/>
          <w:docGrid w:type="lines" w:linePitch="312"/>
        </w:sectPr>
      </w:pPr>
    </w:p>
    <w:p w:rsidR="0080788F" w:rsidRDefault="0080788F"/>
    <w:p w:rsidR="0080788F" w:rsidRDefault="00B214E2">
      <w:pPr>
        <w:ind w:leftChars="1400" w:left="3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文档修改历史</w:t>
      </w:r>
    </w:p>
    <w:tbl>
      <w:tblPr>
        <w:tblW w:w="819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936"/>
        <w:gridCol w:w="1326"/>
        <w:gridCol w:w="1833"/>
        <w:gridCol w:w="4095"/>
      </w:tblGrid>
      <w:tr w:rsidR="0080788F">
        <w:trPr>
          <w:tblHeader/>
        </w:trPr>
        <w:tc>
          <w:tcPr>
            <w:tcW w:w="936" w:type="dxa"/>
          </w:tcPr>
          <w:p w:rsidR="0080788F" w:rsidRDefault="00B214E2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版本号</w:t>
            </w:r>
          </w:p>
        </w:tc>
        <w:tc>
          <w:tcPr>
            <w:tcW w:w="1326" w:type="dxa"/>
          </w:tcPr>
          <w:p w:rsidR="0080788F" w:rsidRDefault="00B214E2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修改日期</w:t>
            </w:r>
          </w:p>
        </w:tc>
        <w:tc>
          <w:tcPr>
            <w:tcW w:w="1833" w:type="dxa"/>
          </w:tcPr>
          <w:p w:rsidR="0080788F" w:rsidRDefault="00B214E2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编写人</w:t>
            </w:r>
          </w:p>
        </w:tc>
        <w:tc>
          <w:tcPr>
            <w:tcW w:w="4095" w:type="dxa"/>
          </w:tcPr>
          <w:p w:rsidR="0080788F" w:rsidRDefault="00B214E2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修改内容</w:t>
            </w:r>
          </w:p>
        </w:tc>
      </w:tr>
      <w:tr w:rsidR="0080788F">
        <w:tc>
          <w:tcPr>
            <w:tcW w:w="936" w:type="dxa"/>
          </w:tcPr>
          <w:p w:rsidR="0080788F" w:rsidRDefault="00B214E2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V1.0.0</w:t>
            </w:r>
          </w:p>
        </w:tc>
        <w:tc>
          <w:tcPr>
            <w:tcW w:w="1326" w:type="dxa"/>
          </w:tcPr>
          <w:p w:rsidR="0080788F" w:rsidRDefault="00B214E2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2018-05-04</w:t>
            </w:r>
          </w:p>
        </w:tc>
        <w:tc>
          <w:tcPr>
            <w:tcW w:w="1833" w:type="dxa"/>
          </w:tcPr>
          <w:p w:rsidR="0080788F" w:rsidRDefault="00B214E2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胡剑</w:t>
            </w:r>
          </w:p>
        </w:tc>
        <w:tc>
          <w:tcPr>
            <w:tcW w:w="4095" w:type="dxa"/>
          </w:tcPr>
          <w:p w:rsidR="0080788F" w:rsidRDefault="00B214E2">
            <w:pPr>
              <w:pStyle w:val="TableMedium"/>
              <w:tabs>
                <w:tab w:val="left" w:pos="3720"/>
              </w:tabs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TF初稿</w:t>
            </w:r>
          </w:p>
        </w:tc>
      </w:tr>
      <w:tr w:rsidR="0080788F">
        <w:tc>
          <w:tcPr>
            <w:tcW w:w="936" w:type="dxa"/>
          </w:tcPr>
          <w:p w:rsidR="0080788F" w:rsidRDefault="002327ED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V1.0.1</w:t>
            </w:r>
          </w:p>
        </w:tc>
        <w:tc>
          <w:tcPr>
            <w:tcW w:w="1326" w:type="dxa"/>
          </w:tcPr>
          <w:p w:rsidR="0080788F" w:rsidRDefault="002327ED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2018-05-09</w:t>
            </w:r>
          </w:p>
        </w:tc>
        <w:tc>
          <w:tcPr>
            <w:tcW w:w="1833" w:type="dxa"/>
          </w:tcPr>
          <w:p w:rsidR="0080788F" w:rsidRDefault="002327ED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胡剑</w:t>
            </w:r>
          </w:p>
        </w:tc>
        <w:tc>
          <w:tcPr>
            <w:tcW w:w="4095" w:type="dxa"/>
          </w:tcPr>
          <w:p w:rsidR="0080788F" w:rsidRDefault="0080788F">
            <w:pPr>
              <w:pStyle w:val="TableMedium"/>
              <w:tabs>
                <w:tab w:val="left" w:pos="3720"/>
              </w:tabs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80788F">
        <w:tc>
          <w:tcPr>
            <w:tcW w:w="936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26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833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4095" w:type="dxa"/>
          </w:tcPr>
          <w:p w:rsidR="0080788F" w:rsidRDefault="0080788F">
            <w:pPr>
              <w:pStyle w:val="TableMedium"/>
              <w:tabs>
                <w:tab w:val="left" w:pos="3720"/>
              </w:tabs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80788F">
        <w:tc>
          <w:tcPr>
            <w:tcW w:w="936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26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833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4095" w:type="dxa"/>
          </w:tcPr>
          <w:p w:rsidR="0080788F" w:rsidRDefault="0080788F">
            <w:pPr>
              <w:pStyle w:val="TableMedium"/>
              <w:tabs>
                <w:tab w:val="left" w:pos="3720"/>
              </w:tabs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</w:tbl>
    <w:p w:rsidR="0080788F" w:rsidRDefault="00B214E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批准记录</w:t>
      </w:r>
    </w:p>
    <w:tbl>
      <w:tblPr>
        <w:tblW w:w="8222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843"/>
        <w:gridCol w:w="2268"/>
        <w:gridCol w:w="1276"/>
        <w:gridCol w:w="2835"/>
      </w:tblGrid>
      <w:tr w:rsidR="0080788F">
        <w:trPr>
          <w:tblHeader/>
        </w:trPr>
        <w:tc>
          <w:tcPr>
            <w:tcW w:w="1843" w:type="dxa"/>
          </w:tcPr>
          <w:p w:rsidR="0080788F" w:rsidRDefault="00B214E2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批准人</w:t>
            </w:r>
          </w:p>
        </w:tc>
        <w:tc>
          <w:tcPr>
            <w:tcW w:w="2268" w:type="dxa"/>
          </w:tcPr>
          <w:p w:rsidR="0080788F" w:rsidRDefault="00B214E2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批准部门</w:t>
            </w:r>
          </w:p>
        </w:tc>
        <w:tc>
          <w:tcPr>
            <w:tcW w:w="1276" w:type="dxa"/>
          </w:tcPr>
          <w:p w:rsidR="0080788F" w:rsidRDefault="00B214E2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批准日期</w:t>
            </w:r>
          </w:p>
        </w:tc>
        <w:tc>
          <w:tcPr>
            <w:tcW w:w="2835" w:type="dxa"/>
          </w:tcPr>
          <w:p w:rsidR="0080788F" w:rsidRDefault="00B214E2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备注</w:t>
            </w:r>
          </w:p>
        </w:tc>
      </w:tr>
      <w:tr w:rsidR="0080788F">
        <w:tc>
          <w:tcPr>
            <w:tcW w:w="1843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76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2835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80788F">
        <w:tc>
          <w:tcPr>
            <w:tcW w:w="1843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2268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1276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2835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color w:val="FF0000"/>
              </w:rPr>
            </w:pPr>
          </w:p>
        </w:tc>
      </w:tr>
      <w:tr w:rsidR="0080788F">
        <w:tc>
          <w:tcPr>
            <w:tcW w:w="1843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color w:val="FF0000"/>
                <w:lang w:eastAsia="zh-CN"/>
              </w:rPr>
            </w:pPr>
          </w:p>
        </w:tc>
        <w:tc>
          <w:tcPr>
            <w:tcW w:w="2268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color w:val="FF0000"/>
                <w:lang w:eastAsia="zh-CN"/>
              </w:rPr>
            </w:pPr>
          </w:p>
        </w:tc>
        <w:tc>
          <w:tcPr>
            <w:tcW w:w="1276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2835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color w:val="FF0000"/>
                <w:lang w:eastAsia="zh-CN"/>
              </w:rPr>
            </w:pPr>
          </w:p>
        </w:tc>
      </w:tr>
      <w:tr w:rsidR="0080788F">
        <w:tc>
          <w:tcPr>
            <w:tcW w:w="1843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color w:val="FF0000"/>
                <w:lang w:eastAsia="zh-CN"/>
              </w:rPr>
            </w:pPr>
          </w:p>
        </w:tc>
        <w:tc>
          <w:tcPr>
            <w:tcW w:w="2268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color w:val="FF0000"/>
                <w:lang w:eastAsia="zh-CN"/>
              </w:rPr>
            </w:pPr>
          </w:p>
        </w:tc>
        <w:tc>
          <w:tcPr>
            <w:tcW w:w="1276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2835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color w:val="FF0000"/>
                <w:lang w:eastAsia="zh-CN"/>
              </w:rPr>
            </w:pPr>
          </w:p>
        </w:tc>
      </w:tr>
    </w:tbl>
    <w:p w:rsidR="0080788F" w:rsidRDefault="00B214E2">
      <w:pPr>
        <w:pStyle w:val="af7"/>
        <w:spacing w:line="360" w:lineRule="auto"/>
        <w:rPr>
          <w:rFonts w:ascii="微软雅黑" w:eastAsia="微软雅黑" w:hAnsi="微软雅黑" w:cs="Times New Roman"/>
          <w:b w:val="0"/>
          <w:bCs w:val="0"/>
          <w:sz w:val="21"/>
        </w:rPr>
      </w:pPr>
      <w:r>
        <w:rPr>
          <w:rFonts w:ascii="微软雅黑" w:eastAsia="微软雅黑" w:hAnsi="微软雅黑" w:cs="Times New Roman" w:hint="eastAsia"/>
          <w:b w:val="0"/>
          <w:bCs w:val="0"/>
          <w:sz w:val="21"/>
        </w:rPr>
        <w:t>评审记录</w:t>
      </w:r>
    </w:p>
    <w:tbl>
      <w:tblPr>
        <w:tblW w:w="8222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418"/>
        <w:gridCol w:w="1701"/>
        <w:gridCol w:w="1701"/>
        <w:gridCol w:w="3402"/>
      </w:tblGrid>
      <w:tr w:rsidR="0080788F">
        <w:trPr>
          <w:tblHeader/>
        </w:trPr>
        <w:tc>
          <w:tcPr>
            <w:tcW w:w="1418" w:type="dxa"/>
          </w:tcPr>
          <w:p w:rsidR="0080788F" w:rsidRDefault="00B214E2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评审人</w:t>
            </w:r>
          </w:p>
        </w:tc>
        <w:tc>
          <w:tcPr>
            <w:tcW w:w="1701" w:type="dxa"/>
          </w:tcPr>
          <w:p w:rsidR="0080788F" w:rsidRDefault="00B214E2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评审部门</w:t>
            </w:r>
          </w:p>
        </w:tc>
        <w:tc>
          <w:tcPr>
            <w:tcW w:w="1701" w:type="dxa"/>
          </w:tcPr>
          <w:p w:rsidR="0080788F" w:rsidRDefault="00B214E2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评审日期</w:t>
            </w:r>
          </w:p>
        </w:tc>
        <w:tc>
          <w:tcPr>
            <w:tcW w:w="3402" w:type="dxa"/>
          </w:tcPr>
          <w:p w:rsidR="0080788F" w:rsidRDefault="00B214E2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评审功能模块</w:t>
            </w:r>
          </w:p>
        </w:tc>
      </w:tr>
      <w:tr w:rsidR="0080788F">
        <w:tc>
          <w:tcPr>
            <w:tcW w:w="1418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1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3402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80788F">
        <w:tc>
          <w:tcPr>
            <w:tcW w:w="1418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402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80788F">
        <w:tc>
          <w:tcPr>
            <w:tcW w:w="1418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1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1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402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80788F">
        <w:tc>
          <w:tcPr>
            <w:tcW w:w="1418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1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1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402" w:type="dxa"/>
          </w:tcPr>
          <w:p w:rsidR="0080788F" w:rsidRDefault="0080788F">
            <w:pPr>
              <w:pStyle w:val="TableMedium"/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</w:tbl>
    <w:p w:rsidR="007F2F75" w:rsidRDefault="00B214E2" w:rsidP="007F2F75">
      <w:pPr>
        <w:rPr>
          <w:caps/>
        </w:rPr>
      </w:pPr>
      <w:r>
        <w:br w:type="page"/>
      </w:r>
      <w:bookmarkStart w:id="17" w:name="_Toc54860839"/>
      <w:bookmarkStart w:id="18" w:name="_Toc120760104"/>
      <w:bookmarkStart w:id="19" w:name="_Toc111271673"/>
      <w:bookmarkStart w:id="20" w:name="_Toc469995347"/>
      <w:bookmarkStart w:id="21" w:name="_Toc503813282"/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51906757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75BFE" w:rsidRDefault="00D75BFE">
          <w:pPr>
            <w:pStyle w:val="TOC"/>
            <w:rPr>
              <w:color w:val="auto"/>
              <w:lang w:val="zh-CN"/>
            </w:rPr>
          </w:pPr>
          <w:r w:rsidRPr="00D75BFE">
            <w:rPr>
              <w:color w:val="auto"/>
              <w:sz w:val="36"/>
              <w:szCs w:val="36"/>
              <w:lang w:val="zh-CN"/>
            </w:rPr>
            <w:t>目录</w:t>
          </w:r>
        </w:p>
        <w:p w:rsidR="00D75BFE" w:rsidRDefault="00D75BFE" w:rsidP="00D75BFE">
          <w:pPr>
            <w:pStyle w:val="10"/>
            <w:tabs>
              <w:tab w:val="right" w:leader="dot" w:pos="8302"/>
            </w:tabs>
            <w:rPr>
              <w:webHidden/>
              <w:lang w:val="zh-CN"/>
            </w:rPr>
          </w:pPr>
          <w:r w:rsidRPr="00D75BFE">
            <w:rPr>
              <w:webHidden/>
              <w:lang w:val="zh-CN"/>
            </w:rPr>
            <w:tab/>
          </w:r>
          <w:r>
            <w:rPr>
              <w:rFonts w:hint="eastAsia"/>
              <w:webHidden/>
              <w:lang w:val="zh-CN"/>
            </w:rPr>
            <w:t xml:space="preserve">1 </w:t>
          </w:r>
        </w:p>
        <w:p w:rsidR="00D75BFE" w:rsidRPr="00D75BFE" w:rsidRDefault="00D75BFE" w:rsidP="00D75BFE">
          <w:pPr>
            <w:pStyle w:val="10"/>
            <w:tabs>
              <w:tab w:val="right" w:leader="dot" w:pos="8302"/>
            </w:tabs>
            <w:rPr>
              <w:lang w:val="zh-CN"/>
            </w:rPr>
          </w:pPr>
          <w:r>
            <w:rPr>
              <w:rFonts w:hint="eastAsia"/>
              <w:webHidden/>
              <w:lang w:val="zh-CN"/>
            </w:rPr>
            <w:t>目录</w:t>
          </w:r>
          <w:r w:rsidRPr="00D75BFE">
            <w:rPr>
              <w:webHidden/>
              <w:lang w:val="zh-CN"/>
            </w:rPr>
            <w:tab/>
          </w:r>
          <w:r>
            <w:rPr>
              <w:rFonts w:hint="eastAsia"/>
              <w:webHidden/>
              <w:lang w:val="zh-CN"/>
            </w:rPr>
            <w:t>2</w:t>
          </w:r>
        </w:p>
        <w:p w:rsidR="00571B8A" w:rsidRDefault="00510959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510959">
            <w:fldChar w:fldCharType="begin"/>
          </w:r>
          <w:r w:rsidR="00D75BFE">
            <w:instrText xml:space="preserve"> TOC \o "1-4" \h \z \u </w:instrText>
          </w:r>
          <w:r w:rsidRPr="00510959">
            <w:fldChar w:fldCharType="separate"/>
          </w:r>
          <w:hyperlink w:anchor="_Toc513815684" w:history="1">
            <w:r w:rsidR="00571B8A" w:rsidRPr="006645D3">
              <w:rPr>
                <w:rStyle w:val="ae"/>
                <w:rFonts w:hint="eastAsia"/>
                <w:noProof/>
              </w:rPr>
              <w:t>一</w:t>
            </w:r>
            <w:r w:rsidR="00571B8A" w:rsidRPr="006645D3">
              <w:rPr>
                <w:rStyle w:val="ae"/>
                <w:rFonts w:hint="eastAsia"/>
                <w:noProof/>
              </w:rPr>
              <w:t xml:space="preserve"> </w:t>
            </w:r>
            <w:r w:rsidR="00571B8A" w:rsidRPr="006645D3">
              <w:rPr>
                <w:rStyle w:val="ae"/>
                <w:rFonts w:hint="eastAsia"/>
                <w:noProof/>
              </w:rPr>
              <w:t>引言</w:t>
            </w:r>
            <w:r w:rsidR="00571B8A">
              <w:rPr>
                <w:noProof/>
                <w:webHidden/>
              </w:rPr>
              <w:tab/>
            </w:r>
            <w:r w:rsidR="00571B8A">
              <w:rPr>
                <w:noProof/>
                <w:webHidden/>
              </w:rPr>
              <w:fldChar w:fldCharType="begin"/>
            </w:r>
            <w:r w:rsidR="00571B8A">
              <w:rPr>
                <w:noProof/>
                <w:webHidden/>
              </w:rPr>
              <w:instrText xml:space="preserve"> PAGEREF _Toc513815684 \h </w:instrText>
            </w:r>
            <w:r w:rsidR="00571B8A">
              <w:rPr>
                <w:noProof/>
                <w:webHidden/>
              </w:rPr>
            </w:r>
            <w:r w:rsidR="00571B8A">
              <w:rPr>
                <w:noProof/>
                <w:webHidden/>
              </w:rPr>
              <w:fldChar w:fldCharType="separate"/>
            </w:r>
            <w:r w:rsidR="00571B8A">
              <w:rPr>
                <w:noProof/>
                <w:webHidden/>
              </w:rPr>
              <w:t>3</w:t>
            </w:r>
            <w:r w:rsidR="00571B8A">
              <w:rPr>
                <w:noProof/>
                <w:webHidden/>
              </w:rPr>
              <w:fldChar w:fldCharType="end"/>
            </w:r>
          </w:hyperlink>
        </w:p>
        <w:p w:rsidR="00571B8A" w:rsidRDefault="00571B8A">
          <w:pPr>
            <w:pStyle w:val="20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13815685" w:history="1">
            <w:r w:rsidRPr="006645D3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6645D3">
              <w:rPr>
                <w:rStyle w:val="ae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B8A" w:rsidRDefault="00571B8A">
          <w:pPr>
            <w:pStyle w:val="20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13815686" w:history="1">
            <w:r w:rsidRPr="006645D3">
              <w:rPr>
                <w:rStyle w:val="a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6645D3">
              <w:rPr>
                <w:rStyle w:val="ae"/>
                <w:rFonts w:hint="eastAsia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B8A" w:rsidRDefault="00571B8A">
          <w:pPr>
            <w:pStyle w:val="20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13815687" w:history="1">
            <w:r w:rsidRPr="006645D3">
              <w:rPr>
                <w:rStyle w:val="a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6645D3">
              <w:rPr>
                <w:rStyle w:val="ae"/>
                <w:rFonts w:hint="eastAsia"/>
                <w:noProof/>
              </w:rPr>
              <w:t>编写原则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B8A" w:rsidRDefault="00571B8A">
          <w:pPr>
            <w:pStyle w:val="20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13815688" w:history="1">
            <w:r w:rsidRPr="006645D3">
              <w:rPr>
                <w:rStyle w:val="ae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6645D3">
              <w:rPr>
                <w:rStyle w:val="ae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B8A" w:rsidRDefault="00571B8A">
          <w:pPr>
            <w:pStyle w:val="20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13815689" w:history="1">
            <w:r w:rsidRPr="006645D3">
              <w:rPr>
                <w:rStyle w:val="ae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6645D3">
              <w:rPr>
                <w:rStyle w:val="ae"/>
                <w:rFonts w:hint="eastAsia"/>
                <w:noProof/>
              </w:rPr>
              <w:t>术语解释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B8A" w:rsidRDefault="00571B8A">
          <w:pPr>
            <w:pStyle w:val="20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13815690" w:history="1">
            <w:r w:rsidRPr="006645D3">
              <w:rPr>
                <w:rStyle w:val="ae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6645D3">
              <w:rPr>
                <w:rStyle w:val="ae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B8A" w:rsidRDefault="00571B8A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3815691" w:history="1">
            <w:r w:rsidRPr="006645D3">
              <w:rPr>
                <w:rStyle w:val="ae"/>
                <w:rFonts w:hint="eastAsia"/>
                <w:noProof/>
              </w:rPr>
              <w:t>二</w:t>
            </w:r>
            <w:r w:rsidRPr="006645D3">
              <w:rPr>
                <w:rStyle w:val="ae"/>
                <w:rFonts w:hint="eastAsia"/>
                <w:noProof/>
              </w:rPr>
              <w:t xml:space="preserve"> </w:t>
            </w:r>
            <w:r w:rsidRPr="006645D3">
              <w:rPr>
                <w:rStyle w:val="ae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B8A" w:rsidRDefault="00571B8A">
          <w:pPr>
            <w:pStyle w:val="20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13815694" w:history="1">
            <w:r w:rsidRPr="006645D3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6645D3">
              <w:rPr>
                <w:rStyle w:val="ae"/>
                <w:rFonts w:hint="eastAsia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B8A" w:rsidRDefault="00571B8A">
          <w:pPr>
            <w:pStyle w:val="20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13815695" w:history="1">
            <w:r w:rsidRPr="006645D3">
              <w:rPr>
                <w:rStyle w:val="a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6645D3">
              <w:rPr>
                <w:rStyle w:val="ae"/>
                <w:rFonts w:hint="eastAsia"/>
                <w:noProof/>
              </w:rPr>
              <w:t>系统用户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B8A" w:rsidRDefault="00571B8A">
          <w:pPr>
            <w:pStyle w:val="20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13815696" w:history="1">
            <w:r w:rsidRPr="006645D3">
              <w:rPr>
                <w:rStyle w:val="a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6645D3">
              <w:rPr>
                <w:rStyle w:val="ae"/>
                <w:rFonts w:hint="eastAsia"/>
                <w:noProof/>
              </w:rPr>
              <w:t>数据来源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B8A" w:rsidRDefault="00571B8A">
          <w:pPr>
            <w:pStyle w:val="20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13815697" w:history="1">
            <w:r w:rsidRPr="006645D3">
              <w:rPr>
                <w:rStyle w:val="a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6645D3">
              <w:rPr>
                <w:rStyle w:val="ae"/>
                <w:rFonts w:hint="eastAsia"/>
                <w:noProof/>
              </w:rPr>
              <w:t>系统组成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B8A" w:rsidRDefault="00571B8A">
          <w:pPr>
            <w:pStyle w:val="20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13815698" w:history="1">
            <w:r w:rsidRPr="006645D3">
              <w:rPr>
                <w:rStyle w:val="ae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6645D3">
              <w:rPr>
                <w:rStyle w:val="ae"/>
                <w:rFonts w:hint="eastAsia"/>
                <w:noProof/>
              </w:rPr>
              <w:t>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B8A" w:rsidRDefault="00571B8A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3815699" w:history="1">
            <w:r w:rsidRPr="006645D3">
              <w:rPr>
                <w:rStyle w:val="ae"/>
                <w:rFonts w:hint="eastAsia"/>
                <w:noProof/>
              </w:rPr>
              <w:t>三</w:t>
            </w:r>
            <w:r w:rsidRPr="006645D3">
              <w:rPr>
                <w:rStyle w:val="ae"/>
                <w:rFonts w:hint="eastAsia"/>
                <w:noProof/>
              </w:rPr>
              <w:t xml:space="preserve"> </w:t>
            </w:r>
            <w:r w:rsidRPr="006645D3">
              <w:rPr>
                <w:rStyle w:val="ae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B8A" w:rsidRDefault="00571B8A">
          <w:pPr>
            <w:pStyle w:val="20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13815700" w:history="1">
            <w:r w:rsidRPr="006645D3">
              <w:rPr>
                <w:rStyle w:val="a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6645D3">
              <w:rPr>
                <w:rStyle w:val="ae"/>
                <w:rFonts w:hint="eastAsia"/>
                <w:noProof/>
              </w:rPr>
              <w:t>发票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B8A" w:rsidRDefault="00571B8A">
          <w:pPr>
            <w:pStyle w:val="30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13815701" w:history="1">
            <w:r w:rsidRPr="006645D3">
              <w:rPr>
                <w:rStyle w:val="ae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6645D3">
              <w:rPr>
                <w:rStyle w:val="ae"/>
                <w:rFonts w:hint="eastAsia"/>
                <w:noProof/>
              </w:rPr>
              <w:t>发票管理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B8A" w:rsidRDefault="00571B8A">
          <w:pPr>
            <w:pStyle w:val="40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3815702" w:history="1">
            <w:r w:rsidRPr="006645D3">
              <w:rPr>
                <w:rStyle w:val="ae"/>
                <w:noProof/>
              </w:rPr>
              <w:t>3.1.1.1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6645D3">
              <w:rPr>
                <w:rStyle w:val="ae"/>
                <w:rFonts w:hint="eastAsia"/>
                <w:noProof/>
              </w:rPr>
              <w:t>发票抬头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B8A" w:rsidRDefault="00571B8A">
          <w:pPr>
            <w:pStyle w:val="40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3815703" w:history="1">
            <w:r w:rsidRPr="006645D3">
              <w:rPr>
                <w:rStyle w:val="ae"/>
                <w:noProof/>
              </w:rPr>
              <w:t>3.1.1.2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6645D3">
              <w:rPr>
                <w:rStyle w:val="ae"/>
                <w:rFonts w:hint="eastAsia"/>
                <w:noProof/>
              </w:rPr>
              <w:t>发票上传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B8A" w:rsidRDefault="00571B8A">
          <w:pPr>
            <w:pStyle w:val="40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13815704" w:history="1">
            <w:r w:rsidRPr="006645D3">
              <w:rPr>
                <w:rStyle w:val="ae"/>
                <w:noProof/>
              </w:rPr>
              <w:t>3.1.1.3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6645D3">
              <w:rPr>
                <w:rStyle w:val="ae"/>
                <w:rFonts w:hint="eastAsia"/>
                <w:noProof/>
              </w:rPr>
              <w:t>发票信息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B8A" w:rsidRDefault="00571B8A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3815705" w:history="1">
            <w:r w:rsidRPr="006645D3">
              <w:rPr>
                <w:rStyle w:val="ae"/>
                <w:rFonts w:hint="eastAsia"/>
                <w:noProof/>
              </w:rPr>
              <w:t>四</w:t>
            </w:r>
            <w:r w:rsidRPr="006645D3">
              <w:rPr>
                <w:rStyle w:val="ae"/>
                <w:rFonts w:hint="eastAsia"/>
                <w:noProof/>
              </w:rPr>
              <w:t xml:space="preserve"> </w:t>
            </w:r>
            <w:r w:rsidRPr="006645D3">
              <w:rPr>
                <w:rStyle w:val="ae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B8A" w:rsidRDefault="00571B8A">
          <w:pPr>
            <w:pStyle w:val="20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13815706" w:history="1">
            <w:r w:rsidRPr="006645D3">
              <w:rPr>
                <w:rStyle w:val="a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6645D3">
              <w:rPr>
                <w:rStyle w:val="ae"/>
                <w:rFonts w:hint="eastAsia"/>
                <w:noProof/>
              </w:rPr>
              <w:t>关联系统接口列表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F75" w:rsidRDefault="00510959">
          <w:r>
            <w:rPr>
              <w:rFonts w:ascii="Calibri" w:hAnsi="Calibri" w:cs="Calibri"/>
              <w:sz w:val="20"/>
              <w:szCs w:val="20"/>
            </w:rPr>
            <w:fldChar w:fldCharType="end"/>
          </w:r>
        </w:p>
      </w:sdtContent>
    </w:sdt>
    <w:p w:rsidR="007F2F75" w:rsidRDefault="007F2F75" w:rsidP="007F2F75">
      <w:pPr>
        <w:rPr>
          <w:caps/>
        </w:rPr>
      </w:pPr>
    </w:p>
    <w:p w:rsidR="007F2F75" w:rsidRDefault="007F2F75" w:rsidP="007F2F75"/>
    <w:p w:rsidR="007F2F75" w:rsidRDefault="007F2F75" w:rsidP="007F2F75"/>
    <w:p w:rsidR="007F2F75" w:rsidRDefault="007F2F75" w:rsidP="007F2F75"/>
    <w:p w:rsidR="0080788F" w:rsidRDefault="006422D0">
      <w:pPr>
        <w:pStyle w:val="1"/>
        <w:tabs>
          <w:tab w:val="left" w:pos="432"/>
        </w:tabs>
        <w:jc w:val="left"/>
      </w:pPr>
      <w:bookmarkStart w:id="22" w:name="_Toc513815684"/>
      <w:r>
        <w:rPr>
          <w:rFonts w:hint="eastAsia"/>
        </w:rPr>
        <w:lastRenderedPageBreak/>
        <w:t>引言</w:t>
      </w:r>
      <w:bookmarkEnd w:id="17"/>
      <w:bookmarkEnd w:id="18"/>
      <w:bookmarkEnd w:id="19"/>
      <w:bookmarkEnd w:id="20"/>
      <w:bookmarkEnd w:id="21"/>
      <w:bookmarkEnd w:id="22"/>
    </w:p>
    <w:p w:rsidR="0080788F" w:rsidRDefault="00B214E2">
      <w:pPr>
        <w:pStyle w:val="2"/>
      </w:pPr>
      <w:bookmarkStart w:id="23" w:name="_Toc111271674"/>
      <w:bookmarkStart w:id="24" w:name="_Toc120760105"/>
      <w:bookmarkStart w:id="25" w:name="_Toc68268211"/>
      <w:bookmarkStart w:id="26" w:name="_Toc503813283"/>
      <w:bookmarkStart w:id="27" w:name="_Toc54859991"/>
      <w:bookmarkStart w:id="28" w:name="_Toc469995348"/>
      <w:bookmarkStart w:id="29" w:name="_Toc54860467"/>
      <w:bookmarkStart w:id="30" w:name="_Toc54860840"/>
      <w:bookmarkStart w:id="31" w:name="_Toc513815685"/>
      <w:r>
        <w:rPr>
          <w:rFonts w:eastAsia="宋体" w:hint="eastAsia"/>
        </w:rPr>
        <w:t>编写目的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80788F" w:rsidRPr="00136C2D" w:rsidRDefault="00B214E2">
      <w:pPr>
        <w:pStyle w:val="a0"/>
        <w:spacing w:before="120" w:after="120"/>
        <w:ind w:firstLine="480"/>
        <w:rPr>
          <w:rFonts w:ascii="仿宋" w:eastAsia="仿宋" w:hAnsi="仿宋"/>
        </w:rPr>
      </w:pPr>
      <w:r w:rsidRPr="00136C2D">
        <w:rPr>
          <w:rFonts w:ascii="仿宋" w:eastAsia="仿宋" w:hAnsi="仿宋" w:hint="eastAsia"/>
        </w:rPr>
        <w:t>本文主要用于《新易贷金融云APP》需求</w:t>
      </w:r>
      <w:r w:rsidRPr="00136C2D">
        <w:rPr>
          <w:rFonts w:ascii="仿宋" w:eastAsia="仿宋" w:hAnsi="仿宋"/>
        </w:rPr>
        <w:t>分期</w:t>
      </w:r>
      <w:r w:rsidRPr="00136C2D">
        <w:rPr>
          <w:rFonts w:ascii="仿宋" w:eastAsia="仿宋" w:hAnsi="仿宋" w:hint="eastAsia"/>
        </w:rPr>
        <w:t>，帮助</w:t>
      </w:r>
      <w:r w:rsidRPr="00136C2D">
        <w:rPr>
          <w:rFonts w:ascii="仿宋" w:eastAsia="仿宋" w:hAnsi="仿宋"/>
        </w:rPr>
        <w:t>开发人员</w:t>
      </w:r>
      <w:r w:rsidRPr="00136C2D">
        <w:rPr>
          <w:rFonts w:ascii="仿宋" w:eastAsia="仿宋" w:hAnsi="仿宋" w:hint="eastAsia"/>
        </w:rPr>
        <w:t>和</w:t>
      </w:r>
      <w:r w:rsidRPr="00136C2D">
        <w:rPr>
          <w:rFonts w:ascii="仿宋" w:eastAsia="仿宋" w:hAnsi="仿宋"/>
        </w:rPr>
        <w:t>业务人员更好的</w:t>
      </w:r>
      <w:r w:rsidRPr="00136C2D">
        <w:rPr>
          <w:rFonts w:ascii="仿宋" w:eastAsia="仿宋" w:hAnsi="仿宋" w:hint="eastAsia"/>
        </w:rPr>
        <w:t>理解</w:t>
      </w:r>
      <w:r w:rsidRPr="00136C2D">
        <w:rPr>
          <w:rFonts w:ascii="仿宋" w:eastAsia="仿宋" w:hAnsi="仿宋"/>
        </w:rPr>
        <w:t>项目</w:t>
      </w:r>
      <w:r w:rsidRPr="00136C2D">
        <w:rPr>
          <w:rFonts w:ascii="仿宋" w:eastAsia="仿宋" w:hAnsi="仿宋" w:hint="eastAsia"/>
        </w:rPr>
        <w:t>细节，</w:t>
      </w:r>
      <w:r w:rsidRPr="00136C2D">
        <w:rPr>
          <w:rFonts w:ascii="仿宋" w:eastAsia="仿宋" w:hAnsi="仿宋"/>
        </w:rPr>
        <w:t>方便在开发</w:t>
      </w:r>
      <w:r w:rsidRPr="00136C2D">
        <w:rPr>
          <w:rFonts w:ascii="仿宋" w:eastAsia="仿宋" w:hAnsi="仿宋" w:hint="eastAsia"/>
        </w:rPr>
        <w:t>过程中</w:t>
      </w:r>
      <w:r w:rsidRPr="00136C2D">
        <w:rPr>
          <w:rFonts w:ascii="仿宋" w:eastAsia="仿宋" w:hAnsi="仿宋"/>
        </w:rPr>
        <w:t>对项目</w:t>
      </w:r>
      <w:r w:rsidRPr="00136C2D">
        <w:rPr>
          <w:rFonts w:ascii="仿宋" w:eastAsia="仿宋" w:hAnsi="仿宋" w:hint="eastAsia"/>
        </w:rPr>
        <w:t>准确</w:t>
      </w:r>
      <w:r w:rsidRPr="00136C2D">
        <w:rPr>
          <w:rFonts w:ascii="仿宋" w:eastAsia="仿宋" w:hAnsi="仿宋"/>
        </w:rPr>
        <w:t>定位。</w:t>
      </w:r>
    </w:p>
    <w:p w:rsidR="0080788F" w:rsidRDefault="00B214E2">
      <w:pPr>
        <w:pStyle w:val="2"/>
      </w:pPr>
      <w:bookmarkStart w:id="32" w:name="_Toc503813284"/>
      <w:bookmarkStart w:id="33" w:name="_Toc54859992"/>
      <w:bookmarkStart w:id="34" w:name="_Toc26082077"/>
      <w:bookmarkStart w:id="35" w:name="_Toc68268212"/>
      <w:bookmarkStart w:id="36" w:name="_Toc111271675"/>
      <w:bookmarkStart w:id="37" w:name="_Toc35143573"/>
      <w:bookmarkStart w:id="38" w:name="_Toc469995349"/>
      <w:bookmarkStart w:id="39" w:name="_Toc34556180"/>
      <w:bookmarkStart w:id="40" w:name="_Toc43260588"/>
      <w:bookmarkStart w:id="41" w:name="_Toc120760106"/>
      <w:bookmarkStart w:id="42" w:name="_Toc54860841"/>
      <w:bookmarkStart w:id="43" w:name="_Toc54860468"/>
      <w:bookmarkStart w:id="44" w:name="_Toc513815686"/>
      <w:r>
        <w:rPr>
          <w:rFonts w:eastAsia="宋体" w:hint="eastAsia"/>
        </w:rPr>
        <w:t>读者对象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80788F" w:rsidRPr="00136C2D" w:rsidRDefault="00B214E2">
      <w:pPr>
        <w:pStyle w:val="a0"/>
        <w:spacing w:before="120" w:after="120"/>
        <w:ind w:firstLine="480"/>
        <w:rPr>
          <w:rFonts w:ascii="仿宋" w:eastAsia="仿宋" w:hAnsi="仿宋"/>
        </w:rPr>
      </w:pPr>
      <w:r w:rsidRPr="00136C2D">
        <w:rPr>
          <w:rFonts w:ascii="仿宋" w:eastAsia="仿宋" w:hAnsi="仿宋" w:hint="eastAsia"/>
        </w:rPr>
        <w:t>系统业务设计人员、IT</w:t>
      </w:r>
      <w:r w:rsidRPr="00136C2D">
        <w:rPr>
          <w:rFonts w:ascii="仿宋" w:eastAsia="仿宋" w:hAnsi="仿宋"/>
        </w:rPr>
        <w:t>系统架构人员、</w:t>
      </w:r>
      <w:r w:rsidRPr="00136C2D">
        <w:rPr>
          <w:rFonts w:ascii="仿宋" w:eastAsia="仿宋" w:hAnsi="仿宋" w:hint="eastAsia"/>
        </w:rPr>
        <w:t>项目实施与开发相关</w:t>
      </w:r>
      <w:r w:rsidRPr="00136C2D">
        <w:rPr>
          <w:rFonts w:ascii="仿宋" w:eastAsia="仿宋" w:hAnsi="仿宋"/>
        </w:rPr>
        <w:t>人员</w:t>
      </w:r>
      <w:r w:rsidRPr="00136C2D">
        <w:rPr>
          <w:rFonts w:ascii="仿宋" w:eastAsia="仿宋" w:hAnsi="仿宋" w:hint="eastAsia"/>
        </w:rPr>
        <w:t>。</w:t>
      </w:r>
    </w:p>
    <w:p w:rsidR="0080788F" w:rsidRDefault="00B214E2">
      <w:pPr>
        <w:pStyle w:val="2"/>
      </w:pPr>
      <w:bookmarkStart w:id="45" w:name="_Toc34556181"/>
      <w:bookmarkStart w:id="46" w:name="_Toc68268213"/>
      <w:bookmarkStart w:id="47" w:name="_Toc26082078"/>
      <w:bookmarkStart w:id="48" w:name="_Toc35143574"/>
      <w:bookmarkStart w:id="49" w:name="_Toc120760107"/>
      <w:bookmarkStart w:id="50" w:name="_Toc111271676"/>
      <w:bookmarkStart w:id="51" w:name="_Toc54859993"/>
      <w:bookmarkStart w:id="52" w:name="_Toc503813285"/>
      <w:bookmarkStart w:id="53" w:name="_Toc469995350"/>
      <w:bookmarkStart w:id="54" w:name="_Toc54860469"/>
      <w:bookmarkStart w:id="55" w:name="_Toc43260589"/>
      <w:bookmarkStart w:id="56" w:name="_Toc54860842"/>
      <w:bookmarkStart w:id="57" w:name="_Toc513815687"/>
      <w:r>
        <w:rPr>
          <w:rFonts w:eastAsia="宋体" w:hint="eastAsia"/>
        </w:rPr>
        <w:t>编写原则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80788F" w:rsidRPr="00136C2D" w:rsidRDefault="00B214E2">
      <w:pPr>
        <w:pStyle w:val="a0"/>
        <w:spacing w:before="120" w:after="120"/>
        <w:ind w:firstLine="480"/>
        <w:rPr>
          <w:rFonts w:ascii="仿宋" w:eastAsia="仿宋" w:hAnsi="仿宋"/>
        </w:rPr>
      </w:pPr>
      <w:r w:rsidRPr="00136C2D">
        <w:rPr>
          <w:rFonts w:ascii="仿宋" w:eastAsia="仿宋" w:hAnsi="仿宋" w:hint="eastAsia"/>
        </w:rPr>
        <w:t>文档</w:t>
      </w:r>
      <w:r w:rsidRPr="00136C2D">
        <w:rPr>
          <w:rFonts w:ascii="仿宋" w:eastAsia="仿宋" w:hAnsi="仿宋"/>
        </w:rPr>
        <w:t>编写依据业务</w:t>
      </w:r>
      <w:r w:rsidRPr="00136C2D">
        <w:rPr>
          <w:rFonts w:ascii="仿宋" w:eastAsia="仿宋" w:hAnsi="仿宋" w:hint="eastAsia"/>
        </w:rPr>
        <w:t>需求阐述、</w:t>
      </w:r>
      <w:r w:rsidRPr="00136C2D">
        <w:rPr>
          <w:rFonts w:ascii="仿宋" w:eastAsia="仿宋" w:hAnsi="仿宋"/>
        </w:rPr>
        <w:t>系统业务处理规则</w:t>
      </w:r>
      <w:r w:rsidRPr="00136C2D">
        <w:rPr>
          <w:rFonts w:ascii="仿宋" w:eastAsia="仿宋" w:hAnsi="仿宋" w:hint="eastAsia"/>
        </w:rPr>
        <w:t>，</w:t>
      </w:r>
      <w:r w:rsidRPr="00136C2D">
        <w:rPr>
          <w:rFonts w:ascii="仿宋" w:eastAsia="仿宋" w:hAnsi="仿宋"/>
        </w:rPr>
        <w:t>并根据开发规范和文档编写</w:t>
      </w:r>
      <w:r w:rsidRPr="00136C2D">
        <w:rPr>
          <w:rFonts w:ascii="仿宋" w:eastAsia="仿宋" w:hAnsi="仿宋" w:hint="eastAsia"/>
        </w:rPr>
        <w:t>原则，</w:t>
      </w:r>
      <w:r w:rsidRPr="00136C2D">
        <w:rPr>
          <w:rFonts w:ascii="仿宋" w:eastAsia="仿宋" w:hAnsi="仿宋"/>
        </w:rPr>
        <w:t>对</w:t>
      </w:r>
      <w:r w:rsidRPr="00136C2D">
        <w:rPr>
          <w:rFonts w:ascii="仿宋" w:eastAsia="仿宋" w:hAnsi="仿宋" w:hint="eastAsia"/>
        </w:rPr>
        <w:t>涉及</w:t>
      </w:r>
      <w:r w:rsidRPr="00136C2D">
        <w:rPr>
          <w:rFonts w:ascii="仿宋" w:eastAsia="仿宋" w:hAnsi="仿宋"/>
        </w:rPr>
        <w:t>各个业务交易环节的</w:t>
      </w:r>
      <w:r w:rsidRPr="00136C2D">
        <w:rPr>
          <w:rFonts w:ascii="仿宋" w:eastAsia="仿宋" w:hAnsi="仿宋" w:hint="eastAsia"/>
        </w:rPr>
        <w:t>做</w:t>
      </w:r>
      <w:r w:rsidRPr="00136C2D">
        <w:rPr>
          <w:rFonts w:ascii="仿宋" w:eastAsia="仿宋" w:hAnsi="仿宋"/>
        </w:rPr>
        <w:t>清晰详细阐述</w:t>
      </w:r>
      <w:r w:rsidRPr="00136C2D">
        <w:rPr>
          <w:rFonts w:ascii="仿宋" w:eastAsia="仿宋" w:hAnsi="仿宋" w:hint="eastAsia"/>
        </w:rPr>
        <w:t>。</w:t>
      </w:r>
    </w:p>
    <w:p w:rsidR="0080788F" w:rsidRDefault="00B214E2">
      <w:pPr>
        <w:pStyle w:val="2"/>
      </w:pPr>
      <w:bookmarkStart w:id="58" w:name="_Toc111271677"/>
      <w:bookmarkStart w:id="59" w:name="_Toc35143575"/>
      <w:bookmarkStart w:id="60" w:name="_Toc43260590"/>
      <w:bookmarkStart w:id="61" w:name="_Toc54859994"/>
      <w:bookmarkStart w:id="62" w:name="_Toc54860470"/>
      <w:bookmarkStart w:id="63" w:name="_Toc54860843"/>
      <w:bookmarkStart w:id="64" w:name="_Toc26082080"/>
      <w:bookmarkStart w:id="65" w:name="_Toc503813286"/>
      <w:bookmarkStart w:id="66" w:name="_Toc469995351"/>
      <w:bookmarkStart w:id="67" w:name="_Toc34556183"/>
      <w:bookmarkStart w:id="68" w:name="_Toc120760108"/>
      <w:bookmarkStart w:id="69" w:name="_Toc68268214"/>
      <w:bookmarkStart w:id="70" w:name="_Toc513815688"/>
      <w:r>
        <w:rPr>
          <w:rFonts w:eastAsia="宋体" w:hint="eastAsia"/>
        </w:rPr>
        <w:t>项目背景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80788F" w:rsidRDefault="00B214E2">
      <w:pPr>
        <w:pStyle w:val="2"/>
      </w:pPr>
      <w:bookmarkStart w:id="71" w:name="_Toc503813287"/>
      <w:bookmarkStart w:id="72" w:name="_Toc469995352"/>
      <w:bookmarkStart w:id="73" w:name="_Toc513815689"/>
      <w:r>
        <w:rPr>
          <w:rFonts w:eastAsia="宋体" w:hint="eastAsia"/>
        </w:rPr>
        <w:t>术语解释</w:t>
      </w:r>
      <w:bookmarkEnd w:id="71"/>
      <w:bookmarkEnd w:id="72"/>
      <w:bookmarkEnd w:id="73"/>
    </w:p>
    <w:p w:rsidR="0080788F" w:rsidRDefault="00B214E2">
      <w:pPr>
        <w:pStyle w:val="2"/>
      </w:pPr>
      <w:bookmarkStart w:id="74" w:name="_Toc120760128"/>
      <w:bookmarkStart w:id="75" w:name="_Toc469995353"/>
      <w:bookmarkStart w:id="76" w:name="_Toc503813288"/>
      <w:bookmarkStart w:id="77" w:name="_Toc35143577"/>
      <w:bookmarkStart w:id="78" w:name="_Toc54860845"/>
      <w:bookmarkStart w:id="79" w:name="_Toc34556185"/>
      <w:bookmarkStart w:id="80" w:name="_Toc111271679"/>
      <w:bookmarkStart w:id="81" w:name="_Toc68268216"/>
      <w:bookmarkStart w:id="82" w:name="_Toc43260592"/>
      <w:bookmarkStart w:id="83" w:name="_Toc54859996"/>
      <w:bookmarkStart w:id="84" w:name="_Toc54860472"/>
      <w:bookmarkStart w:id="85" w:name="_Toc26082082"/>
      <w:bookmarkStart w:id="86" w:name="_Toc513815690"/>
      <w:r>
        <w:rPr>
          <w:rFonts w:eastAsia="宋体" w:hint="eastAsia"/>
        </w:rPr>
        <w:t>参考资料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80788F" w:rsidRDefault="00B214E2">
      <w:pPr>
        <w:tabs>
          <w:tab w:val="left" w:pos="420"/>
        </w:tabs>
      </w:pPr>
      <w:r>
        <w:rPr>
          <w:rFonts w:hint="eastAsia"/>
        </w:rPr>
        <w:t xml:space="preserve">                                                                    </w:t>
      </w:r>
    </w:p>
    <w:p w:rsidR="0080788F" w:rsidRDefault="00B214E2">
      <w:pPr>
        <w:pStyle w:val="1"/>
        <w:tabs>
          <w:tab w:val="left" w:pos="432"/>
        </w:tabs>
        <w:jc w:val="left"/>
      </w:pPr>
      <w:bookmarkStart w:id="87" w:name="_Toc503813289"/>
      <w:bookmarkStart w:id="88" w:name="_Toc513815691"/>
      <w:r>
        <w:rPr>
          <w:rFonts w:hint="eastAsia"/>
        </w:rPr>
        <w:lastRenderedPageBreak/>
        <w:t>需求概述</w:t>
      </w:r>
      <w:bookmarkEnd w:id="87"/>
      <w:bookmarkEnd w:id="88"/>
    </w:p>
    <w:p w:rsidR="0080788F" w:rsidRDefault="0080788F">
      <w:pPr>
        <w:pStyle w:val="af3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 w:val="28"/>
          <w:szCs w:val="32"/>
        </w:rPr>
      </w:pPr>
      <w:bookmarkStart w:id="89" w:name="_Toc503813260"/>
      <w:bookmarkStart w:id="90" w:name="_Toc503813290"/>
      <w:bookmarkStart w:id="91" w:name="_Toc503773069"/>
      <w:bookmarkStart w:id="92" w:name="_Toc513534855"/>
      <w:bookmarkStart w:id="93" w:name="_Toc513535040"/>
      <w:bookmarkStart w:id="94" w:name="_Toc513535255"/>
      <w:bookmarkStart w:id="95" w:name="_Toc513535293"/>
      <w:bookmarkStart w:id="96" w:name="_Toc513538505"/>
      <w:bookmarkStart w:id="97" w:name="_Toc513539174"/>
      <w:bookmarkStart w:id="98" w:name="_Toc513539949"/>
      <w:bookmarkStart w:id="99" w:name="_Toc513539972"/>
      <w:bookmarkStart w:id="100" w:name="_Toc513540410"/>
      <w:bookmarkStart w:id="101" w:name="_Toc513552442"/>
      <w:bookmarkStart w:id="102" w:name="_Toc364688898"/>
      <w:bookmarkStart w:id="103" w:name="_Toc221682663"/>
      <w:bookmarkStart w:id="104" w:name="_Toc513815646"/>
      <w:bookmarkStart w:id="105" w:name="_Toc513815669"/>
      <w:bookmarkStart w:id="106" w:name="_Toc513815692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4"/>
      <w:bookmarkEnd w:id="105"/>
      <w:bookmarkEnd w:id="106"/>
    </w:p>
    <w:p w:rsidR="0080788F" w:rsidRDefault="0080788F">
      <w:pPr>
        <w:pStyle w:val="af3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 w:val="28"/>
          <w:szCs w:val="32"/>
        </w:rPr>
      </w:pPr>
      <w:bookmarkStart w:id="107" w:name="_Toc503813291"/>
      <w:bookmarkStart w:id="108" w:name="_Toc503813261"/>
      <w:bookmarkStart w:id="109" w:name="_Toc503773070"/>
      <w:bookmarkStart w:id="110" w:name="_Toc513534856"/>
      <w:bookmarkStart w:id="111" w:name="_Toc513535041"/>
      <w:bookmarkStart w:id="112" w:name="_Toc513535256"/>
      <w:bookmarkStart w:id="113" w:name="_Toc513535294"/>
      <w:bookmarkStart w:id="114" w:name="_Toc513538506"/>
      <w:bookmarkStart w:id="115" w:name="_Toc513539175"/>
      <w:bookmarkStart w:id="116" w:name="_Toc513539950"/>
      <w:bookmarkStart w:id="117" w:name="_Toc513539973"/>
      <w:bookmarkStart w:id="118" w:name="_Toc513540411"/>
      <w:bookmarkStart w:id="119" w:name="_Toc513552443"/>
      <w:bookmarkStart w:id="120" w:name="_Toc513815647"/>
      <w:bookmarkStart w:id="121" w:name="_Toc513815670"/>
      <w:bookmarkStart w:id="122" w:name="_Toc513815693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:rsidR="0080788F" w:rsidRDefault="00B214E2">
      <w:pPr>
        <w:pStyle w:val="2"/>
        <w:numPr>
          <w:ilvl w:val="1"/>
          <w:numId w:val="2"/>
        </w:numPr>
      </w:pPr>
      <w:bookmarkStart w:id="123" w:name="_Toc503813292"/>
      <w:bookmarkStart w:id="124" w:name="_Toc513815694"/>
      <w:r>
        <w:rPr>
          <w:rFonts w:hint="eastAsia"/>
        </w:rPr>
        <w:t>项目目标</w:t>
      </w:r>
      <w:bookmarkEnd w:id="102"/>
      <w:bookmarkEnd w:id="103"/>
      <w:bookmarkEnd w:id="123"/>
      <w:bookmarkEnd w:id="124"/>
    </w:p>
    <w:p w:rsidR="0080788F" w:rsidRPr="00136C2D" w:rsidRDefault="00B214E2">
      <w:pPr>
        <w:pStyle w:val="a0"/>
        <w:spacing w:before="120" w:after="120"/>
        <w:ind w:firstLine="480"/>
        <w:rPr>
          <w:rFonts w:ascii="仿宋" w:eastAsia="仿宋" w:hAnsi="仿宋"/>
        </w:rPr>
      </w:pPr>
      <w:r w:rsidRPr="00136C2D">
        <w:rPr>
          <w:rFonts w:ascii="仿宋" w:eastAsia="仿宋" w:hAnsi="仿宋" w:hint="eastAsia"/>
        </w:rPr>
        <w:t>【发票管理】功能，提供给中银消费金融用户对发票的统一维护点。用户通过中银消费金融首页等渠道可进入【发票管理】进行对发票的添加及上传。</w:t>
      </w:r>
    </w:p>
    <w:p w:rsidR="0080788F" w:rsidRDefault="00B214E2">
      <w:pPr>
        <w:pStyle w:val="2"/>
        <w:numPr>
          <w:ilvl w:val="1"/>
          <w:numId w:val="2"/>
        </w:numPr>
      </w:pPr>
      <w:bookmarkStart w:id="125" w:name="_Toc364688899"/>
      <w:bookmarkStart w:id="126" w:name="_Toc503813293"/>
      <w:bookmarkStart w:id="127" w:name="_Toc513815695"/>
      <w:r>
        <w:rPr>
          <w:rFonts w:hint="eastAsia"/>
        </w:rPr>
        <w:t>系统用户</w:t>
      </w:r>
      <w:bookmarkEnd w:id="125"/>
      <w:bookmarkEnd w:id="126"/>
      <w:bookmarkEnd w:id="127"/>
    </w:p>
    <w:p w:rsidR="0080788F" w:rsidRPr="009A2724" w:rsidRDefault="00B214E2">
      <w:pPr>
        <w:pStyle w:val="a0"/>
        <w:spacing w:before="120" w:after="120"/>
        <w:ind w:firstLine="480"/>
        <w:rPr>
          <w:rFonts w:ascii="仿宋" w:eastAsia="仿宋" w:hAnsi="仿宋"/>
        </w:rPr>
      </w:pPr>
      <w:r w:rsidRPr="009A2724">
        <w:rPr>
          <w:rFonts w:ascii="仿宋" w:eastAsia="仿宋" w:hAnsi="仿宋" w:hint="eastAsia"/>
        </w:rPr>
        <w:t>根据目标系统的业务需求不同纬度，将用户分为如下几类：</w:t>
      </w:r>
    </w:p>
    <w:p w:rsidR="0080788F" w:rsidRPr="009A2724" w:rsidRDefault="00B214E2">
      <w:pPr>
        <w:pStyle w:val="a0"/>
        <w:numPr>
          <w:ilvl w:val="0"/>
          <w:numId w:val="3"/>
        </w:numPr>
        <w:spacing w:before="120" w:after="120"/>
        <w:ind w:firstLineChars="0"/>
        <w:rPr>
          <w:rFonts w:ascii="仿宋" w:eastAsia="仿宋" w:hAnsi="仿宋"/>
        </w:rPr>
      </w:pPr>
      <w:r w:rsidRPr="009A2724">
        <w:rPr>
          <w:rFonts w:ascii="仿宋" w:eastAsia="仿宋" w:hAnsi="仿宋" w:hint="eastAsia"/>
        </w:rPr>
        <w:t>合作商交易系统</w:t>
      </w:r>
    </w:p>
    <w:p w:rsidR="0080788F" w:rsidRPr="009A2724" w:rsidRDefault="00B214E2">
      <w:pPr>
        <w:pStyle w:val="a0"/>
        <w:spacing w:before="120" w:after="120"/>
        <w:ind w:left="900" w:firstLineChars="0" w:firstLine="0"/>
        <w:rPr>
          <w:rFonts w:ascii="仿宋" w:eastAsia="仿宋" w:hAnsi="仿宋"/>
        </w:rPr>
      </w:pPr>
      <w:r w:rsidRPr="009A2724">
        <w:rPr>
          <w:rFonts w:ascii="仿宋" w:eastAsia="仿宋" w:hAnsi="仿宋" w:hint="eastAsia"/>
        </w:rPr>
        <w:t>向新易贷.云金融系统推荐引流，与中银消费金融存在业务系统层面对接的相关系统。</w:t>
      </w:r>
    </w:p>
    <w:p w:rsidR="0080788F" w:rsidRPr="009A2724" w:rsidRDefault="00B214E2">
      <w:pPr>
        <w:pStyle w:val="a0"/>
        <w:numPr>
          <w:ilvl w:val="0"/>
          <w:numId w:val="3"/>
        </w:numPr>
        <w:spacing w:before="120" w:after="120"/>
        <w:ind w:firstLineChars="0"/>
        <w:rPr>
          <w:rFonts w:ascii="仿宋" w:eastAsia="仿宋" w:hAnsi="仿宋"/>
        </w:rPr>
      </w:pPr>
      <w:r w:rsidRPr="009A2724">
        <w:rPr>
          <w:rFonts w:ascii="仿宋" w:eastAsia="仿宋" w:hAnsi="仿宋"/>
        </w:rPr>
        <w:tab/>
        <w:t>终端受众客户</w:t>
      </w:r>
    </w:p>
    <w:p w:rsidR="0080788F" w:rsidRPr="009A2724" w:rsidRDefault="00B214E2">
      <w:pPr>
        <w:pStyle w:val="a0"/>
        <w:spacing w:before="120" w:after="120"/>
        <w:ind w:left="900" w:firstLineChars="0" w:firstLine="0"/>
        <w:rPr>
          <w:rFonts w:ascii="仿宋" w:eastAsia="仿宋" w:hAnsi="仿宋"/>
        </w:rPr>
      </w:pPr>
      <w:r w:rsidRPr="009A2724">
        <w:rPr>
          <w:rFonts w:ascii="仿宋" w:eastAsia="仿宋" w:hAnsi="仿宋"/>
        </w:rPr>
        <w:t>享受新易贷云金融服务的终端互联网客户。</w:t>
      </w:r>
    </w:p>
    <w:p w:rsidR="0080788F" w:rsidRDefault="00B214E2">
      <w:pPr>
        <w:pStyle w:val="a0"/>
        <w:spacing w:before="120" w:after="120"/>
        <w:ind w:firstLineChars="0"/>
      </w:pPr>
      <w:r>
        <w:tab/>
      </w:r>
    </w:p>
    <w:p w:rsidR="0080788F" w:rsidRDefault="00B214E2">
      <w:pPr>
        <w:pStyle w:val="2"/>
        <w:numPr>
          <w:ilvl w:val="1"/>
          <w:numId w:val="2"/>
        </w:numPr>
      </w:pPr>
      <w:bookmarkStart w:id="128" w:name="_Toc364688900"/>
      <w:bookmarkStart w:id="129" w:name="_Toc503813294"/>
      <w:bookmarkStart w:id="130" w:name="_Toc513815696"/>
      <w:r>
        <w:rPr>
          <w:rFonts w:hint="eastAsia"/>
        </w:rPr>
        <w:t>数据来源</w:t>
      </w:r>
      <w:bookmarkEnd w:id="128"/>
      <w:bookmarkEnd w:id="129"/>
      <w:bookmarkEnd w:id="130"/>
    </w:p>
    <w:p w:rsidR="0080788F" w:rsidRPr="009A2724" w:rsidRDefault="00B214E2">
      <w:pPr>
        <w:pStyle w:val="a0"/>
        <w:spacing w:before="120" w:after="120"/>
        <w:ind w:firstLine="480"/>
        <w:rPr>
          <w:rFonts w:ascii="仿宋" w:eastAsia="仿宋" w:hAnsi="仿宋"/>
        </w:rPr>
      </w:pPr>
      <w:r w:rsidRPr="009A2724">
        <w:rPr>
          <w:rFonts w:ascii="仿宋" w:eastAsia="仿宋" w:hAnsi="仿宋" w:hint="eastAsia"/>
        </w:rPr>
        <w:t>本系统的数据来源主要有以下几个方面：</w:t>
      </w:r>
    </w:p>
    <w:p w:rsidR="0080788F" w:rsidRPr="009A2724" w:rsidRDefault="00B214E2">
      <w:pPr>
        <w:pStyle w:val="a0"/>
        <w:numPr>
          <w:ilvl w:val="0"/>
          <w:numId w:val="4"/>
        </w:numPr>
        <w:spacing w:before="120" w:after="120"/>
        <w:ind w:firstLineChars="0"/>
        <w:rPr>
          <w:rFonts w:ascii="仿宋" w:eastAsia="仿宋" w:hAnsi="仿宋"/>
        </w:rPr>
      </w:pPr>
      <w:r w:rsidRPr="009A2724">
        <w:rPr>
          <w:rFonts w:ascii="仿宋" w:eastAsia="仿宋" w:hAnsi="仿宋" w:hint="eastAsia"/>
        </w:rPr>
        <w:t>平台合作系统输入</w:t>
      </w:r>
    </w:p>
    <w:p w:rsidR="0080788F" w:rsidRPr="009A2724" w:rsidRDefault="00B214E2">
      <w:pPr>
        <w:pStyle w:val="a0"/>
        <w:numPr>
          <w:ilvl w:val="0"/>
          <w:numId w:val="4"/>
        </w:numPr>
        <w:spacing w:before="120" w:after="120"/>
        <w:ind w:firstLineChars="0"/>
        <w:rPr>
          <w:rFonts w:ascii="仿宋" w:eastAsia="仿宋" w:hAnsi="仿宋"/>
        </w:rPr>
      </w:pPr>
      <w:r w:rsidRPr="009A2724">
        <w:rPr>
          <w:rFonts w:ascii="仿宋" w:eastAsia="仿宋" w:hAnsi="仿宋"/>
        </w:rPr>
        <w:t>终端业务客户录入</w:t>
      </w:r>
    </w:p>
    <w:p w:rsidR="0080788F" w:rsidRPr="009A2724" w:rsidRDefault="00B214E2">
      <w:pPr>
        <w:pStyle w:val="a0"/>
        <w:numPr>
          <w:ilvl w:val="0"/>
          <w:numId w:val="4"/>
        </w:numPr>
        <w:spacing w:before="120" w:after="120"/>
        <w:ind w:firstLineChars="0"/>
        <w:rPr>
          <w:rFonts w:ascii="仿宋" w:eastAsia="仿宋" w:hAnsi="仿宋"/>
        </w:rPr>
      </w:pPr>
      <w:r w:rsidRPr="009A2724">
        <w:rPr>
          <w:rFonts w:ascii="仿宋" w:eastAsia="仿宋" w:hAnsi="仿宋" w:hint="eastAsia"/>
        </w:rPr>
        <w:t>内部关联系统输入</w:t>
      </w:r>
    </w:p>
    <w:p w:rsidR="0080788F" w:rsidRDefault="0080788F">
      <w:pPr>
        <w:pStyle w:val="a0"/>
        <w:spacing w:before="120" w:after="120"/>
        <w:ind w:left="562" w:firstLineChars="0" w:firstLine="0"/>
      </w:pPr>
    </w:p>
    <w:p w:rsidR="0080788F" w:rsidRDefault="00B214E2">
      <w:pPr>
        <w:pStyle w:val="2"/>
        <w:numPr>
          <w:ilvl w:val="1"/>
          <w:numId w:val="2"/>
        </w:numPr>
      </w:pPr>
      <w:bookmarkStart w:id="131" w:name="_Toc381003190"/>
      <w:bookmarkStart w:id="132" w:name="_Toc503813295"/>
      <w:bookmarkStart w:id="133" w:name="_Toc513815697"/>
      <w:r>
        <w:rPr>
          <w:rFonts w:hint="eastAsia"/>
        </w:rPr>
        <w:lastRenderedPageBreak/>
        <w:t>系统组成</w:t>
      </w:r>
      <w:bookmarkEnd w:id="131"/>
      <w:bookmarkEnd w:id="132"/>
      <w:bookmarkEnd w:id="133"/>
    </w:p>
    <w:p w:rsidR="0080788F" w:rsidRPr="009A2724" w:rsidRDefault="003E39DA">
      <w:pPr>
        <w:pStyle w:val="a0"/>
        <w:spacing w:before="120" w:after="120"/>
        <w:ind w:left="562" w:firstLineChars="0" w:firstLine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ab/>
        <w:t xml:space="preserve">  </w:t>
      </w:r>
      <w:r w:rsidR="00B214E2" w:rsidRPr="009A2724">
        <w:rPr>
          <w:rFonts w:ascii="仿宋" w:eastAsia="仿宋" w:hAnsi="仿宋" w:hint="eastAsia"/>
        </w:rPr>
        <w:t>根据对业务需求的分析，发票功能归于</w:t>
      </w:r>
      <w:r w:rsidR="00B214E2" w:rsidRPr="009A2724">
        <w:rPr>
          <w:rFonts w:ascii="仿宋" w:eastAsia="仿宋" w:hAnsi="仿宋"/>
        </w:rPr>
        <w:t>服务</w:t>
      </w:r>
      <w:r w:rsidR="00B214E2" w:rsidRPr="009A2724">
        <w:rPr>
          <w:rFonts w:ascii="仿宋" w:eastAsia="仿宋" w:hAnsi="仿宋" w:hint="eastAsia"/>
        </w:rPr>
        <w:t>系统。服务系统即提供外网客户对新易贷云金融的访问，构建</w:t>
      </w:r>
      <w:r w:rsidR="00B214E2" w:rsidRPr="009A2724">
        <w:rPr>
          <w:rFonts w:ascii="仿宋" w:eastAsia="仿宋" w:hAnsi="仿宋"/>
        </w:rPr>
        <w:t>以用户为中心，</w:t>
      </w:r>
      <w:r w:rsidR="00B214E2" w:rsidRPr="009A2724">
        <w:rPr>
          <w:rFonts w:ascii="仿宋" w:eastAsia="仿宋" w:hAnsi="仿宋" w:hint="eastAsia"/>
        </w:rPr>
        <w:t>集</w:t>
      </w:r>
      <w:r w:rsidR="00B214E2" w:rsidRPr="009A2724">
        <w:rPr>
          <w:rFonts w:ascii="仿宋" w:eastAsia="仿宋" w:hAnsi="仿宋"/>
        </w:rPr>
        <w:t>线上</w:t>
      </w:r>
      <w:r w:rsidR="00B214E2" w:rsidRPr="009A2724">
        <w:rPr>
          <w:rFonts w:ascii="仿宋" w:eastAsia="仿宋" w:hAnsi="仿宋" w:hint="eastAsia"/>
        </w:rPr>
        <w:t>APP产品、嵌入</w:t>
      </w:r>
      <w:r w:rsidR="00B214E2" w:rsidRPr="009A2724">
        <w:rPr>
          <w:rFonts w:ascii="仿宋" w:eastAsia="仿宋" w:hAnsi="仿宋"/>
        </w:rPr>
        <w:t>线下</w:t>
      </w:r>
      <w:r w:rsidR="00B214E2" w:rsidRPr="009A2724">
        <w:rPr>
          <w:rFonts w:ascii="仿宋" w:eastAsia="仿宋" w:hAnsi="仿宋" w:hint="eastAsia"/>
        </w:rPr>
        <w:t>产品、公共金融、生活服务为一体的互联网金融服务系统。</w:t>
      </w:r>
    </w:p>
    <w:p w:rsidR="0080788F" w:rsidRDefault="00B214E2">
      <w:pPr>
        <w:pStyle w:val="2"/>
        <w:numPr>
          <w:ilvl w:val="1"/>
          <w:numId w:val="2"/>
        </w:numPr>
      </w:pPr>
      <w:bookmarkStart w:id="134" w:name="_Toc381003191"/>
      <w:bookmarkStart w:id="135" w:name="_Toc503813296"/>
      <w:bookmarkStart w:id="136" w:name="_Toc513815698"/>
      <w:r>
        <w:rPr>
          <w:rFonts w:hint="eastAsia"/>
        </w:rPr>
        <w:t>功能概述</w:t>
      </w:r>
      <w:bookmarkEnd w:id="134"/>
      <w:bookmarkEnd w:id="135"/>
      <w:bookmarkEnd w:id="136"/>
    </w:p>
    <w:p w:rsidR="0080788F" w:rsidRDefault="00B214E2">
      <w:pPr>
        <w:pStyle w:val="a0"/>
        <w:spacing w:before="120" w:after="120"/>
        <w:ind w:firstLineChars="0" w:firstLine="0"/>
      </w:pPr>
      <w:r>
        <w:rPr>
          <w:rFonts w:hint="eastAsia"/>
        </w:rPr>
        <w:t>系统二期功能按模块划分如下：</w:t>
      </w:r>
    </w:p>
    <w:tbl>
      <w:tblPr>
        <w:tblStyle w:val="af0"/>
        <w:tblW w:w="8528" w:type="dxa"/>
        <w:tblLayout w:type="fixed"/>
        <w:tblLook w:val="04A0"/>
      </w:tblPr>
      <w:tblGrid>
        <w:gridCol w:w="1384"/>
        <w:gridCol w:w="992"/>
        <w:gridCol w:w="1276"/>
        <w:gridCol w:w="1418"/>
        <w:gridCol w:w="3458"/>
      </w:tblGrid>
      <w:tr w:rsidR="0080788F">
        <w:tc>
          <w:tcPr>
            <w:tcW w:w="1384" w:type="dxa"/>
            <w:vAlign w:val="center"/>
          </w:tcPr>
          <w:p w:rsidR="0080788F" w:rsidRPr="009A2724" w:rsidRDefault="00B214E2">
            <w:pPr>
              <w:pStyle w:val="a0"/>
              <w:spacing w:before="120" w:after="120"/>
              <w:ind w:firstLineChars="0" w:firstLine="0"/>
              <w:jc w:val="center"/>
              <w:rPr>
                <w:sz w:val="21"/>
                <w:szCs w:val="21"/>
              </w:rPr>
            </w:pPr>
            <w:r w:rsidRPr="009A2724">
              <w:rPr>
                <w:rFonts w:hint="eastAsia"/>
                <w:sz w:val="21"/>
                <w:szCs w:val="21"/>
              </w:rPr>
              <w:t>服务系统</w:t>
            </w:r>
          </w:p>
        </w:tc>
        <w:tc>
          <w:tcPr>
            <w:tcW w:w="992" w:type="dxa"/>
            <w:vAlign w:val="center"/>
          </w:tcPr>
          <w:p w:rsidR="0080788F" w:rsidRPr="009A2724" w:rsidRDefault="00B214E2">
            <w:pPr>
              <w:pStyle w:val="a0"/>
              <w:spacing w:before="120" w:after="120"/>
              <w:ind w:firstLineChars="0" w:firstLine="0"/>
              <w:jc w:val="center"/>
              <w:rPr>
                <w:sz w:val="21"/>
                <w:szCs w:val="21"/>
              </w:rPr>
            </w:pPr>
            <w:r w:rsidRPr="009A2724">
              <w:rPr>
                <w:rFonts w:hint="eastAsia"/>
                <w:sz w:val="21"/>
                <w:szCs w:val="21"/>
              </w:rPr>
              <w:t>我的</w:t>
            </w:r>
          </w:p>
        </w:tc>
        <w:tc>
          <w:tcPr>
            <w:tcW w:w="1276" w:type="dxa"/>
            <w:vAlign w:val="center"/>
          </w:tcPr>
          <w:p w:rsidR="0080788F" w:rsidRPr="009A2724" w:rsidRDefault="00B214E2">
            <w:pPr>
              <w:pStyle w:val="a0"/>
              <w:spacing w:before="120" w:after="120"/>
              <w:ind w:firstLineChars="0" w:firstLine="0"/>
              <w:jc w:val="center"/>
              <w:rPr>
                <w:sz w:val="21"/>
                <w:szCs w:val="21"/>
              </w:rPr>
            </w:pPr>
            <w:r w:rsidRPr="009A2724">
              <w:rPr>
                <w:rFonts w:hint="eastAsia"/>
                <w:sz w:val="21"/>
                <w:szCs w:val="21"/>
              </w:rPr>
              <w:t>个人中心</w:t>
            </w:r>
          </w:p>
        </w:tc>
        <w:tc>
          <w:tcPr>
            <w:tcW w:w="1418" w:type="dxa"/>
            <w:vAlign w:val="center"/>
          </w:tcPr>
          <w:p w:rsidR="0080788F" w:rsidRPr="009A2724" w:rsidRDefault="00B214E2">
            <w:pPr>
              <w:pStyle w:val="a0"/>
              <w:spacing w:before="120" w:after="120"/>
              <w:ind w:firstLineChars="0" w:firstLine="0"/>
              <w:jc w:val="center"/>
              <w:rPr>
                <w:sz w:val="21"/>
                <w:szCs w:val="21"/>
              </w:rPr>
            </w:pPr>
            <w:r w:rsidRPr="009A2724">
              <w:rPr>
                <w:rFonts w:hint="eastAsia"/>
                <w:sz w:val="21"/>
                <w:szCs w:val="21"/>
              </w:rPr>
              <w:t>发票管理</w:t>
            </w:r>
          </w:p>
        </w:tc>
        <w:tc>
          <w:tcPr>
            <w:tcW w:w="3458" w:type="dxa"/>
            <w:vAlign w:val="center"/>
          </w:tcPr>
          <w:p w:rsidR="0080788F" w:rsidRPr="009A2724" w:rsidRDefault="00B214E2">
            <w:pPr>
              <w:pStyle w:val="a0"/>
              <w:spacing w:before="120" w:after="120"/>
              <w:ind w:firstLineChars="0" w:firstLine="0"/>
              <w:jc w:val="center"/>
              <w:rPr>
                <w:sz w:val="21"/>
                <w:szCs w:val="21"/>
              </w:rPr>
            </w:pPr>
            <w:r w:rsidRPr="009A2724">
              <w:rPr>
                <w:rFonts w:hint="eastAsia"/>
                <w:sz w:val="21"/>
                <w:szCs w:val="21"/>
              </w:rPr>
              <w:t>用户可编辑发票抬头和上传发票</w:t>
            </w:r>
          </w:p>
        </w:tc>
      </w:tr>
    </w:tbl>
    <w:p w:rsidR="0080788F" w:rsidRDefault="0080788F">
      <w:pPr>
        <w:pStyle w:val="a0"/>
        <w:spacing w:before="120" w:after="120"/>
        <w:ind w:firstLineChars="0" w:firstLine="0"/>
      </w:pPr>
    </w:p>
    <w:p w:rsidR="0080788F" w:rsidRDefault="0080788F">
      <w:pPr>
        <w:pStyle w:val="a0"/>
        <w:spacing w:before="120" w:after="120"/>
        <w:ind w:firstLineChars="0" w:firstLine="0"/>
      </w:pPr>
    </w:p>
    <w:p w:rsidR="0080788F" w:rsidRDefault="00B214E2">
      <w:pPr>
        <w:pStyle w:val="1"/>
        <w:jc w:val="left"/>
      </w:pPr>
      <w:bookmarkStart w:id="137" w:name="_Toc503813297"/>
      <w:bookmarkStart w:id="138" w:name="_Toc469995361"/>
      <w:bookmarkStart w:id="139" w:name="_Toc513815699"/>
      <w:r>
        <w:rPr>
          <w:rFonts w:hint="eastAsia"/>
        </w:rPr>
        <w:t>功能说明</w:t>
      </w:r>
      <w:bookmarkEnd w:id="137"/>
      <w:bookmarkEnd w:id="138"/>
      <w:bookmarkEnd w:id="139"/>
    </w:p>
    <w:p w:rsidR="009B2854" w:rsidRPr="009B2854" w:rsidRDefault="009B2854" w:rsidP="00DA7FF7">
      <w:pPr>
        <w:pStyle w:val="2"/>
      </w:pPr>
      <w:bookmarkStart w:id="140" w:name="_Toc467060749"/>
      <w:bookmarkStart w:id="141" w:name="_Toc513815700"/>
      <w:r>
        <w:rPr>
          <w:rFonts w:hint="eastAsia"/>
        </w:rPr>
        <w:t>发票</w:t>
      </w:r>
      <w:bookmarkEnd w:id="141"/>
    </w:p>
    <w:p w:rsidR="0080788F" w:rsidRDefault="00B214E2" w:rsidP="00DA7FF7">
      <w:pPr>
        <w:pStyle w:val="3"/>
      </w:pPr>
      <w:bookmarkStart w:id="142" w:name="_Toc513815701"/>
      <w:r>
        <w:rPr>
          <w:rFonts w:hint="eastAsia"/>
        </w:rPr>
        <w:t>发票管理</w:t>
      </w:r>
      <w:bookmarkEnd w:id="142"/>
    </w:p>
    <w:p w:rsidR="0080788F" w:rsidRDefault="001D2EEE" w:rsidP="00011732">
      <w:pPr>
        <w:pStyle w:val="a0"/>
        <w:numPr>
          <w:ilvl w:val="0"/>
          <w:numId w:val="14"/>
        </w:numPr>
        <w:spacing w:before="120" w:after="120"/>
        <w:ind w:firstLineChars="0"/>
      </w:pPr>
      <w:r>
        <w:rPr>
          <w:rFonts w:hint="eastAsia"/>
          <w:sz w:val="28"/>
          <w:szCs w:val="28"/>
        </w:rPr>
        <w:t>功能</w:t>
      </w:r>
      <w:r w:rsidR="00B214E2" w:rsidRPr="009B2854">
        <w:rPr>
          <w:sz w:val="28"/>
          <w:szCs w:val="28"/>
        </w:rPr>
        <w:t>概述</w:t>
      </w:r>
    </w:p>
    <w:p w:rsidR="0080788F" w:rsidRPr="005928E5" w:rsidRDefault="00B214E2">
      <w:pPr>
        <w:pStyle w:val="a0"/>
        <w:spacing w:before="120" w:after="120"/>
        <w:ind w:firstLine="480"/>
        <w:rPr>
          <w:rFonts w:ascii="仿宋" w:eastAsia="仿宋" w:hAnsi="仿宋"/>
        </w:rPr>
      </w:pPr>
      <w:r w:rsidRPr="005928E5">
        <w:rPr>
          <w:rFonts w:ascii="仿宋" w:eastAsia="仿宋" w:hAnsi="仿宋" w:hint="eastAsia"/>
        </w:rPr>
        <w:t>发票管理页面主要包括发票抬头、发票上传、查看更多等功能，点击不同功能超链接跳到相应的页面进行相应的操作。</w:t>
      </w:r>
    </w:p>
    <w:p w:rsidR="0080788F" w:rsidRDefault="00B214E2" w:rsidP="00011732">
      <w:pPr>
        <w:pStyle w:val="a0"/>
        <w:numPr>
          <w:ilvl w:val="0"/>
          <w:numId w:val="13"/>
        </w:numPr>
        <w:spacing w:before="120" w:after="120"/>
        <w:ind w:firstLineChars="0"/>
      </w:pPr>
      <w:r w:rsidRPr="00B76352">
        <w:rPr>
          <w:sz w:val="28"/>
          <w:szCs w:val="28"/>
        </w:rPr>
        <w:t>页面示例</w:t>
      </w:r>
    </w:p>
    <w:p w:rsidR="0080788F" w:rsidRDefault="00B214E2">
      <w:pPr>
        <w:pStyle w:val="a0"/>
        <w:spacing w:before="120" w:after="120"/>
        <w:ind w:left="90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2762250" cy="4956915"/>
            <wp:effectExtent l="19050" t="0" r="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3590" cy="495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0788F" w:rsidRDefault="00B214E2">
      <w:pPr>
        <w:pStyle w:val="a0"/>
        <w:spacing w:before="120" w:after="120"/>
        <w:ind w:left="900" w:firstLineChars="0" w:firstLine="0"/>
        <w:jc w:val="center"/>
      </w:pPr>
      <w:r>
        <w:rPr>
          <w:rFonts w:ascii="仿宋" w:eastAsia="仿宋" w:hAnsi="仿宋"/>
        </w:rPr>
        <w:t>图</w:t>
      </w:r>
      <w:r>
        <w:rPr>
          <w:rFonts w:ascii="仿宋" w:eastAsia="仿宋" w:hAnsi="仿宋" w:hint="eastAsia"/>
        </w:rPr>
        <w:t>3.</w:t>
      </w:r>
      <w:r>
        <w:rPr>
          <w:rFonts w:ascii="仿宋" w:eastAsia="仿宋" w:hAnsi="仿宋"/>
        </w:rPr>
        <w:t>1.</w:t>
      </w: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-1（</w:t>
      </w:r>
      <w:r>
        <w:rPr>
          <w:rFonts w:ascii="仿宋" w:eastAsia="仿宋" w:hAnsi="仿宋" w:hint="eastAsia"/>
        </w:rPr>
        <w:t>页面概述</w:t>
      </w:r>
      <w:r>
        <w:rPr>
          <w:rFonts w:ascii="仿宋" w:eastAsia="仿宋" w:hAnsi="仿宋"/>
        </w:rPr>
        <w:t>）</w:t>
      </w:r>
    </w:p>
    <w:p w:rsidR="0080788F" w:rsidRDefault="00B214E2" w:rsidP="00011732">
      <w:pPr>
        <w:pStyle w:val="a0"/>
        <w:numPr>
          <w:ilvl w:val="0"/>
          <w:numId w:val="12"/>
        </w:numPr>
        <w:spacing w:before="120" w:after="120"/>
        <w:ind w:firstLineChars="0"/>
      </w:pPr>
      <w:r w:rsidRPr="00B76352">
        <w:rPr>
          <w:sz w:val="28"/>
          <w:szCs w:val="28"/>
        </w:rPr>
        <w:t>页面元素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276"/>
        <w:gridCol w:w="3969"/>
        <w:gridCol w:w="2126"/>
      </w:tblGrid>
      <w:tr w:rsidR="0080788F" w:rsidTr="008C3590">
        <w:trPr>
          <w:trHeight w:val="147"/>
        </w:trPr>
        <w:tc>
          <w:tcPr>
            <w:tcW w:w="1384" w:type="dxa"/>
            <w:shd w:val="clear" w:color="auto" w:fill="63B86C" w:themeFill="background1" w:themeFillShade="A6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内容</w:t>
            </w:r>
            <w:r>
              <w:rPr>
                <w:rFonts w:ascii="仿宋" w:eastAsia="仿宋" w:hAnsi="仿宋"/>
                <w:b/>
              </w:rPr>
              <w:t>要素</w:t>
            </w:r>
          </w:p>
        </w:tc>
        <w:tc>
          <w:tcPr>
            <w:tcW w:w="1276" w:type="dxa"/>
            <w:shd w:val="clear" w:color="auto" w:fill="63B86C" w:themeFill="background1" w:themeFillShade="A6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类别</w:t>
            </w:r>
          </w:p>
        </w:tc>
        <w:tc>
          <w:tcPr>
            <w:tcW w:w="3969" w:type="dxa"/>
            <w:shd w:val="clear" w:color="auto" w:fill="63B86C" w:themeFill="background1" w:themeFillShade="A6"/>
            <w:vAlign w:val="bottom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模块定义</w:t>
            </w:r>
          </w:p>
        </w:tc>
        <w:tc>
          <w:tcPr>
            <w:tcW w:w="2126" w:type="dxa"/>
            <w:shd w:val="clear" w:color="auto" w:fill="63B86C" w:themeFill="background1" w:themeFillShade="A6"/>
            <w:vAlign w:val="bottom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其他说明</w:t>
            </w:r>
          </w:p>
        </w:tc>
      </w:tr>
      <w:tr w:rsidR="00A25ECD" w:rsidTr="000B2015">
        <w:trPr>
          <w:trHeight w:val="453"/>
        </w:trPr>
        <w:tc>
          <w:tcPr>
            <w:tcW w:w="8755" w:type="dxa"/>
            <w:gridSpan w:val="4"/>
            <w:shd w:val="clear" w:color="auto" w:fill="auto"/>
            <w:vAlign w:val="center"/>
          </w:tcPr>
          <w:p w:rsidR="00A25ECD" w:rsidRPr="00A54FA1" w:rsidRDefault="00A25ECD" w:rsidP="00A25ECD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导航区域</w:t>
            </w:r>
          </w:p>
        </w:tc>
      </w:tr>
      <w:tr w:rsidR="00A25ECD" w:rsidTr="008C3590">
        <w:trPr>
          <w:trHeight w:val="453"/>
        </w:trPr>
        <w:tc>
          <w:tcPr>
            <w:tcW w:w="1384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标题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文字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“发票管理”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25ECD" w:rsidRPr="00A54FA1" w:rsidRDefault="00A25ECD" w:rsidP="003167B8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A25ECD" w:rsidTr="008C3590">
        <w:trPr>
          <w:trHeight w:val="453"/>
        </w:trPr>
        <w:tc>
          <w:tcPr>
            <w:tcW w:w="1384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&lt;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超链接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点击返回上一级页面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25ECD" w:rsidRPr="00A54FA1" w:rsidRDefault="00A25ECD" w:rsidP="003167B8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EB1175" w:rsidTr="000B2015">
        <w:trPr>
          <w:trHeight w:val="430"/>
        </w:trPr>
        <w:tc>
          <w:tcPr>
            <w:tcW w:w="8755" w:type="dxa"/>
            <w:gridSpan w:val="4"/>
            <w:shd w:val="clear" w:color="auto" w:fill="auto"/>
            <w:vAlign w:val="center"/>
          </w:tcPr>
          <w:p w:rsidR="00EB1175" w:rsidRPr="00A54FA1" w:rsidRDefault="00EB1175" w:rsidP="003167B8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EB1175" w:rsidTr="000B2015">
        <w:trPr>
          <w:trHeight w:val="430"/>
        </w:trPr>
        <w:tc>
          <w:tcPr>
            <w:tcW w:w="8755" w:type="dxa"/>
            <w:gridSpan w:val="4"/>
            <w:shd w:val="clear" w:color="auto" w:fill="auto"/>
            <w:vAlign w:val="center"/>
          </w:tcPr>
          <w:p w:rsidR="00EB1175" w:rsidRPr="00A54FA1" w:rsidRDefault="00EB1175" w:rsidP="003167B8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功能按钮区域</w:t>
            </w:r>
          </w:p>
        </w:tc>
      </w:tr>
      <w:tr w:rsidR="00A25ECD" w:rsidTr="008C3590">
        <w:trPr>
          <w:trHeight w:val="147"/>
        </w:trPr>
        <w:tc>
          <w:tcPr>
            <w:tcW w:w="1384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发票抬头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图片+链接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未登录用户</w:t>
            </w:r>
            <w:r w:rsidRPr="00A54FA1">
              <w:rPr>
                <w:rFonts w:ascii="仿宋" w:eastAsia="仿宋" w:hAnsi="仿宋"/>
                <w:kern w:val="0"/>
                <w:sz w:val="21"/>
                <w:szCs w:val="21"/>
              </w:rPr>
              <w:t>点击跳转到登录页面</w:t>
            </w: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；</w:t>
            </w:r>
          </w:p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已登录</w:t>
            </w:r>
            <w:r w:rsidRPr="00A54FA1">
              <w:rPr>
                <w:rFonts w:ascii="仿宋" w:eastAsia="仿宋" w:hAnsi="仿宋"/>
                <w:kern w:val="0"/>
                <w:sz w:val="21"/>
                <w:szCs w:val="21"/>
              </w:rPr>
              <w:t>用户</w:t>
            </w: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跳转到【发票抬头】页面；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25ECD" w:rsidRPr="00A54FA1" w:rsidRDefault="00A25ECD" w:rsidP="003167B8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A25ECD" w:rsidTr="008C3590">
        <w:trPr>
          <w:trHeight w:val="147"/>
        </w:trPr>
        <w:tc>
          <w:tcPr>
            <w:tcW w:w="1384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开票/上传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图片+链接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未登录用户</w:t>
            </w:r>
            <w:r w:rsidRPr="00A54FA1">
              <w:rPr>
                <w:rFonts w:ascii="仿宋" w:eastAsia="仿宋" w:hAnsi="仿宋"/>
                <w:kern w:val="0"/>
                <w:sz w:val="21"/>
                <w:szCs w:val="21"/>
              </w:rPr>
              <w:t>点击跳转到登录页面</w:t>
            </w: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；</w:t>
            </w:r>
          </w:p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lastRenderedPageBreak/>
              <w:t>已</w:t>
            </w:r>
            <w:r w:rsidRPr="00A54FA1">
              <w:rPr>
                <w:rFonts w:ascii="仿宋" w:eastAsia="仿宋" w:hAnsi="仿宋"/>
                <w:kern w:val="0"/>
                <w:sz w:val="21"/>
                <w:szCs w:val="21"/>
              </w:rPr>
              <w:t>登录</w:t>
            </w: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用户扫码进行开票或上传发票；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25ECD" w:rsidRPr="001B3BA5" w:rsidRDefault="00A25ECD" w:rsidP="003167B8">
            <w:pPr>
              <w:widowControl/>
              <w:spacing w:line="240" w:lineRule="auto"/>
              <w:jc w:val="left"/>
              <w:rPr>
                <w:rFonts w:ascii="仿宋" w:eastAsia="仿宋" w:hAnsi="仿宋"/>
                <w:b/>
                <w:color w:val="FF0000"/>
                <w:kern w:val="0"/>
                <w:sz w:val="21"/>
                <w:szCs w:val="21"/>
              </w:rPr>
            </w:pPr>
            <w:r w:rsidRPr="001B3BA5">
              <w:rPr>
                <w:rFonts w:ascii="仿宋" w:eastAsia="仿宋" w:hAnsi="仿宋" w:hint="eastAsia"/>
                <w:b/>
                <w:color w:val="FF0000"/>
                <w:kern w:val="0"/>
                <w:sz w:val="21"/>
                <w:szCs w:val="21"/>
              </w:rPr>
              <w:lastRenderedPageBreak/>
              <w:t>注：</w:t>
            </w:r>
            <w:r>
              <w:rPr>
                <w:rFonts w:ascii="仿宋" w:eastAsia="仿宋" w:hAnsi="仿宋" w:hint="eastAsia"/>
                <w:b/>
                <w:color w:val="FF0000"/>
                <w:kern w:val="0"/>
                <w:sz w:val="21"/>
                <w:szCs w:val="21"/>
              </w:rPr>
              <w:t>云金融二</w:t>
            </w:r>
            <w:r w:rsidRPr="001B3BA5">
              <w:rPr>
                <w:rFonts w:ascii="仿宋" w:eastAsia="仿宋" w:hAnsi="仿宋" w:hint="eastAsia"/>
                <w:b/>
                <w:color w:val="FF0000"/>
                <w:kern w:val="0"/>
                <w:sz w:val="21"/>
                <w:szCs w:val="21"/>
              </w:rPr>
              <w:t>期并</w:t>
            </w:r>
            <w:r>
              <w:rPr>
                <w:rFonts w:ascii="仿宋" w:eastAsia="仿宋" w:hAnsi="仿宋" w:hint="eastAsia"/>
                <w:b/>
                <w:color w:val="FF0000"/>
                <w:kern w:val="0"/>
                <w:sz w:val="21"/>
                <w:szCs w:val="21"/>
              </w:rPr>
              <w:t>没</w:t>
            </w:r>
            <w:r>
              <w:rPr>
                <w:rFonts w:ascii="仿宋" w:eastAsia="仿宋" w:hAnsi="仿宋" w:hint="eastAsia"/>
                <w:b/>
                <w:color w:val="FF0000"/>
                <w:kern w:val="0"/>
                <w:sz w:val="21"/>
                <w:szCs w:val="21"/>
              </w:rPr>
              <w:lastRenderedPageBreak/>
              <w:t>有</w:t>
            </w:r>
            <w:r w:rsidRPr="001B3BA5">
              <w:rPr>
                <w:rFonts w:ascii="仿宋" w:eastAsia="仿宋" w:hAnsi="仿宋" w:hint="eastAsia"/>
                <w:b/>
                <w:color w:val="FF0000"/>
                <w:kern w:val="0"/>
                <w:sz w:val="21"/>
                <w:szCs w:val="21"/>
              </w:rPr>
              <w:t>开发“开票”功能，是否将“开票/”字样去除？</w:t>
            </w:r>
          </w:p>
        </w:tc>
      </w:tr>
      <w:tr w:rsidR="00FA6DF1" w:rsidTr="00627C81">
        <w:trPr>
          <w:trHeight w:val="365"/>
        </w:trPr>
        <w:tc>
          <w:tcPr>
            <w:tcW w:w="8755" w:type="dxa"/>
            <w:gridSpan w:val="4"/>
            <w:shd w:val="clear" w:color="auto" w:fill="auto"/>
            <w:vAlign w:val="center"/>
          </w:tcPr>
          <w:p w:rsidR="00FA6DF1" w:rsidRPr="00ED47A8" w:rsidRDefault="00FA6DF1" w:rsidP="003167B8">
            <w:pPr>
              <w:widowControl/>
              <w:spacing w:line="240" w:lineRule="auto"/>
              <w:jc w:val="left"/>
              <w:rPr>
                <w:rFonts w:ascii="仿宋" w:eastAsia="仿宋" w:hAnsi="仿宋"/>
                <w:color w:val="FF0000"/>
                <w:kern w:val="0"/>
                <w:sz w:val="21"/>
                <w:szCs w:val="21"/>
              </w:rPr>
            </w:pPr>
          </w:p>
        </w:tc>
      </w:tr>
      <w:tr w:rsidR="00A25ECD" w:rsidTr="001B3BA5">
        <w:trPr>
          <w:trHeight w:val="453"/>
        </w:trPr>
        <w:tc>
          <w:tcPr>
            <w:tcW w:w="8755" w:type="dxa"/>
            <w:gridSpan w:val="4"/>
            <w:shd w:val="clear" w:color="auto" w:fill="auto"/>
            <w:vAlign w:val="center"/>
          </w:tcPr>
          <w:p w:rsidR="00A25ECD" w:rsidRPr="00ED47A8" w:rsidRDefault="00A25ECD" w:rsidP="003167B8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ED47A8">
              <w:rPr>
                <w:rFonts w:ascii="仿宋" w:eastAsia="仿宋" w:hAnsi="仿宋" w:hint="eastAsia"/>
                <w:kern w:val="0"/>
                <w:sz w:val="21"/>
                <w:szCs w:val="21"/>
              </w:rPr>
              <w:t>我的发票区域</w:t>
            </w:r>
          </w:p>
        </w:tc>
      </w:tr>
      <w:tr w:rsidR="00A25ECD" w:rsidTr="008C3590">
        <w:trPr>
          <w:trHeight w:val="426"/>
        </w:trPr>
        <w:tc>
          <w:tcPr>
            <w:tcW w:w="1384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区域标题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文字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“</w:t>
            </w: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我的发票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”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25ECD" w:rsidRPr="00A54FA1" w:rsidRDefault="00A25ECD" w:rsidP="003167B8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A25ECD" w:rsidTr="008C3590">
        <w:trPr>
          <w:trHeight w:val="548"/>
        </w:trPr>
        <w:tc>
          <w:tcPr>
            <w:tcW w:w="1384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查看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全部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文字+</w:t>
            </w:r>
            <w:r w:rsidRPr="00A54FA1">
              <w:rPr>
                <w:rFonts w:ascii="仿宋" w:eastAsia="仿宋" w:hAnsi="仿宋"/>
                <w:kern w:val="0"/>
                <w:sz w:val="21"/>
                <w:szCs w:val="21"/>
              </w:rPr>
              <w:t>链接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未登录用户</w:t>
            </w:r>
            <w:r w:rsidRPr="00A54FA1">
              <w:rPr>
                <w:rFonts w:ascii="仿宋" w:eastAsia="仿宋" w:hAnsi="仿宋"/>
                <w:kern w:val="0"/>
                <w:sz w:val="21"/>
                <w:szCs w:val="21"/>
              </w:rPr>
              <w:t>点击跳转到登录页面</w:t>
            </w: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；</w:t>
            </w:r>
          </w:p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已登录</w:t>
            </w:r>
            <w:r w:rsidRPr="00A54FA1">
              <w:rPr>
                <w:rFonts w:ascii="仿宋" w:eastAsia="仿宋" w:hAnsi="仿宋"/>
                <w:kern w:val="0"/>
                <w:sz w:val="21"/>
                <w:szCs w:val="21"/>
              </w:rPr>
              <w:t>用户</w:t>
            </w: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跳转到【我的发票】页面；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25ECD" w:rsidRPr="00A54FA1" w:rsidRDefault="00A25ECD" w:rsidP="003167B8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A25ECD" w:rsidTr="001B3BA5">
        <w:trPr>
          <w:trHeight w:val="548"/>
        </w:trPr>
        <w:tc>
          <w:tcPr>
            <w:tcW w:w="8755" w:type="dxa"/>
            <w:gridSpan w:val="4"/>
            <w:shd w:val="clear" w:color="auto" w:fill="auto"/>
            <w:vAlign w:val="center"/>
          </w:tcPr>
          <w:p w:rsidR="00A25ECD" w:rsidRPr="00A54FA1" w:rsidRDefault="00A25ECD" w:rsidP="003167B8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发票列表（</w:t>
            </w:r>
            <w:r w:rsidRPr="001B3BA5">
              <w:rPr>
                <w:rFonts w:ascii="仿宋" w:eastAsia="仿宋" w:hAnsi="仿宋" w:hint="eastAsia"/>
                <w:b/>
                <w:color w:val="FF0000"/>
                <w:kern w:val="0"/>
                <w:sz w:val="21"/>
                <w:szCs w:val="21"/>
              </w:rPr>
              <w:t>注：因该区域有“查看全部”发票的功能，所以该页面是否限制发票展示的条数？</w:t>
            </w:r>
            <w:r w:rsidR="0087180F">
              <w:rPr>
                <w:rFonts w:ascii="仿宋" w:eastAsia="仿宋" w:hAnsi="仿宋" w:hint="eastAsia"/>
                <w:b/>
                <w:color w:val="FF0000"/>
                <w:kern w:val="0"/>
                <w:sz w:val="21"/>
                <w:szCs w:val="21"/>
              </w:rPr>
              <w:t>如限制，需限制几条？</w:t>
            </w:r>
            <w:r w:rsidR="008C0EFF">
              <w:rPr>
                <w:rFonts w:ascii="仿宋" w:eastAsia="仿宋" w:hAnsi="仿宋" w:hint="eastAsia"/>
                <w:b/>
                <w:color w:val="FF0000"/>
                <w:kern w:val="0"/>
                <w:sz w:val="21"/>
                <w:szCs w:val="21"/>
              </w:rPr>
              <w:t>展示的发票列表是以什么条件排序的？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）</w:t>
            </w:r>
          </w:p>
        </w:tc>
      </w:tr>
      <w:tr w:rsidR="00A25ECD" w:rsidTr="008C3590">
        <w:trPr>
          <w:trHeight w:val="340"/>
        </w:trPr>
        <w:tc>
          <w:tcPr>
            <w:tcW w:w="1384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发票名称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文字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显示发票名称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25ECD" w:rsidRPr="00127CF0" w:rsidRDefault="00127CF0" w:rsidP="003167B8">
            <w:pPr>
              <w:widowControl/>
              <w:spacing w:line="240" w:lineRule="auto"/>
              <w:jc w:val="left"/>
              <w:rPr>
                <w:rFonts w:ascii="仿宋" w:eastAsia="仿宋" w:hAnsi="仿宋"/>
                <w:b/>
                <w:color w:val="FF0000"/>
                <w:kern w:val="0"/>
                <w:sz w:val="21"/>
                <w:szCs w:val="21"/>
              </w:rPr>
            </w:pPr>
            <w:r w:rsidRPr="00127CF0">
              <w:rPr>
                <w:rFonts w:ascii="仿宋" w:eastAsia="仿宋" w:hAnsi="仿宋" w:hint="eastAsia"/>
                <w:b/>
                <w:color w:val="FF0000"/>
                <w:kern w:val="0"/>
                <w:sz w:val="21"/>
                <w:szCs w:val="21"/>
              </w:rPr>
              <w:t>注：发票名称如何判定是百望还是航信？</w:t>
            </w:r>
          </w:p>
        </w:tc>
      </w:tr>
      <w:tr w:rsidR="00A25ECD" w:rsidTr="008C3590">
        <w:trPr>
          <w:trHeight w:val="147"/>
        </w:trPr>
        <w:tc>
          <w:tcPr>
            <w:tcW w:w="1384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购方名称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/>
                <w:kern w:val="0"/>
                <w:sz w:val="21"/>
                <w:szCs w:val="21"/>
              </w:rPr>
              <w:t>文字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A25ECD" w:rsidRPr="00A54FA1" w:rsidRDefault="00A25ECD" w:rsidP="003167B8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显示购方公司全称</w:t>
            </w:r>
          </w:p>
        </w:tc>
      </w:tr>
      <w:tr w:rsidR="00A25ECD" w:rsidTr="008C3590">
        <w:trPr>
          <w:trHeight w:val="147"/>
        </w:trPr>
        <w:tc>
          <w:tcPr>
            <w:tcW w:w="1384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发票金额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/>
                <w:kern w:val="0"/>
                <w:sz w:val="21"/>
                <w:szCs w:val="21"/>
              </w:rPr>
              <w:t>文字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A25ECD" w:rsidRPr="00A54FA1" w:rsidRDefault="00A25ECD" w:rsidP="003167B8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显示的金额精确到两位小数</w:t>
            </w:r>
          </w:p>
        </w:tc>
      </w:tr>
      <w:tr w:rsidR="00A25ECD" w:rsidTr="008C3590">
        <w:trPr>
          <w:trHeight w:val="147"/>
        </w:trPr>
        <w:tc>
          <w:tcPr>
            <w:tcW w:w="1384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开票日期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/>
                <w:kern w:val="0"/>
                <w:sz w:val="21"/>
                <w:szCs w:val="21"/>
              </w:rPr>
              <w:t>文字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A25ECD" w:rsidRPr="00A54FA1" w:rsidRDefault="00A25ECD" w:rsidP="003167B8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格式yyyy-MM-dd</w:t>
            </w:r>
          </w:p>
        </w:tc>
      </w:tr>
      <w:tr w:rsidR="00A25ECD" w:rsidTr="008C3590">
        <w:trPr>
          <w:trHeight w:val="147"/>
        </w:trPr>
        <w:tc>
          <w:tcPr>
            <w:tcW w:w="1384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cs="Arial"/>
                <w:color w:val="333333"/>
                <w:sz w:val="21"/>
                <w:szCs w:val="21"/>
                <w:shd w:val="clear" w:color="auto" w:fill="FFFFFF"/>
              </w:rPr>
              <w:t>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Icon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未登录用户</w:t>
            </w:r>
            <w:r w:rsidRPr="00A54FA1">
              <w:rPr>
                <w:rFonts w:ascii="仿宋" w:eastAsia="仿宋" w:hAnsi="仿宋"/>
                <w:kern w:val="0"/>
                <w:sz w:val="21"/>
                <w:szCs w:val="21"/>
              </w:rPr>
              <w:t>点击跳转到登录页面</w:t>
            </w: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；</w:t>
            </w:r>
          </w:p>
          <w:p w:rsidR="00A25ECD" w:rsidRPr="00A54FA1" w:rsidRDefault="00A25ECD" w:rsidP="003167B8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已登录用户点击跳转到【发票详情】页面；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25ECD" w:rsidRPr="00A54FA1" w:rsidRDefault="00A25ECD" w:rsidP="003167B8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示意用户可以进行操作，整个发票区域的发票均可点击。如当前发票为百望电子发票，点击后进入“发票详情”界面</w:t>
            </w:r>
          </w:p>
        </w:tc>
      </w:tr>
    </w:tbl>
    <w:p w:rsidR="008711B4" w:rsidRPr="008711B4" w:rsidRDefault="008711B4" w:rsidP="00011732">
      <w:pPr>
        <w:pStyle w:val="a0"/>
        <w:numPr>
          <w:ilvl w:val="0"/>
          <w:numId w:val="11"/>
        </w:numPr>
        <w:spacing w:before="120" w:after="120"/>
        <w:ind w:firstLineChars="0"/>
        <w:rPr>
          <w:sz w:val="28"/>
          <w:szCs w:val="28"/>
        </w:rPr>
      </w:pPr>
      <w:r w:rsidRPr="008711B4">
        <w:rPr>
          <w:rFonts w:hint="eastAsia"/>
          <w:sz w:val="28"/>
          <w:szCs w:val="28"/>
        </w:rPr>
        <w:t>处理流程</w:t>
      </w:r>
    </w:p>
    <w:p w:rsidR="00E20F12" w:rsidRPr="005928E5" w:rsidRDefault="00E20F12" w:rsidP="00E20F12">
      <w:pPr>
        <w:pStyle w:val="a0"/>
        <w:spacing w:before="120" w:after="120"/>
        <w:ind w:firstLine="480"/>
        <w:rPr>
          <w:rFonts w:ascii="仿宋" w:eastAsia="仿宋" w:hAnsi="仿宋"/>
        </w:rPr>
      </w:pPr>
      <w:r w:rsidRPr="005928E5">
        <w:rPr>
          <w:rFonts w:ascii="仿宋" w:eastAsia="仿宋" w:hAnsi="仿宋" w:hint="eastAsia"/>
        </w:rPr>
        <w:t>1. 用户登录在中银消费金融【个人中心】界面点击【发票管理】</w:t>
      </w:r>
      <w:r w:rsidR="000B0513" w:rsidRPr="005928E5">
        <w:rPr>
          <w:rFonts w:ascii="仿宋" w:eastAsia="仿宋" w:hAnsi="仿宋" w:hint="eastAsia"/>
        </w:rPr>
        <w:t>。</w:t>
      </w:r>
    </w:p>
    <w:p w:rsidR="00E20F12" w:rsidRPr="005928E5" w:rsidRDefault="00E20F12" w:rsidP="00E20F12">
      <w:pPr>
        <w:pStyle w:val="a0"/>
        <w:spacing w:before="120" w:after="120"/>
        <w:ind w:firstLine="480"/>
        <w:rPr>
          <w:rFonts w:ascii="仿宋" w:eastAsia="仿宋" w:hAnsi="仿宋"/>
        </w:rPr>
      </w:pPr>
      <w:r w:rsidRPr="005928E5">
        <w:rPr>
          <w:rFonts w:ascii="仿宋" w:eastAsia="仿宋" w:hAnsi="仿宋" w:hint="eastAsia"/>
        </w:rPr>
        <w:t>2. 如用户此时未登录，页面跳转至认证系统登录页要求用户登录</w:t>
      </w:r>
      <w:r w:rsidR="000B0513" w:rsidRPr="005928E5">
        <w:rPr>
          <w:rFonts w:ascii="仿宋" w:eastAsia="仿宋" w:hAnsi="仿宋" w:hint="eastAsia"/>
        </w:rPr>
        <w:t>。</w:t>
      </w:r>
    </w:p>
    <w:p w:rsidR="00E20F12" w:rsidRPr="005928E5" w:rsidRDefault="00E20F12" w:rsidP="00E20F12">
      <w:pPr>
        <w:pStyle w:val="a0"/>
        <w:spacing w:before="120" w:after="120"/>
        <w:ind w:firstLine="480"/>
        <w:rPr>
          <w:rFonts w:ascii="仿宋" w:eastAsia="仿宋" w:hAnsi="仿宋"/>
        </w:rPr>
      </w:pPr>
      <w:r w:rsidRPr="005928E5">
        <w:rPr>
          <w:rFonts w:ascii="仿宋" w:eastAsia="仿宋" w:hAnsi="仿宋" w:hint="eastAsia"/>
        </w:rPr>
        <w:t>3. 如用户已登录，则查询用户发票信息</w:t>
      </w:r>
      <w:r w:rsidR="000B0513" w:rsidRPr="005928E5">
        <w:rPr>
          <w:rFonts w:ascii="仿宋" w:eastAsia="仿宋" w:hAnsi="仿宋" w:hint="eastAsia"/>
        </w:rPr>
        <w:t>。</w:t>
      </w:r>
    </w:p>
    <w:p w:rsidR="00E20F12" w:rsidRDefault="00E20F12" w:rsidP="00E20F12">
      <w:pPr>
        <w:pStyle w:val="a0"/>
        <w:spacing w:before="120" w:after="120"/>
        <w:ind w:firstLine="480"/>
        <w:rPr>
          <w:rFonts w:ascii="仿宋" w:eastAsia="仿宋" w:hAnsi="仿宋"/>
        </w:rPr>
      </w:pPr>
      <w:r w:rsidRPr="005928E5">
        <w:rPr>
          <w:rFonts w:ascii="仿宋" w:eastAsia="仿宋" w:hAnsi="仿宋" w:hint="eastAsia"/>
        </w:rPr>
        <w:t>4. 若查询成功，则显示</w:t>
      </w:r>
      <w:r w:rsidRPr="005928E5">
        <w:rPr>
          <w:rFonts w:ascii="仿宋" w:eastAsia="仿宋" w:hAnsi="仿宋"/>
        </w:rPr>
        <w:t>图</w:t>
      </w:r>
      <w:r w:rsidRPr="005928E5">
        <w:rPr>
          <w:rFonts w:ascii="仿宋" w:eastAsia="仿宋" w:hAnsi="仿宋" w:hint="eastAsia"/>
        </w:rPr>
        <w:t>3.</w:t>
      </w:r>
      <w:r w:rsidRPr="005928E5">
        <w:rPr>
          <w:rFonts w:ascii="仿宋" w:eastAsia="仿宋" w:hAnsi="仿宋"/>
        </w:rPr>
        <w:t>1.</w:t>
      </w:r>
      <w:r w:rsidRPr="005928E5">
        <w:rPr>
          <w:rFonts w:ascii="仿宋" w:eastAsia="仿宋" w:hAnsi="仿宋" w:hint="eastAsia"/>
        </w:rPr>
        <w:t>1</w:t>
      </w:r>
      <w:r w:rsidRPr="005928E5">
        <w:rPr>
          <w:rFonts w:ascii="仿宋" w:eastAsia="仿宋" w:hAnsi="仿宋"/>
        </w:rPr>
        <w:t>.1-1</w:t>
      </w:r>
      <w:r w:rsidRPr="005928E5">
        <w:rPr>
          <w:rFonts w:ascii="仿宋" w:eastAsia="仿宋" w:hAnsi="仿宋" w:hint="eastAsia"/>
        </w:rPr>
        <w:t>的页面</w:t>
      </w:r>
      <w:r w:rsidR="00D87DC6" w:rsidRPr="005928E5">
        <w:rPr>
          <w:rFonts w:ascii="仿宋" w:eastAsia="仿宋" w:hAnsi="仿宋" w:hint="eastAsia"/>
        </w:rPr>
        <w:t>。</w:t>
      </w:r>
    </w:p>
    <w:p w:rsidR="00011732" w:rsidRPr="002B59F3" w:rsidRDefault="00011732" w:rsidP="002B59F3">
      <w:pPr>
        <w:pStyle w:val="a0"/>
        <w:numPr>
          <w:ilvl w:val="0"/>
          <w:numId w:val="10"/>
        </w:numPr>
        <w:spacing w:before="120" w:after="120"/>
        <w:ind w:firstLineChars="0"/>
        <w:rPr>
          <w:rFonts w:ascii="仿宋" w:eastAsia="仿宋" w:hAnsi="仿宋"/>
          <w:sz w:val="28"/>
          <w:szCs w:val="28"/>
        </w:rPr>
      </w:pPr>
      <w:r w:rsidRPr="00011732">
        <w:rPr>
          <w:rFonts w:ascii="仿宋" w:eastAsia="仿宋" w:hAnsi="仿宋" w:hint="eastAsia"/>
          <w:sz w:val="28"/>
          <w:szCs w:val="28"/>
        </w:rPr>
        <w:t>其他说明</w:t>
      </w:r>
    </w:p>
    <w:p w:rsidR="0080788F" w:rsidRDefault="002B59F3" w:rsidP="002B59F3">
      <w:pPr>
        <w:pStyle w:val="a0"/>
        <w:spacing w:before="120" w:after="120"/>
        <w:ind w:firstLine="480"/>
        <w:rPr>
          <w:rFonts w:ascii="仿宋" w:eastAsia="仿宋" w:hAnsi="仿宋"/>
        </w:rPr>
      </w:pPr>
      <w:r w:rsidRPr="002B59F3">
        <w:rPr>
          <w:rFonts w:ascii="仿宋" w:eastAsia="仿宋" w:hAnsi="仿宋" w:hint="eastAsia"/>
        </w:rPr>
        <w:t>上述“</w:t>
      </w:r>
      <w:r w:rsidRPr="002B59F3">
        <w:rPr>
          <w:rFonts w:ascii="仿宋" w:eastAsia="仿宋" w:hAnsi="仿宋" w:hint="eastAsia"/>
          <w:kern w:val="0"/>
        </w:rPr>
        <w:t>开票/上传</w:t>
      </w:r>
      <w:r w:rsidRPr="002B59F3">
        <w:rPr>
          <w:rFonts w:ascii="仿宋" w:eastAsia="仿宋" w:hAnsi="仿宋" w:hint="eastAsia"/>
        </w:rPr>
        <w:t>”功能，</w:t>
      </w:r>
      <w:r w:rsidRPr="002B59F3">
        <w:rPr>
          <w:rFonts w:ascii="仿宋" w:eastAsia="仿宋" w:hAnsi="仿宋" w:hint="eastAsia"/>
          <w:kern w:val="0"/>
        </w:rPr>
        <w:t>云金融二期并没有开发“开票”功能，是否将“开票/”字样去除？</w:t>
      </w:r>
      <w:r>
        <w:rPr>
          <w:rFonts w:ascii="仿宋" w:eastAsia="仿宋" w:hAnsi="仿宋" w:hint="eastAsia"/>
        </w:rPr>
        <w:t>因为该区域有“查看全部”发票的功能，那发票区域的展示是否要限制发票条数？</w:t>
      </w:r>
      <w:r w:rsidR="0064579E" w:rsidRPr="0064579E">
        <w:rPr>
          <w:rFonts w:ascii="仿宋" w:eastAsia="仿宋" w:hAnsi="仿宋" w:hint="eastAsia"/>
        </w:rPr>
        <w:t>如限制，需限制几条？展示的发票列表是以什么条件排序的？</w:t>
      </w:r>
      <w:r w:rsidR="00E656D9" w:rsidRPr="00E656D9">
        <w:rPr>
          <w:rFonts w:ascii="仿宋" w:eastAsia="仿宋" w:hAnsi="仿宋" w:hint="eastAsia"/>
        </w:rPr>
        <w:t>发票名称如何判定是百望</w:t>
      </w:r>
      <w:r w:rsidR="008047DD">
        <w:rPr>
          <w:rFonts w:ascii="仿宋" w:eastAsia="仿宋" w:hAnsi="仿宋" w:hint="eastAsia"/>
        </w:rPr>
        <w:t>电子发票</w:t>
      </w:r>
      <w:r w:rsidR="00E656D9" w:rsidRPr="00E656D9">
        <w:rPr>
          <w:rFonts w:ascii="仿宋" w:eastAsia="仿宋" w:hAnsi="仿宋" w:hint="eastAsia"/>
        </w:rPr>
        <w:t>还是航信</w:t>
      </w:r>
      <w:r w:rsidR="008047DD">
        <w:rPr>
          <w:rFonts w:ascii="仿宋" w:eastAsia="仿宋" w:hAnsi="仿宋" w:hint="eastAsia"/>
        </w:rPr>
        <w:t>电子发票</w:t>
      </w:r>
      <w:r w:rsidR="00E656D9" w:rsidRPr="00E656D9">
        <w:rPr>
          <w:rFonts w:ascii="仿宋" w:eastAsia="仿宋" w:hAnsi="仿宋" w:hint="eastAsia"/>
        </w:rPr>
        <w:t>？</w:t>
      </w:r>
    </w:p>
    <w:p w:rsidR="002B28CF" w:rsidRDefault="002B28CF" w:rsidP="00DA7FF7">
      <w:pPr>
        <w:pStyle w:val="4"/>
      </w:pPr>
      <w:bookmarkStart w:id="143" w:name="_Toc513815702"/>
      <w:r>
        <w:rPr>
          <w:rFonts w:hint="eastAsia"/>
        </w:rPr>
        <w:lastRenderedPageBreak/>
        <w:t>发票抬头</w:t>
      </w:r>
      <w:bookmarkEnd w:id="143"/>
    </w:p>
    <w:p w:rsidR="00745730" w:rsidRPr="00162ABF" w:rsidRDefault="00745730" w:rsidP="00745730">
      <w:pPr>
        <w:pStyle w:val="a0"/>
        <w:numPr>
          <w:ilvl w:val="0"/>
          <w:numId w:val="18"/>
        </w:numPr>
        <w:spacing w:before="120" w:after="120"/>
        <w:ind w:firstLineChars="0"/>
        <w:rPr>
          <w:sz w:val="28"/>
          <w:szCs w:val="28"/>
        </w:rPr>
      </w:pPr>
      <w:r w:rsidRPr="00162ABF">
        <w:rPr>
          <w:rFonts w:hint="eastAsia"/>
          <w:sz w:val="28"/>
          <w:szCs w:val="28"/>
        </w:rPr>
        <w:t>功能描述</w:t>
      </w:r>
    </w:p>
    <w:p w:rsidR="006A0229" w:rsidRPr="005928E5" w:rsidRDefault="00B214E2">
      <w:pPr>
        <w:pStyle w:val="a0"/>
        <w:spacing w:before="120" w:after="120"/>
        <w:ind w:firstLine="480"/>
        <w:rPr>
          <w:rFonts w:ascii="仿宋" w:eastAsia="仿宋" w:hAnsi="仿宋"/>
        </w:rPr>
      </w:pPr>
      <w:r>
        <w:rPr>
          <w:rFonts w:hint="eastAsia"/>
        </w:rPr>
        <w:tab/>
      </w:r>
      <w:r w:rsidR="0072212F" w:rsidRPr="0072212F">
        <w:rPr>
          <w:rFonts w:ascii="仿宋" w:eastAsia="仿宋" w:hAnsi="仿宋" w:hint="eastAsia"/>
        </w:rPr>
        <w:t>用户</w:t>
      </w:r>
      <w:r w:rsidR="00567FE4" w:rsidRPr="00567FE4">
        <w:rPr>
          <w:rFonts w:ascii="仿宋" w:eastAsia="仿宋" w:hAnsi="仿宋" w:hint="eastAsia"/>
        </w:rPr>
        <w:t>在【发票管理】界面</w:t>
      </w:r>
      <w:r w:rsidRPr="005928E5">
        <w:rPr>
          <w:rFonts w:ascii="仿宋" w:eastAsia="仿宋" w:hAnsi="仿宋" w:hint="eastAsia"/>
        </w:rPr>
        <w:t>点击</w:t>
      </w:r>
      <w:r w:rsidR="00107575">
        <w:rPr>
          <w:rFonts w:ascii="仿宋" w:eastAsia="仿宋" w:hAnsi="仿宋" w:hint="eastAsia"/>
        </w:rPr>
        <w:t>“</w:t>
      </w:r>
      <w:r w:rsidR="00107575" w:rsidRPr="005928E5">
        <w:rPr>
          <w:rFonts w:ascii="仿宋" w:eastAsia="仿宋" w:hAnsi="仿宋" w:hint="eastAsia"/>
        </w:rPr>
        <w:t>发票抬头</w:t>
      </w:r>
      <w:r w:rsidR="00107575">
        <w:rPr>
          <w:rFonts w:ascii="仿宋" w:eastAsia="仿宋" w:hAnsi="仿宋" w:hint="eastAsia"/>
        </w:rPr>
        <w:t>”</w:t>
      </w:r>
      <w:r w:rsidRPr="005928E5">
        <w:rPr>
          <w:rFonts w:ascii="仿宋" w:eastAsia="仿宋" w:hAnsi="仿宋" w:hint="eastAsia"/>
        </w:rPr>
        <w:t>进入</w:t>
      </w:r>
      <w:r w:rsidR="00B6516D">
        <w:rPr>
          <w:rFonts w:ascii="仿宋" w:eastAsia="仿宋" w:hAnsi="仿宋" w:hint="eastAsia"/>
        </w:rPr>
        <w:t>【</w:t>
      </w:r>
      <w:r w:rsidR="00B6516D" w:rsidRPr="005928E5">
        <w:rPr>
          <w:rFonts w:ascii="仿宋" w:eastAsia="仿宋" w:hAnsi="仿宋" w:hint="eastAsia"/>
        </w:rPr>
        <w:t>发票抬头</w:t>
      </w:r>
      <w:r w:rsidR="00B6516D">
        <w:rPr>
          <w:rFonts w:ascii="仿宋" w:eastAsia="仿宋" w:hAnsi="仿宋" w:hint="eastAsia"/>
        </w:rPr>
        <w:t>】</w:t>
      </w:r>
      <w:r w:rsidRPr="005928E5">
        <w:rPr>
          <w:rFonts w:ascii="仿宋" w:eastAsia="仿宋" w:hAnsi="仿宋"/>
        </w:rPr>
        <w:t>页面</w:t>
      </w:r>
      <w:r w:rsidRPr="005928E5">
        <w:rPr>
          <w:rFonts w:ascii="仿宋" w:eastAsia="仿宋" w:hAnsi="仿宋" w:hint="eastAsia"/>
        </w:rPr>
        <w:t>，进入后默认显示已有抬头列表，若为空，可以通过</w:t>
      </w:r>
      <w:r w:rsidR="008F31A4">
        <w:rPr>
          <w:rFonts w:ascii="仿宋" w:eastAsia="仿宋" w:hAnsi="仿宋" w:hint="eastAsia"/>
        </w:rPr>
        <w:t>“</w:t>
      </w:r>
      <w:r w:rsidR="008F31A4" w:rsidRPr="005928E5">
        <w:rPr>
          <w:rFonts w:ascii="仿宋" w:eastAsia="仿宋" w:hAnsi="仿宋" w:hint="eastAsia"/>
        </w:rPr>
        <w:t>添加发票抬头</w:t>
      </w:r>
      <w:r w:rsidR="008F31A4">
        <w:rPr>
          <w:rFonts w:ascii="仿宋" w:eastAsia="仿宋" w:hAnsi="仿宋" w:hint="eastAsia"/>
        </w:rPr>
        <w:t>”</w:t>
      </w:r>
      <w:r w:rsidRPr="005928E5">
        <w:rPr>
          <w:rFonts w:ascii="仿宋" w:eastAsia="仿宋" w:hAnsi="仿宋" w:hint="eastAsia"/>
        </w:rPr>
        <w:t>的按钮进行添加，进入相关页面。若不为空，可以点击抬头的详情按钮进行查看。</w:t>
      </w:r>
    </w:p>
    <w:p w:rsidR="0080788F" w:rsidRDefault="00B214E2">
      <w:pPr>
        <w:pStyle w:val="a0"/>
        <w:numPr>
          <w:ilvl w:val="0"/>
          <w:numId w:val="5"/>
        </w:numPr>
        <w:spacing w:before="120" w:after="120"/>
        <w:ind w:firstLineChars="0"/>
      </w:pPr>
      <w:r>
        <w:rPr>
          <w:rFonts w:hint="eastAsia"/>
        </w:rPr>
        <w:t>示例页面一</w:t>
      </w:r>
    </w:p>
    <w:p w:rsidR="00162ABF" w:rsidRDefault="00B214E2" w:rsidP="00162ABF">
      <w:pPr>
        <w:jc w:val="center"/>
      </w:pPr>
      <w:r>
        <w:rPr>
          <w:noProof/>
        </w:rPr>
        <w:drawing>
          <wp:inline distT="0" distB="0" distL="0" distR="0">
            <wp:extent cx="2362200" cy="4152900"/>
            <wp:effectExtent l="19050" t="0" r="0" b="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F551C">
        <w:rPr>
          <w:rFonts w:hint="eastAsia"/>
        </w:rPr>
        <w:t xml:space="preserve"> </w:t>
      </w:r>
      <w:r w:rsidR="00162ABF">
        <w:rPr>
          <w:noProof/>
        </w:rPr>
        <w:drawing>
          <wp:inline distT="0" distB="0" distL="0" distR="0">
            <wp:extent cx="2352675" cy="4143375"/>
            <wp:effectExtent l="19050" t="0" r="9525" b="0"/>
            <wp:docPr id="2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F75" w:rsidRPr="00162ABF" w:rsidRDefault="00EF551C" w:rsidP="00B315B0">
      <w:pPr>
        <w:jc w:val="left"/>
      </w:pPr>
      <w:r>
        <w:rPr>
          <w:rFonts w:ascii="仿宋" w:eastAsia="仿宋" w:hAnsi="仿宋" w:hint="eastAsia"/>
        </w:rPr>
        <w:t xml:space="preserve"> </w:t>
      </w:r>
      <w:r w:rsidR="00162ABF">
        <w:rPr>
          <w:rFonts w:ascii="仿宋" w:eastAsia="仿宋" w:hAnsi="仿宋"/>
        </w:rPr>
        <w:t>图</w:t>
      </w:r>
      <w:r w:rsidR="00162ABF">
        <w:rPr>
          <w:rFonts w:ascii="仿宋" w:eastAsia="仿宋" w:hAnsi="仿宋" w:hint="eastAsia"/>
        </w:rPr>
        <w:t>3.</w:t>
      </w:r>
      <w:r w:rsidR="00162ABF">
        <w:rPr>
          <w:rFonts w:ascii="仿宋" w:eastAsia="仿宋" w:hAnsi="仿宋"/>
        </w:rPr>
        <w:t>1.</w:t>
      </w:r>
      <w:r w:rsidR="00162ABF">
        <w:rPr>
          <w:rFonts w:ascii="仿宋" w:eastAsia="仿宋" w:hAnsi="仿宋" w:hint="eastAsia"/>
        </w:rPr>
        <w:t>1</w:t>
      </w:r>
      <w:r w:rsidR="00162ABF">
        <w:rPr>
          <w:rFonts w:ascii="仿宋" w:eastAsia="仿宋" w:hAnsi="仿宋"/>
        </w:rPr>
        <w:t>.</w:t>
      </w:r>
      <w:r w:rsidR="004561F9">
        <w:rPr>
          <w:rFonts w:ascii="仿宋" w:eastAsia="仿宋" w:hAnsi="仿宋" w:hint="eastAsia"/>
        </w:rPr>
        <w:t>1</w:t>
      </w:r>
      <w:r w:rsidR="00162ABF">
        <w:rPr>
          <w:rFonts w:ascii="仿宋" w:eastAsia="仿宋" w:hAnsi="仿宋"/>
        </w:rPr>
        <w:t>-1（</w:t>
      </w:r>
      <w:r w:rsidR="00162ABF">
        <w:rPr>
          <w:rFonts w:ascii="仿宋" w:eastAsia="仿宋" w:hAnsi="仿宋" w:hint="eastAsia"/>
        </w:rPr>
        <w:t>发票抬头有数据页面</w:t>
      </w:r>
      <w:r w:rsidR="00162ABF">
        <w:rPr>
          <w:rFonts w:ascii="仿宋" w:eastAsia="仿宋" w:hAnsi="仿宋"/>
        </w:rPr>
        <w:t>）图</w:t>
      </w:r>
      <w:r w:rsidR="00162ABF">
        <w:rPr>
          <w:rFonts w:ascii="仿宋" w:eastAsia="仿宋" w:hAnsi="仿宋" w:hint="eastAsia"/>
        </w:rPr>
        <w:t>3.</w:t>
      </w:r>
      <w:r w:rsidR="00162ABF">
        <w:rPr>
          <w:rFonts w:ascii="仿宋" w:eastAsia="仿宋" w:hAnsi="仿宋"/>
        </w:rPr>
        <w:t>1.</w:t>
      </w:r>
      <w:r w:rsidR="00162ABF">
        <w:rPr>
          <w:rFonts w:ascii="仿宋" w:eastAsia="仿宋" w:hAnsi="仿宋" w:hint="eastAsia"/>
        </w:rPr>
        <w:t>1</w:t>
      </w:r>
      <w:r>
        <w:rPr>
          <w:rFonts w:ascii="仿宋" w:eastAsia="仿宋" w:hAnsi="仿宋" w:hint="eastAsia"/>
        </w:rPr>
        <w:t>.1</w:t>
      </w:r>
      <w:r w:rsidR="00162ABF">
        <w:rPr>
          <w:rFonts w:ascii="仿宋" w:eastAsia="仿宋" w:hAnsi="仿宋"/>
        </w:rPr>
        <w:t>-</w:t>
      </w:r>
      <w:r w:rsidR="00162ABF">
        <w:rPr>
          <w:rFonts w:ascii="仿宋" w:eastAsia="仿宋" w:hAnsi="仿宋" w:hint="eastAsia"/>
        </w:rPr>
        <w:t>2</w:t>
      </w:r>
      <w:r w:rsidR="00162ABF">
        <w:rPr>
          <w:rFonts w:ascii="仿宋" w:eastAsia="仿宋" w:hAnsi="仿宋"/>
        </w:rPr>
        <w:t>（</w:t>
      </w:r>
      <w:r w:rsidR="00162ABF">
        <w:rPr>
          <w:rFonts w:ascii="仿宋" w:eastAsia="仿宋" w:hAnsi="仿宋" w:hint="eastAsia"/>
        </w:rPr>
        <w:t>发票抬头无数据页面</w:t>
      </w:r>
      <w:r w:rsidR="00162ABF">
        <w:rPr>
          <w:rFonts w:ascii="仿宋" w:eastAsia="仿宋" w:hAnsi="仿宋"/>
        </w:rPr>
        <w:t>）</w:t>
      </w:r>
    </w:p>
    <w:p w:rsidR="0080788F" w:rsidRPr="00DD0053" w:rsidRDefault="00B214E2" w:rsidP="00DD0053">
      <w:pPr>
        <w:pStyle w:val="a0"/>
        <w:numPr>
          <w:ilvl w:val="0"/>
          <w:numId w:val="18"/>
        </w:numPr>
        <w:spacing w:before="120" w:after="120"/>
        <w:ind w:firstLineChars="0"/>
        <w:rPr>
          <w:sz w:val="28"/>
          <w:szCs w:val="28"/>
        </w:rPr>
      </w:pPr>
      <w:r w:rsidRPr="00DD0053">
        <w:rPr>
          <w:rFonts w:hint="eastAsia"/>
          <w:sz w:val="28"/>
          <w:szCs w:val="28"/>
        </w:rPr>
        <w:t>页面要素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276"/>
        <w:gridCol w:w="2410"/>
        <w:gridCol w:w="3458"/>
      </w:tblGrid>
      <w:tr w:rsidR="0080788F" w:rsidTr="00AF054E">
        <w:trPr>
          <w:trHeight w:val="147"/>
        </w:trPr>
        <w:tc>
          <w:tcPr>
            <w:tcW w:w="1384" w:type="dxa"/>
            <w:shd w:val="pct40" w:color="auto" w:fill="auto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bookmarkStart w:id="144" w:name="_Hlk503726030"/>
            <w:r>
              <w:rPr>
                <w:rFonts w:ascii="仿宋" w:eastAsia="仿宋" w:hAnsi="仿宋" w:hint="eastAsia"/>
                <w:b/>
              </w:rPr>
              <w:t>内容</w:t>
            </w:r>
            <w:r>
              <w:rPr>
                <w:rFonts w:ascii="仿宋" w:eastAsia="仿宋" w:hAnsi="仿宋"/>
                <w:b/>
              </w:rPr>
              <w:t>要素</w:t>
            </w:r>
          </w:p>
        </w:tc>
        <w:tc>
          <w:tcPr>
            <w:tcW w:w="1276" w:type="dxa"/>
            <w:shd w:val="pct40" w:color="auto" w:fill="auto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类别</w:t>
            </w:r>
          </w:p>
        </w:tc>
        <w:tc>
          <w:tcPr>
            <w:tcW w:w="2410" w:type="dxa"/>
            <w:shd w:val="pct40" w:color="auto" w:fill="auto"/>
            <w:vAlign w:val="bottom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模块定义</w:t>
            </w:r>
          </w:p>
        </w:tc>
        <w:tc>
          <w:tcPr>
            <w:tcW w:w="3458" w:type="dxa"/>
            <w:shd w:val="pct40" w:color="auto" w:fill="auto"/>
            <w:vAlign w:val="bottom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其他说明</w:t>
            </w:r>
          </w:p>
        </w:tc>
      </w:tr>
      <w:tr w:rsidR="00E73BA7" w:rsidTr="000B2015">
        <w:trPr>
          <w:trHeight w:val="413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E73BA7" w:rsidRPr="00B315B0" w:rsidRDefault="00E73BA7" w:rsidP="00E73BA7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导航区域</w:t>
            </w:r>
          </w:p>
        </w:tc>
      </w:tr>
      <w:tr w:rsidR="00E73BA7" w:rsidTr="001E1C31">
        <w:trPr>
          <w:trHeight w:val="413"/>
        </w:trPr>
        <w:tc>
          <w:tcPr>
            <w:tcW w:w="1384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标题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“</w:t>
            </w:r>
            <w:r w:rsidRPr="005C32FF"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发票抬头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”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E73BA7" w:rsidTr="001E1C31">
        <w:trPr>
          <w:trHeight w:val="413"/>
        </w:trPr>
        <w:tc>
          <w:tcPr>
            <w:tcW w:w="1384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&lt;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B315B0">
              <w:rPr>
                <w:rFonts w:ascii="仿宋" w:eastAsia="仿宋" w:hAnsi="仿宋"/>
                <w:kern w:val="0"/>
                <w:sz w:val="21"/>
                <w:szCs w:val="21"/>
              </w:rPr>
              <w:t>超链接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点击返回上一级页面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E73BA7" w:rsidTr="001E1C31">
        <w:trPr>
          <w:trHeight w:val="413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F85CC8" w:rsidTr="000B2015">
        <w:trPr>
          <w:trHeight w:val="419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F85CC8" w:rsidRPr="00B315B0" w:rsidRDefault="00F85CC8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发票抬头列表区域</w:t>
            </w:r>
          </w:p>
        </w:tc>
      </w:tr>
      <w:tr w:rsidR="00E73BA7" w:rsidTr="001E1C31">
        <w:trPr>
          <w:trHeight w:val="411"/>
        </w:trPr>
        <w:tc>
          <w:tcPr>
            <w:tcW w:w="1384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查看详情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按钮链接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点击进入发票抬头详情页面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E73BA7" w:rsidTr="001E1C31">
        <w:trPr>
          <w:trHeight w:val="416"/>
        </w:trPr>
        <w:tc>
          <w:tcPr>
            <w:tcW w:w="1384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抬头名称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显示发票抬头名称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抬头类型是个人时，为人名，不可为空；类型是单位时，是公司名称，不可为空</w:t>
            </w:r>
          </w:p>
        </w:tc>
      </w:tr>
      <w:tr w:rsidR="00E73BA7" w:rsidRPr="00A22ACD" w:rsidTr="001E1C31">
        <w:trPr>
          <w:trHeight w:val="422"/>
        </w:trPr>
        <w:tc>
          <w:tcPr>
            <w:tcW w:w="1384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电子邮箱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显示发票抬头的邮箱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邮箱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只在</w:t>
            </w: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抬头类型是个人时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显示，</w:t>
            </w: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可为空</w:t>
            </w:r>
            <w:r w:rsidRPr="00B315B0">
              <w:rPr>
                <w:rFonts w:ascii="仿宋" w:eastAsia="仿宋" w:hAnsi="仿宋"/>
                <w:kern w:val="0"/>
                <w:sz w:val="21"/>
                <w:szCs w:val="21"/>
              </w:rPr>
              <w:t xml:space="preserve"> </w:t>
            </w:r>
          </w:p>
        </w:tc>
      </w:tr>
      <w:tr w:rsidR="00E73BA7" w:rsidRPr="00A22ACD" w:rsidTr="001E1C31">
        <w:trPr>
          <w:trHeight w:val="422"/>
        </w:trPr>
        <w:tc>
          <w:tcPr>
            <w:tcW w:w="1384" w:type="dxa"/>
            <w:shd w:val="clear" w:color="auto" w:fill="auto"/>
            <w:vAlign w:val="center"/>
          </w:tcPr>
          <w:p w:rsidR="00E73BA7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税号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文字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显示发票抬头的税号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税号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只在</w:t>
            </w: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抬头类型是单位时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</w:t>
            </w: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，不可为空</w:t>
            </w:r>
          </w:p>
        </w:tc>
      </w:tr>
      <w:tr w:rsidR="00E73BA7" w:rsidTr="001E1C31">
        <w:trPr>
          <w:trHeight w:val="415"/>
        </w:trPr>
        <w:tc>
          <w:tcPr>
            <w:tcW w:w="1384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抬头类型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文本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显示发票抬头的类型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抬头类型分为“</w:t>
            </w: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个人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”</w:t>
            </w: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和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“</w:t>
            </w: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单位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”</w:t>
            </w:r>
          </w:p>
        </w:tc>
      </w:tr>
      <w:tr w:rsidR="003C28F1" w:rsidTr="000B2015">
        <w:trPr>
          <w:trHeight w:val="415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3C28F1" w:rsidRDefault="003C28F1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3C28F1" w:rsidTr="000B2015">
        <w:trPr>
          <w:trHeight w:val="415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3C28F1" w:rsidRDefault="00E2237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添加</w:t>
            </w:r>
            <w:r w:rsidR="00D53299">
              <w:rPr>
                <w:rFonts w:ascii="仿宋" w:eastAsia="仿宋" w:hAnsi="仿宋" w:hint="eastAsia"/>
                <w:kern w:val="0"/>
                <w:sz w:val="21"/>
                <w:szCs w:val="21"/>
              </w:rPr>
              <w:t>功能区域</w:t>
            </w:r>
          </w:p>
        </w:tc>
      </w:tr>
      <w:tr w:rsidR="00E73BA7" w:rsidTr="001E1C31">
        <w:trPr>
          <w:trHeight w:val="415"/>
        </w:trPr>
        <w:tc>
          <w:tcPr>
            <w:tcW w:w="1384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图片+链接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点击进入编辑发票抬头页面</w:t>
            </w:r>
          </w:p>
        </w:tc>
        <w:tc>
          <w:tcPr>
            <w:tcW w:w="3458" w:type="dxa"/>
            <w:vMerge w:val="restart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示意用户可以进行操作，整个添加</w:t>
            </w:r>
            <w:r w:rsidR="00170917">
              <w:rPr>
                <w:rFonts w:ascii="仿宋" w:eastAsia="仿宋" w:hAnsi="仿宋" w:hint="eastAsia"/>
                <w:sz w:val="21"/>
                <w:szCs w:val="21"/>
              </w:rPr>
              <w:t>功能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区域均可点击，点击后进入</w:t>
            </w:r>
            <w:r w:rsidR="00E5201D">
              <w:rPr>
                <w:rFonts w:ascii="仿宋" w:eastAsia="仿宋" w:hAnsi="仿宋" w:hint="eastAsia"/>
                <w:sz w:val="21"/>
                <w:szCs w:val="21"/>
              </w:rPr>
              <w:t>【编辑发票抬头】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界面</w:t>
            </w:r>
          </w:p>
        </w:tc>
      </w:tr>
      <w:tr w:rsidR="00E73BA7" w:rsidTr="001E1C31">
        <w:trPr>
          <w:trHeight w:val="415"/>
        </w:trPr>
        <w:tc>
          <w:tcPr>
            <w:tcW w:w="1384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添加发票抬头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文字+链接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73BA7" w:rsidRPr="00B315B0" w:rsidRDefault="00E73BA7" w:rsidP="00DA16B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B315B0"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点击进入编辑发票抬头页面</w:t>
            </w:r>
          </w:p>
        </w:tc>
        <w:tc>
          <w:tcPr>
            <w:tcW w:w="3458" w:type="dxa"/>
            <w:vMerge/>
            <w:shd w:val="clear" w:color="auto" w:fill="auto"/>
            <w:vAlign w:val="center"/>
          </w:tcPr>
          <w:p w:rsidR="00E73BA7" w:rsidRPr="00B315B0" w:rsidRDefault="00E73BA7" w:rsidP="001E1C31">
            <w:pPr>
              <w:pStyle w:val="af6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</w:tbl>
    <w:bookmarkEnd w:id="144"/>
    <w:p w:rsidR="005928E5" w:rsidRPr="00832571" w:rsidRDefault="005928E5" w:rsidP="00832571">
      <w:pPr>
        <w:pStyle w:val="a0"/>
        <w:numPr>
          <w:ilvl w:val="0"/>
          <w:numId w:val="18"/>
        </w:numPr>
        <w:spacing w:before="120" w:after="120"/>
        <w:ind w:firstLineChars="0"/>
        <w:rPr>
          <w:sz w:val="28"/>
          <w:szCs w:val="28"/>
        </w:rPr>
      </w:pPr>
      <w:r w:rsidRPr="00832571">
        <w:rPr>
          <w:rFonts w:hint="eastAsia"/>
          <w:sz w:val="28"/>
          <w:szCs w:val="28"/>
        </w:rPr>
        <w:t>处理流程</w:t>
      </w:r>
    </w:p>
    <w:p w:rsidR="005928E5" w:rsidRPr="00C87E95" w:rsidRDefault="005928E5" w:rsidP="001F3332">
      <w:pPr>
        <w:pStyle w:val="a0"/>
        <w:spacing w:before="120" w:after="120"/>
        <w:ind w:firstLine="480"/>
        <w:rPr>
          <w:rFonts w:ascii="仿宋" w:eastAsia="仿宋" w:hAnsi="仿宋"/>
        </w:rPr>
      </w:pPr>
      <w:r>
        <w:rPr>
          <w:rFonts w:hint="eastAsia"/>
        </w:rPr>
        <w:tab/>
      </w:r>
      <w:r w:rsidRPr="00C87E95">
        <w:rPr>
          <w:rFonts w:ascii="仿宋" w:eastAsia="仿宋" w:hAnsi="仿宋" w:hint="eastAsia"/>
        </w:rPr>
        <w:t>在【发票管理】页面点击“发票抬头”，</w:t>
      </w:r>
      <w:r w:rsidR="004318CC" w:rsidRPr="00C87E95">
        <w:rPr>
          <w:rFonts w:ascii="仿宋" w:eastAsia="仿宋" w:hAnsi="仿宋" w:hint="eastAsia"/>
        </w:rPr>
        <w:t>后台</w:t>
      </w:r>
      <w:r w:rsidRPr="00C87E95">
        <w:rPr>
          <w:rFonts w:ascii="仿宋" w:eastAsia="仿宋" w:hAnsi="仿宋" w:hint="eastAsia"/>
        </w:rPr>
        <w:t>进行发票抬头信息的查询</w:t>
      </w:r>
      <w:r w:rsidR="004318CC" w:rsidRPr="00C87E95">
        <w:rPr>
          <w:rFonts w:ascii="仿宋" w:eastAsia="仿宋" w:hAnsi="仿宋" w:hint="eastAsia"/>
        </w:rPr>
        <w:t>，并将</w:t>
      </w:r>
      <w:r w:rsidR="00561D3A" w:rsidRPr="00C87E95">
        <w:rPr>
          <w:rFonts w:ascii="仿宋" w:eastAsia="仿宋" w:hAnsi="仿宋" w:hint="eastAsia"/>
        </w:rPr>
        <w:t>查询</w:t>
      </w:r>
      <w:r w:rsidR="004318CC" w:rsidRPr="00C87E95">
        <w:rPr>
          <w:rFonts w:ascii="仿宋" w:eastAsia="仿宋" w:hAnsi="仿宋" w:hint="eastAsia"/>
        </w:rPr>
        <w:t>结果展示在【发票抬头】页面</w:t>
      </w:r>
      <w:r w:rsidRPr="00C87E95">
        <w:rPr>
          <w:rFonts w:ascii="仿宋" w:eastAsia="仿宋" w:hAnsi="仿宋" w:hint="eastAsia"/>
        </w:rPr>
        <w:t>。</w:t>
      </w:r>
      <w:r w:rsidR="004318CC" w:rsidRPr="00C87E95">
        <w:rPr>
          <w:rFonts w:ascii="仿宋" w:eastAsia="仿宋" w:hAnsi="仿宋" w:hint="eastAsia"/>
        </w:rPr>
        <w:t>若查询成功，则将数据库中内容按创建日期依次排列，若查询失败，则无法显示该页面内容。</w:t>
      </w:r>
    </w:p>
    <w:p w:rsidR="00737ED5" w:rsidRDefault="00737ED5" w:rsidP="00737ED5">
      <w:pPr>
        <w:pStyle w:val="5"/>
      </w:pPr>
      <w:r>
        <w:rPr>
          <w:rFonts w:hint="eastAsia"/>
        </w:rPr>
        <w:t>添加发票抬头</w:t>
      </w:r>
    </w:p>
    <w:p w:rsidR="00737ED5" w:rsidRPr="00D04AF0" w:rsidRDefault="00737ED5" w:rsidP="00737ED5">
      <w:pPr>
        <w:pStyle w:val="a0"/>
        <w:numPr>
          <w:ilvl w:val="0"/>
          <w:numId w:val="26"/>
        </w:numPr>
        <w:spacing w:before="120" w:after="120"/>
        <w:ind w:firstLineChars="0"/>
        <w:rPr>
          <w:sz w:val="28"/>
          <w:szCs w:val="28"/>
        </w:rPr>
      </w:pPr>
      <w:r w:rsidRPr="00D04AF0">
        <w:rPr>
          <w:rFonts w:hint="eastAsia"/>
          <w:sz w:val="28"/>
          <w:szCs w:val="28"/>
        </w:rPr>
        <w:t>功能</w:t>
      </w:r>
      <w:r w:rsidRPr="00D04AF0">
        <w:rPr>
          <w:sz w:val="28"/>
          <w:szCs w:val="28"/>
        </w:rPr>
        <w:t>描述</w:t>
      </w:r>
    </w:p>
    <w:p w:rsidR="00737ED5" w:rsidRPr="000430DC" w:rsidRDefault="00737ED5" w:rsidP="00737ED5">
      <w:pPr>
        <w:pStyle w:val="a0"/>
        <w:spacing w:before="120" w:after="120"/>
        <w:ind w:firstLine="480"/>
        <w:rPr>
          <w:rFonts w:ascii="仿宋" w:eastAsia="仿宋" w:hAnsi="仿宋"/>
        </w:rPr>
      </w:pPr>
      <w:r w:rsidRPr="000430DC">
        <w:rPr>
          <w:rFonts w:ascii="仿宋" w:eastAsia="仿宋" w:hAnsi="仿宋" w:hint="eastAsia"/>
        </w:rPr>
        <w:t>点击添加发票抬头，进行添加操作，分别有单位和个人两种抬头类型可选择。</w:t>
      </w:r>
    </w:p>
    <w:p w:rsidR="00737ED5" w:rsidRPr="00D04AF0" w:rsidRDefault="00737ED5" w:rsidP="00737ED5">
      <w:pPr>
        <w:pStyle w:val="a0"/>
        <w:numPr>
          <w:ilvl w:val="0"/>
          <w:numId w:val="27"/>
        </w:numPr>
        <w:spacing w:before="120" w:after="120"/>
        <w:ind w:firstLineChars="0"/>
        <w:rPr>
          <w:sz w:val="28"/>
          <w:szCs w:val="28"/>
        </w:rPr>
      </w:pPr>
      <w:r w:rsidRPr="00D04AF0">
        <w:rPr>
          <w:rFonts w:hint="eastAsia"/>
          <w:sz w:val="28"/>
          <w:szCs w:val="28"/>
        </w:rPr>
        <w:t>内容定义</w:t>
      </w:r>
    </w:p>
    <w:p w:rsidR="00737ED5" w:rsidRDefault="00737ED5" w:rsidP="00737ED5">
      <w:pPr>
        <w:pStyle w:val="a0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页面</w:t>
      </w:r>
      <w:r>
        <w:t>示例一</w:t>
      </w:r>
    </w:p>
    <w:p w:rsidR="00737ED5" w:rsidRDefault="00737ED5" w:rsidP="00737ED5">
      <w:pPr>
        <w:jc w:val="center"/>
        <w:rPr>
          <w:rFonts w:ascii="仿宋" w:eastAsia="仿宋" w:hAnsi="仿宋"/>
        </w:rPr>
      </w:pPr>
      <w:r>
        <w:rPr>
          <w:noProof/>
        </w:rPr>
        <w:lastRenderedPageBreak/>
        <w:drawing>
          <wp:inline distT="0" distB="0" distL="114300" distR="114300">
            <wp:extent cx="2689860" cy="4763135"/>
            <wp:effectExtent l="19050" t="0" r="0" b="0"/>
            <wp:docPr id="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7ED5" w:rsidRDefault="00737ED5" w:rsidP="00737ED5">
      <w:pPr>
        <w:jc w:val="center"/>
      </w:pPr>
      <w:r>
        <w:rPr>
          <w:rFonts w:ascii="仿宋" w:eastAsia="仿宋" w:hAnsi="仿宋"/>
        </w:rPr>
        <w:t>图</w:t>
      </w:r>
      <w:r>
        <w:rPr>
          <w:rFonts w:ascii="仿宋" w:eastAsia="仿宋" w:hAnsi="仿宋" w:hint="eastAsia"/>
        </w:rPr>
        <w:t>3.</w:t>
      </w:r>
      <w:r>
        <w:rPr>
          <w:rFonts w:ascii="仿宋" w:eastAsia="仿宋" w:hAnsi="仿宋"/>
        </w:rPr>
        <w:t>1.</w:t>
      </w: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>
        <w:rPr>
          <w:rFonts w:ascii="仿宋" w:eastAsia="仿宋" w:hAnsi="仿宋" w:hint="eastAsia"/>
        </w:rPr>
        <w:t>1.</w:t>
      </w:r>
      <w:r w:rsidR="00FC2587">
        <w:rPr>
          <w:rFonts w:ascii="仿宋" w:eastAsia="仿宋" w:hAnsi="仿宋" w:hint="eastAsia"/>
        </w:rPr>
        <w:t>1</w:t>
      </w:r>
      <w:r>
        <w:rPr>
          <w:rFonts w:ascii="仿宋" w:eastAsia="仿宋" w:hAnsi="仿宋" w:hint="eastAsia"/>
        </w:rPr>
        <w:t>-1</w:t>
      </w:r>
      <w:r>
        <w:rPr>
          <w:rFonts w:ascii="仿宋" w:eastAsia="仿宋" w:hAnsi="仿宋"/>
        </w:rPr>
        <w:t>（</w:t>
      </w:r>
      <w:r>
        <w:rPr>
          <w:rFonts w:ascii="仿宋" w:eastAsia="仿宋" w:hAnsi="仿宋" w:hint="eastAsia"/>
        </w:rPr>
        <w:t>单位类型的发票抬头页面</w:t>
      </w:r>
      <w:r>
        <w:rPr>
          <w:rFonts w:ascii="仿宋" w:eastAsia="仿宋" w:hAnsi="仿宋"/>
        </w:rPr>
        <w:t>）</w:t>
      </w:r>
    </w:p>
    <w:p w:rsidR="00737ED5" w:rsidRDefault="00737ED5" w:rsidP="00737ED5">
      <w:pPr>
        <w:pStyle w:val="a0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内容要素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1418"/>
        <w:gridCol w:w="2410"/>
        <w:gridCol w:w="3458"/>
      </w:tblGrid>
      <w:tr w:rsidR="00737ED5" w:rsidTr="001B217E">
        <w:trPr>
          <w:trHeight w:val="147"/>
        </w:trPr>
        <w:tc>
          <w:tcPr>
            <w:tcW w:w="1242" w:type="dxa"/>
            <w:shd w:val="clear" w:color="auto" w:fill="44964C" w:themeFill="background1" w:themeFillShade="80"/>
          </w:tcPr>
          <w:p w:rsidR="00737ED5" w:rsidRDefault="00737ED5" w:rsidP="00695469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内容</w:t>
            </w:r>
            <w:r>
              <w:rPr>
                <w:rFonts w:ascii="仿宋" w:eastAsia="仿宋" w:hAnsi="仿宋"/>
                <w:b/>
              </w:rPr>
              <w:t>要素</w:t>
            </w:r>
          </w:p>
        </w:tc>
        <w:tc>
          <w:tcPr>
            <w:tcW w:w="1418" w:type="dxa"/>
            <w:shd w:val="clear" w:color="auto" w:fill="44964C" w:themeFill="background1" w:themeFillShade="80"/>
          </w:tcPr>
          <w:p w:rsidR="00737ED5" w:rsidRDefault="00737ED5" w:rsidP="00695469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类别</w:t>
            </w:r>
          </w:p>
        </w:tc>
        <w:tc>
          <w:tcPr>
            <w:tcW w:w="2410" w:type="dxa"/>
            <w:shd w:val="clear" w:color="auto" w:fill="44964C" w:themeFill="background1" w:themeFillShade="80"/>
            <w:vAlign w:val="bottom"/>
          </w:tcPr>
          <w:p w:rsidR="00737ED5" w:rsidRDefault="00737ED5" w:rsidP="00695469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模块定义</w:t>
            </w:r>
          </w:p>
        </w:tc>
        <w:tc>
          <w:tcPr>
            <w:tcW w:w="3458" w:type="dxa"/>
            <w:shd w:val="clear" w:color="auto" w:fill="44964C" w:themeFill="background1" w:themeFillShade="80"/>
            <w:vAlign w:val="bottom"/>
          </w:tcPr>
          <w:p w:rsidR="00737ED5" w:rsidRDefault="00737ED5" w:rsidP="00695469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其他说明</w:t>
            </w:r>
          </w:p>
        </w:tc>
      </w:tr>
      <w:tr w:rsidR="00737ED5" w:rsidTr="00695469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737ED5" w:rsidRPr="000430DC" w:rsidRDefault="00737ED5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导航区域</w:t>
            </w:r>
          </w:p>
        </w:tc>
      </w:tr>
      <w:tr w:rsidR="00737ED5" w:rsidTr="001B217E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737ED5" w:rsidRPr="000430DC" w:rsidRDefault="00737ED5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标题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37ED5" w:rsidRPr="000430DC" w:rsidRDefault="00737ED5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37ED5" w:rsidRPr="000430DC" w:rsidRDefault="00737ED5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“编辑发票抬头”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737ED5" w:rsidRPr="000430DC" w:rsidRDefault="00737ED5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737ED5" w:rsidTr="001B217E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737ED5" w:rsidRPr="000430DC" w:rsidRDefault="00737ED5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&lt;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37ED5" w:rsidRPr="000430DC" w:rsidRDefault="00737ED5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/>
                <w:kern w:val="0"/>
                <w:sz w:val="21"/>
                <w:szCs w:val="21"/>
              </w:rPr>
              <w:t>超链接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37ED5" w:rsidRPr="000430DC" w:rsidRDefault="00737ED5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点击返回上一级页面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737ED5" w:rsidRPr="000430DC" w:rsidRDefault="00737ED5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737ED5" w:rsidTr="00695469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737ED5" w:rsidRPr="000430DC" w:rsidRDefault="00737ED5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737ED5" w:rsidTr="00695469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737ED5" w:rsidRPr="000430DC" w:rsidRDefault="00054814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添加发票抬头区域</w:t>
            </w:r>
          </w:p>
        </w:tc>
      </w:tr>
      <w:tr w:rsidR="001B217E" w:rsidTr="001B217E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单选框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选择的抬头类型为单位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1B217E" w:rsidRPr="000430DC" w:rsidRDefault="00243DE5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必选项</w:t>
            </w:r>
          </w:p>
        </w:tc>
      </w:tr>
      <w:tr w:rsidR="001B217E" w:rsidTr="001B217E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单行文本框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需输入公司名称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必输项</w:t>
            </w:r>
          </w:p>
        </w:tc>
      </w:tr>
      <w:tr w:rsidR="001B217E" w:rsidTr="001B217E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税号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单行文本框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需输入抬头的税号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必输项，位数为15-20的数字</w:t>
            </w:r>
          </w:p>
        </w:tc>
      </w:tr>
      <w:tr w:rsidR="001B217E" w:rsidTr="001B217E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单位地址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单行文本框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需输入抬头的单位地址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1B217E" w:rsidTr="001B217E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lastRenderedPageBreak/>
              <w:t>电话号码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单行文本框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需输入抬头的电话号码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公司座机，要以区号开头</w:t>
            </w:r>
          </w:p>
        </w:tc>
      </w:tr>
      <w:tr w:rsidR="001B217E" w:rsidTr="001B217E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开户银行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单行文本框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需输入抬头的开户银行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1B217E" w:rsidTr="001B217E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银行账户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单行文本框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需输入抬头的银行账户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16-19位的数字</w:t>
            </w:r>
          </w:p>
        </w:tc>
      </w:tr>
      <w:tr w:rsidR="00390495" w:rsidTr="0065489F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390495" w:rsidRPr="000430DC" w:rsidRDefault="00390495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390495" w:rsidTr="00345622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390495" w:rsidRPr="000430DC" w:rsidRDefault="00390495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按钮功能区域</w:t>
            </w:r>
          </w:p>
        </w:tc>
      </w:tr>
      <w:tr w:rsidR="001B217E" w:rsidTr="001B217E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保存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按钮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B217E" w:rsidRPr="000430DC" w:rsidRDefault="001B217E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  <w:tc>
          <w:tcPr>
            <w:tcW w:w="3458" w:type="dxa"/>
            <w:shd w:val="clear" w:color="auto" w:fill="auto"/>
            <w:vAlign w:val="center"/>
          </w:tcPr>
          <w:p w:rsidR="001B217E" w:rsidRPr="000430DC" w:rsidRDefault="00AA2665" w:rsidP="001B217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点击完成保存操作，成功后进入发票抬头列表页面，该页面会有新数据产生</w:t>
            </w:r>
          </w:p>
        </w:tc>
      </w:tr>
    </w:tbl>
    <w:p w:rsidR="00737ED5" w:rsidRDefault="00737ED5" w:rsidP="00737ED5"/>
    <w:p w:rsidR="00737ED5" w:rsidRDefault="00737ED5" w:rsidP="00737ED5">
      <w:pPr>
        <w:pStyle w:val="a0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页面</w:t>
      </w:r>
      <w:r>
        <w:t>示例</w:t>
      </w:r>
      <w:r>
        <w:rPr>
          <w:rFonts w:hint="eastAsia"/>
        </w:rPr>
        <w:t>二</w:t>
      </w:r>
    </w:p>
    <w:p w:rsidR="00737ED5" w:rsidRDefault="00737ED5" w:rsidP="00737ED5">
      <w:pPr>
        <w:jc w:val="center"/>
      </w:pPr>
      <w:r>
        <w:rPr>
          <w:noProof/>
        </w:rPr>
        <w:drawing>
          <wp:inline distT="0" distB="0" distL="114300" distR="114300">
            <wp:extent cx="2689860" cy="4725035"/>
            <wp:effectExtent l="19050" t="0" r="0" b="0"/>
            <wp:docPr id="1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2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472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7ED5" w:rsidRDefault="00737ED5" w:rsidP="00737ED5">
      <w:pPr>
        <w:jc w:val="center"/>
        <w:rPr>
          <w:rFonts w:ascii="仿宋" w:eastAsia="仿宋" w:hAnsi="仿宋"/>
        </w:rPr>
      </w:pPr>
      <w:r>
        <w:rPr>
          <w:rFonts w:ascii="仿宋" w:eastAsia="仿宋" w:hAnsi="仿宋"/>
        </w:rPr>
        <w:t>图</w:t>
      </w:r>
      <w:r>
        <w:rPr>
          <w:rFonts w:ascii="仿宋" w:eastAsia="仿宋" w:hAnsi="仿宋" w:hint="eastAsia"/>
        </w:rPr>
        <w:t>3.</w:t>
      </w:r>
      <w:r>
        <w:rPr>
          <w:rFonts w:ascii="仿宋" w:eastAsia="仿宋" w:hAnsi="仿宋"/>
        </w:rPr>
        <w:t>1.</w:t>
      </w: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="00FC2587">
        <w:rPr>
          <w:rFonts w:ascii="仿宋" w:eastAsia="仿宋" w:hAnsi="仿宋" w:hint="eastAsia"/>
        </w:rPr>
        <w:t>1</w:t>
      </w:r>
      <w:r>
        <w:rPr>
          <w:rFonts w:ascii="仿宋" w:eastAsia="仿宋" w:hAnsi="仿宋" w:hint="eastAsia"/>
        </w:rPr>
        <w:t>.</w:t>
      </w:r>
      <w:r w:rsidR="00FC2587">
        <w:rPr>
          <w:rFonts w:ascii="仿宋" w:eastAsia="仿宋" w:hAnsi="仿宋" w:hint="eastAsia"/>
        </w:rPr>
        <w:t>1</w:t>
      </w:r>
      <w:r>
        <w:rPr>
          <w:rFonts w:ascii="仿宋" w:eastAsia="仿宋" w:hAnsi="仿宋" w:hint="eastAsia"/>
        </w:rPr>
        <w:t>-2</w:t>
      </w:r>
      <w:r>
        <w:rPr>
          <w:rFonts w:ascii="仿宋" w:eastAsia="仿宋" w:hAnsi="仿宋"/>
        </w:rPr>
        <w:t>（</w:t>
      </w:r>
      <w:r>
        <w:rPr>
          <w:rFonts w:ascii="仿宋" w:eastAsia="仿宋" w:hAnsi="仿宋" w:hint="eastAsia"/>
        </w:rPr>
        <w:t>个人类型的发票抬头页面</w:t>
      </w:r>
      <w:r>
        <w:rPr>
          <w:rFonts w:ascii="仿宋" w:eastAsia="仿宋" w:hAnsi="仿宋"/>
        </w:rPr>
        <w:t>）</w:t>
      </w:r>
    </w:p>
    <w:p w:rsidR="00737ED5" w:rsidRDefault="00737ED5" w:rsidP="00737ED5">
      <w:pPr>
        <w:jc w:val="center"/>
      </w:pPr>
    </w:p>
    <w:p w:rsidR="00737ED5" w:rsidRDefault="00737ED5" w:rsidP="00737ED5">
      <w:pPr>
        <w:pStyle w:val="a0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lastRenderedPageBreak/>
        <w:t>内容要素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276"/>
        <w:gridCol w:w="2410"/>
        <w:gridCol w:w="3458"/>
      </w:tblGrid>
      <w:tr w:rsidR="00737ED5" w:rsidTr="00F22A83">
        <w:trPr>
          <w:trHeight w:val="147"/>
        </w:trPr>
        <w:tc>
          <w:tcPr>
            <w:tcW w:w="1384" w:type="dxa"/>
            <w:shd w:val="clear" w:color="auto" w:fill="44964C" w:themeFill="background1" w:themeFillShade="80"/>
          </w:tcPr>
          <w:p w:rsidR="00737ED5" w:rsidRDefault="00737ED5" w:rsidP="00695469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内容</w:t>
            </w:r>
            <w:r>
              <w:rPr>
                <w:rFonts w:ascii="仿宋" w:eastAsia="仿宋" w:hAnsi="仿宋"/>
                <w:b/>
              </w:rPr>
              <w:t>要素</w:t>
            </w:r>
          </w:p>
        </w:tc>
        <w:tc>
          <w:tcPr>
            <w:tcW w:w="1276" w:type="dxa"/>
            <w:shd w:val="clear" w:color="auto" w:fill="44964C" w:themeFill="background1" w:themeFillShade="80"/>
          </w:tcPr>
          <w:p w:rsidR="00737ED5" w:rsidRDefault="00737ED5" w:rsidP="00695469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类别</w:t>
            </w:r>
          </w:p>
        </w:tc>
        <w:tc>
          <w:tcPr>
            <w:tcW w:w="2410" w:type="dxa"/>
            <w:shd w:val="clear" w:color="auto" w:fill="44964C" w:themeFill="background1" w:themeFillShade="80"/>
            <w:vAlign w:val="bottom"/>
          </w:tcPr>
          <w:p w:rsidR="00737ED5" w:rsidRDefault="00737ED5" w:rsidP="00695469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模块定义</w:t>
            </w:r>
          </w:p>
        </w:tc>
        <w:tc>
          <w:tcPr>
            <w:tcW w:w="3458" w:type="dxa"/>
            <w:shd w:val="clear" w:color="auto" w:fill="44964C" w:themeFill="background1" w:themeFillShade="80"/>
            <w:vAlign w:val="bottom"/>
          </w:tcPr>
          <w:p w:rsidR="00737ED5" w:rsidRDefault="00737ED5" w:rsidP="00695469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其他说明</w:t>
            </w:r>
          </w:p>
        </w:tc>
      </w:tr>
      <w:tr w:rsidR="00054814" w:rsidTr="00186043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导航区域</w:t>
            </w:r>
          </w:p>
        </w:tc>
      </w:tr>
      <w:tr w:rsidR="00054814" w:rsidTr="00F22A83">
        <w:trPr>
          <w:trHeight w:val="147"/>
        </w:trPr>
        <w:tc>
          <w:tcPr>
            <w:tcW w:w="1384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标题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文字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“编辑发票抬头”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054814" w:rsidTr="00F22A83">
        <w:trPr>
          <w:trHeight w:val="147"/>
        </w:trPr>
        <w:tc>
          <w:tcPr>
            <w:tcW w:w="1384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&lt;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/>
                <w:kern w:val="0"/>
                <w:sz w:val="21"/>
                <w:szCs w:val="21"/>
              </w:rPr>
              <w:t>超链接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点击返回上一级页面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054814" w:rsidTr="002F6C32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054814" w:rsidTr="002F6C32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添加发票抬头区域</w:t>
            </w:r>
          </w:p>
        </w:tc>
      </w:tr>
      <w:tr w:rsidR="00054814" w:rsidTr="00F22A83">
        <w:trPr>
          <w:trHeight w:val="147"/>
        </w:trPr>
        <w:tc>
          <w:tcPr>
            <w:tcW w:w="1384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单行文本框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需输入公司名称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必输项</w:t>
            </w:r>
          </w:p>
        </w:tc>
      </w:tr>
      <w:tr w:rsidR="00054814" w:rsidTr="00F22A83">
        <w:trPr>
          <w:trHeight w:val="147"/>
        </w:trPr>
        <w:tc>
          <w:tcPr>
            <w:tcW w:w="1384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sz w:val="21"/>
                <w:szCs w:val="21"/>
              </w:rPr>
              <w:t>类型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单选框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选择的抬头类型为个人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054814" w:rsidTr="00F22A83">
        <w:trPr>
          <w:trHeight w:val="147"/>
        </w:trPr>
        <w:tc>
          <w:tcPr>
            <w:tcW w:w="1384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电话号码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单行文本框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需输入抬头的电话号码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个人手机</w:t>
            </w:r>
          </w:p>
        </w:tc>
      </w:tr>
      <w:tr w:rsidR="00054814" w:rsidTr="00F22A83">
        <w:trPr>
          <w:trHeight w:val="147"/>
        </w:trPr>
        <w:tc>
          <w:tcPr>
            <w:tcW w:w="1384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电子邮箱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单行文本框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需输入抬头的邮箱</w:t>
            </w:r>
          </w:p>
        </w:tc>
        <w:tc>
          <w:tcPr>
            <w:tcW w:w="3458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856280" w:rsidTr="0013693C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856280" w:rsidRPr="000430DC" w:rsidRDefault="00856280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856280" w:rsidTr="009678F8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856280" w:rsidRPr="000430DC" w:rsidRDefault="00856280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按钮功能区域</w:t>
            </w:r>
          </w:p>
        </w:tc>
      </w:tr>
      <w:tr w:rsidR="00054814" w:rsidTr="00F22A83">
        <w:trPr>
          <w:trHeight w:val="147"/>
        </w:trPr>
        <w:tc>
          <w:tcPr>
            <w:tcW w:w="1384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保存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按钮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54814" w:rsidRPr="000430DC" w:rsidRDefault="00054814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  <w:tc>
          <w:tcPr>
            <w:tcW w:w="3458" w:type="dxa"/>
            <w:shd w:val="clear" w:color="auto" w:fill="auto"/>
            <w:vAlign w:val="center"/>
          </w:tcPr>
          <w:p w:rsidR="00054814" w:rsidRPr="000430DC" w:rsidRDefault="00F22A83" w:rsidP="0005481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0430DC"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点击完成保存操作，成功后进入发票抬头列表页面，该页面会有新数据产生</w:t>
            </w:r>
          </w:p>
        </w:tc>
      </w:tr>
    </w:tbl>
    <w:p w:rsidR="00737ED5" w:rsidRPr="00BC73EC" w:rsidRDefault="00737ED5" w:rsidP="00BC73EC">
      <w:pPr>
        <w:pStyle w:val="a0"/>
        <w:numPr>
          <w:ilvl w:val="0"/>
          <w:numId w:val="28"/>
        </w:numPr>
        <w:spacing w:before="120" w:after="120"/>
        <w:ind w:firstLineChars="0"/>
        <w:rPr>
          <w:sz w:val="28"/>
          <w:szCs w:val="28"/>
        </w:rPr>
      </w:pPr>
      <w:r w:rsidRPr="00BC73EC">
        <w:rPr>
          <w:rFonts w:hint="eastAsia"/>
          <w:sz w:val="28"/>
          <w:szCs w:val="28"/>
        </w:rPr>
        <w:t>处理流程</w:t>
      </w:r>
    </w:p>
    <w:p w:rsidR="00737ED5" w:rsidRDefault="00737ED5" w:rsidP="00737ED5">
      <w:pPr>
        <w:pStyle w:val="a0"/>
        <w:spacing w:before="120" w:after="120"/>
        <w:ind w:left="480" w:firstLineChars="0" w:firstLine="0"/>
        <w:textAlignment w:val="baseline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1. 用户登录后，从</w:t>
      </w:r>
      <w:r w:rsidR="00BC73EC">
        <w:rPr>
          <w:rFonts w:ascii="仿宋" w:eastAsia="仿宋" w:hAnsi="仿宋" w:hint="eastAsia"/>
        </w:rPr>
        <w:t>【发票抬头】</w:t>
      </w:r>
      <w:r>
        <w:rPr>
          <w:rFonts w:ascii="仿宋" w:eastAsia="仿宋" w:hAnsi="仿宋" w:hint="eastAsia"/>
        </w:rPr>
        <w:t>界面点击添加发票抬头。</w:t>
      </w:r>
    </w:p>
    <w:p w:rsidR="00737ED5" w:rsidRDefault="00737ED5" w:rsidP="00737ED5">
      <w:pPr>
        <w:pStyle w:val="a0"/>
        <w:spacing w:before="120" w:after="120"/>
        <w:ind w:left="480" w:firstLineChars="0" w:firstLine="0"/>
        <w:textAlignment w:val="baseline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2. </w:t>
      </w:r>
      <w:r w:rsidR="00D515DB">
        <w:rPr>
          <w:rFonts w:ascii="仿宋" w:eastAsia="仿宋" w:hAnsi="仿宋" w:hint="eastAsia"/>
        </w:rPr>
        <w:t>添加</w:t>
      </w:r>
      <w:r>
        <w:rPr>
          <w:rFonts w:ascii="仿宋" w:eastAsia="仿宋" w:hAnsi="仿宋" w:hint="eastAsia"/>
        </w:rPr>
        <w:t>页面分两种，一种是抬头类型为单位的页面，该页面</w:t>
      </w:r>
      <w:r w:rsidR="00D515DB">
        <w:rPr>
          <w:rFonts w:ascii="仿宋" w:eastAsia="仿宋" w:hAnsi="仿宋" w:hint="eastAsia"/>
        </w:rPr>
        <w:t>在保存时需</w:t>
      </w:r>
      <w:r>
        <w:rPr>
          <w:rFonts w:ascii="仿宋" w:eastAsia="仿宋" w:hAnsi="仿宋" w:hint="eastAsia"/>
        </w:rPr>
        <w:t>带入三个必传参数：抬头类型（单位）、名称（公司名称）、税号；另一种页面是抬头类型是个人的，该页面</w:t>
      </w:r>
      <w:r w:rsidR="00D515DB">
        <w:rPr>
          <w:rFonts w:ascii="仿宋" w:eastAsia="仿宋" w:hAnsi="仿宋" w:hint="eastAsia"/>
        </w:rPr>
        <w:t>在保存时需</w:t>
      </w:r>
      <w:r>
        <w:rPr>
          <w:rFonts w:ascii="仿宋" w:eastAsia="仿宋" w:hAnsi="仿宋" w:hint="eastAsia"/>
        </w:rPr>
        <w:t>带入两个必传参数：抬头类型（个人）、名称（个人姓名）。</w:t>
      </w:r>
    </w:p>
    <w:p w:rsidR="00737ED5" w:rsidRPr="001F3332" w:rsidRDefault="00737ED5" w:rsidP="00737ED5">
      <w:pPr>
        <w:pStyle w:val="a0"/>
        <w:spacing w:before="120" w:after="120"/>
        <w:ind w:left="480" w:firstLineChars="0" w:firstLine="0"/>
        <w:textAlignment w:val="baseline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3. 如必传参数未填写，页面会提示错误，要求必须填写；若全填写好，点击保存按钮之后，后台会进行添加操作。</w:t>
      </w:r>
    </w:p>
    <w:p w:rsidR="00737ED5" w:rsidRPr="00737ED5" w:rsidRDefault="00737ED5" w:rsidP="001F3332">
      <w:pPr>
        <w:pStyle w:val="a0"/>
        <w:spacing w:before="120" w:after="120"/>
        <w:ind w:firstLine="480"/>
      </w:pPr>
    </w:p>
    <w:p w:rsidR="0080788F" w:rsidRPr="002324F7" w:rsidRDefault="00B214E2" w:rsidP="00DA7FF7">
      <w:pPr>
        <w:pStyle w:val="5"/>
      </w:pPr>
      <w:r w:rsidRPr="002324F7">
        <w:rPr>
          <w:rFonts w:hint="eastAsia"/>
        </w:rPr>
        <w:t>发票抬头详情</w:t>
      </w:r>
    </w:p>
    <w:p w:rsidR="0080788F" w:rsidRPr="007648F8" w:rsidRDefault="00B214E2" w:rsidP="007648F8">
      <w:pPr>
        <w:pStyle w:val="a0"/>
        <w:numPr>
          <w:ilvl w:val="0"/>
          <w:numId w:val="18"/>
        </w:numPr>
        <w:spacing w:before="120" w:after="120"/>
        <w:ind w:firstLineChars="0"/>
        <w:rPr>
          <w:sz w:val="28"/>
          <w:szCs w:val="28"/>
        </w:rPr>
      </w:pPr>
      <w:r w:rsidRPr="007648F8">
        <w:rPr>
          <w:rFonts w:hint="eastAsia"/>
          <w:sz w:val="28"/>
          <w:szCs w:val="28"/>
        </w:rPr>
        <w:t>功能</w:t>
      </w:r>
      <w:r w:rsidRPr="007648F8">
        <w:rPr>
          <w:sz w:val="28"/>
          <w:szCs w:val="28"/>
        </w:rPr>
        <w:t>描述</w:t>
      </w:r>
    </w:p>
    <w:p w:rsidR="0080788F" w:rsidRPr="005B532F" w:rsidRDefault="00B214E2" w:rsidP="001F3332">
      <w:pPr>
        <w:pStyle w:val="a0"/>
        <w:spacing w:before="120" w:after="120"/>
        <w:ind w:firstLine="480"/>
        <w:rPr>
          <w:rFonts w:ascii="仿宋" w:eastAsia="仿宋" w:hAnsi="仿宋"/>
        </w:rPr>
      </w:pPr>
      <w:r w:rsidRPr="005B532F">
        <w:rPr>
          <w:rFonts w:ascii="仿宋" w:eastAsia="仿宋" w:hAnsi="仿宋" w:hint="eastAsia"/>
        </w:rPr>
        <w:lastRenderedPageBreak/>
        <w:t>用户查看</w:t>
      </w:r>
      <w:r w:rsidR="007648F8" w:rsidRPr="005B532F">
        <w:rPr>
          <w:rFonts w:ascii="仿宋" w:eastAsia="仿宋" w:hAnsi="仿宋" w:hint="eastAsia"/>
        </w:rPr>
        <w:t>【发票抬头】</w:t>
      </w:r>
      <w:r w:rsidRPr="005B532F">
        <w:rPr>
          <w:rFonts w:ascii="仿宋" w:eastAsia="仿宋" w:hAnsi="仿宋" w:hint="eastAsia"/>
        </w:rPr>
        <w:t>页面时，点击</w:t>
      </w:r>
      <w:r w:rsidR="00675B46" w:rsidRPr="005B532F">
        <w:rPr>
          <w:rFonts w:ascii="仿宋" w:eastAsia="仿宋" w:hAnsi="仿宋" w:hint="eastAsia"/>
        </w:rPr>
        <w:t>“查看详情”</w:t>
      </w:r>
      <w:r w:rsidR="00A85065" w:rsidRPr="005B532F">
        <w:rPr>
          <w:rFonts w:ascii="仿宋" w:eastAsia="仿宋" w:hAnsi="仿宋" w:hint="eastAsia"/>
        </w:rPr>
        <w:t>按钮</w:t>
      </w:r>
      <w:r w:rsidRPr="005B532F">
        <w:rPr>
          <w:rFonts w:ascii="仿宋" w:eastAsia="仿宋" w:hAnsi="仿宋" w:hint="eastAsia"/>
        </w:rPr>
        <w:t>，</w:t>
      </w:r>
      <w:r w:rsidRPr="005B532F">
        <w:rPr>
          <w:rFonts w:ascii="仿宋" w:eastAsia="仿宋" w:hAnsi="仿宋"/>
        </w:rPr>
        <w:t>进入对应</w:t>
      </w:r>
      <w:r w:rsidRPr="005B532F">
        <w:rPr>
          <w:rFonts w:ascii="仿宋" w:eastAsia="仿宋" w:hAnsi="仿宋" w:hint="eastAsia"/>
        </w:rPr>
        <w:t>的</w:t>
      </w:r>
      <w:r w:rsidR="00A85065" w:rsidRPr="005B532F">
        <w:rPr>
          <w:rFonts w:ascii="仿宋" w:eastAsia="仿宋" w:hAnsi="仿宋" w:hint="eastAsia"/>
        </w:rPr>
        <w:t>【发票抬头详情】</w:t>
      </w:r>
      <w:r w:rsidRPr="005B532F">
        <w:rPr>
          <w:rFonts w:ascii="仿宋" w:eastAsia="仿宋" w:hAnsi="仿宋"/>
        </w:rPr>
        <w:t>页面</w:t>
      </w:r>
      <w:r w:rsidRPr="005B532F">
        <w:rPr>
          <w:rFonts w:ascii="仿宋" w:eastAsia="仿宋" w:hAnsi="仿宋" w:hint="eastAsia"/>
        </w:rPr>
        <w:t>。</w:t>
      </w:r>
    </w:p>
    <w:p w:rsidR="0080788F" w:rsidRPr="007648F8" w:rsidRDefault="00B214E2" w:rsidP="007648F8">
      <w:pPr>
        <w:pStyle w:val="a0"/>
        <w:numPr>
          <w:ilvl w:val="0"/>
          <w:numId w:val="19"/>
        </w:numPr>
        <w:spacing w:before="120" w:after="120"/>
        <w:ind w:firstLineChars="0"/>
        <w:rPr>
          <w:sz w:val="28"/>
          <w:szCs w:val="28"/>
        </w:rPr>
      </w:pPr>
      <w:r w:rsidRPr="007648F8">
        <w:rPr>
          <w:rFonts w:hint="eastAsia"/>
          <w:sz w:val="28"/>
          <w:szCs w:val="28"/>
        </w:rPr>
        <w:t>内容</w:t>
      </w:r>
      <w:r w:rsidRPr="007648F8">
        <w:rPr>
          <w:sz w:val="28"/>
          <w:szCs w:val="28"/>
        </w:rPr>
        <w:t>定义</w:t>
      </w:r>
    </w:p>
    <w:p w:rsidR="0080788F" w:rsidRDefault="00B214E2">
      <w:pPr>
        <w:pStyle w:val="a0"/>
        <w:numPr>
          <w:ilvl w:val="0"/>
          <w:numId w:val="5"/>
        </w:numPr>
        <w:spacing w:before="120" w:after="120"/>
        <w:ind w:firstLineChars="0"/>
      </w:pPr>
      <w:r>
        <w:t>页面示例</w:t>
      </w:r>
      <w:r>
        <w:rPr>
          <w:rFonts w:hint="eastAsia"/>
        </w:rPr>
        <w:t>一</w:t>
      </w:r>
    </w:p>
    <w:p w:rsidR="002E273E" w:rsidRDefault="00B214E2" w:rsidP="002E273E">
      <w:pPr>
        <w:ind w:left="184"/>
        <w:jc w:val="center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343150" cy="4171950"/>
            <wp:effectExtent l="19050" t="0" r="0" b="0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273E">
        <w:rPr>
          <w:rFonts w:hint="eastAsia"/>
        </w:rPr>
        <w:t xml:space="preserve"> </w:t>
      </w:r>
      <w:r>
        <w:t xml:space="preserve"> </w:t>
      </w:r>
      <w:r w:rsidR="002E273E">
        <w:rPr>
          <w:noProof/>
        </w:rPr>
        <w:drawing>
          <wp:inline distT="0" distB="0" distL="0" distR="0">
            <wp:extent cx="2324100" cy="4171950"/>
            <wp:effectExtent l="19050" t="0" r="0" b="0"/>
            <wp:docPr id="3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88F" w:rsidRDefault="002E273E" w:rsidP="00601100">
      <w:pPr>
        <w:ind w:left="184"/>
        <w:jc w:val="left"/>
      </w:pPr>
      <w:r>
        <w:rPr>
          <w:rFonts w:ascii="仿宋" w:eastAsia="仿宋" w:hAnsi="仿宋" w:hint="eastAsia"/>
        </w:rPr>
        <w:t xml:space="preserve">   </w:t>
      </w:r>
      <w:r>
        <w:rPr>
          <w:rFonts w:ascii="仿宋" w:eastAsia="仿宋" w:hAnsi="仿宋"/>
        </w:rPr>
        <w:t>图</w:t>
      </w:r>
      <w:r>
        <w:rPr>
          <w:rFonts w:ascii="仿宋" w:eastAsia="仿宋" w:hAnsi="仿宋" w:hint="eastAsia"/>
        </w:rPr>
        <w:t>3.</w:t>
      </w:r>
      <w:r>
        <w:rPr>
          <w:rFonts w:ascii="仿宋" w:eastAsia="仿宋" w:hAnsi="仿宋"/>
        </w:rPr>
        <w:t>1.</w:t>
      </w: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>
        <w:rPr>
          <w:rFonts w:ascii="仿宋" w:eastAsia="仿宋" w:hAnsi="仿宋" w:hint="eastAsia"/>
        </w:rPr>
        <w:t>1.</w:t>
      </w:r>
      <w:r w:rsidR="00D515DB"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-1（</w:t>
      </w:r>
      <w:r>
        <w:rPr>
          <w:rFonts w:ascii="仿宋" w:eastAsia="仿宋" w:hAnsi="仿宋" w:hint="eastAsia"/>
        </w:rPr>
        <w:t>抬头类型是单位</w:t>
      </w:r>
      <w:r>
        <w:rPr>
          <w:rFonts w:ascii="仿宋" w:eastAsia="仿宋" w:hAnsi="仿宋"/>
        </w:rPr>
        <w:t>）</w:t>
      </w:r>
      <w:r>
        <w:rPr>
          <w:rFonts w:hint="eastAsia"/>
        </w:rPr>
        <w:t xml:space="preserve"> </w:t>
      </w:r>
      <w:r>
        <w:rPr>
          <w:rFonts w:ascii="仿宋" w:eastAsia="仿宋" w:hAnsi="仿宋"/>
        </w:rPr>
        <w:t>图</w:t>
      </w:r>
      <w:r>
        <w:rPr>
          <w:rFonts w:ascii="仿宋" w:eastAsia="仿宋" w:hAnsi="仿宋" w:hint="eastAsia"/>
        </w:rPr>
        <w:t>3.</w:t>
      </w:r>
      <w:r>
        <w:rPr>
          <w:rFonts w:ascii="仿宋" w:eastAsia="仿宋" w:hAnsi="仿宋"/>
        </w:rPr>
        <w:t>1.</w:t>
      </w: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>
        <w:rPr>
          <w:rFonts w:ascii="仿宋" w:eastAsia="仿宋" w:hAnsi="仿宋" w:hint="eastAsia"/>
        </w:rPr>
        <w:t>1.</w:t>
      </w:r>
      <w:r w:rsidR="00D515DB"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-</w:t>
      </w: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（</w:t>
      </w:r>
      <w:r>
        <w:rPr>
          <w:rFonts w:ascii="仿宋" w:eastAsia="仿宋" w:hAnsi="仿宋" w:hint="eastAsia"/>
        </w:rPr>
        <w:t>抬头类型是个人</w:t>
      </w:r>
      <w:r>
        <w:rPr>
          <w:rFonts w:ascii="仿宋" w:eastAsia="仿宋" w:hAnsi="仿宋"/>
        </w:rPr>
        <w:t>）</w:t>
      </w:r>
    </w:p>
    <w:p w:rsidR="0080788F" w:rsidRDefault="00B214E2">
      <w:pPr>
        <w:pStyle w:val="a0"/>
        <w:numPr>
          <w:ilvl w:val="0"/>
          <w:numId w:val="5"/>
        </w:numPr>
        <w:spacing w:before="120" w:after="120"/>
        <w:ind w:firstLineChars="0"/>
      </w:pPr>
      <w:r>
        <w:rPr>
          <w:rFonts w:hint="eastAsia"/>
        </w:rPr>
        <w:t>页面要素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134"/>
        <w:gridCol w:w="2268"/>
        <w:gridCol w:w="3742"/>
      </w:tblGrid>
      <w:tr w:rsidR="0080788F" w:rsidTr="009B7D8C">
        <w:trPr>
          <w:trHeight w:val="147"/>
        </w:trPr>
        <w:tc>
          <w:tcPr>
            <w:tcW w:w="1384" w:type="dxa"/>
            <w:shd w:val="clear" w:color="auto" w:fill="44964C" w:themeFill="background1" w:themeFillShade="80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内容</w:t>
            </w:r>
            <w:r>
              <w:rPr>
                <w:rFonts w:ascii="仿宋" w:eastAsia="仿宋" w:hAnsi="仿宋"/>
                <w:b/>
              </w:rPr>
              <w:t>要素</w:t>
            </w:r>
          </w:p>
        </w:tc>
        <w:tc>
          <w:tcPr>
            <w:tcW w:w="1134" w:type="dxa"/>
            <w:shd w:val="clear" w:color="auto" w:fill="44964C" w:themeFill="background1" w:themeFillShade="80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类别</w:t>
            </w:r>
          </w:p>
        </w:tc>
        <w:tc>
          <w:tcPr>
            <w:tcW w:w="2268" w:type="dxa"/>
            <w:shd w:val="clear" w:color="auto" w:fill="44964C" w:themeFill="background1" w:themeFillShade="80"/>
            <w:vAlign w:val="bottom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模块定义</w:t>
            </w:r>
          </w:p>
        </w:tc>
        <w:tc>
          <w:tcPr>
            <w:tcW w:w="3742" w:type="dxa"/>
            <w:shd w:val="clear" w:color="auto" w:fill="44964C" w:themeFill="background1" w:themeFillShade="80"/>
            <w:vAlign w:val="bottom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其他说明</w:t>
            </w:r>
          </w:p>
        </w:tc>
      </w:tr>
      <w:tr w:rsidR="00A25ECD" w:rsidTr="000B2015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A25ECD" w:rsidRPr="00531C35" w:rsidRDefault="00DF46F4" w:rsidP="00A25ECD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导航区域</w:t>
            </w:r>
          </w:p>
        </w:tc>
      </w:tr>
      <w:tr w:rsidR="00A25ECD" w:rsidTr="009B7D8C">
        <w:trPr>
          <w:trHeight w:val="147"/>
        </w:trPr>
        <w:tc>
          <w:tcPr>
            <w:tcW w:w="1384" w:type="dxa"/>
            <w:shd w:val="clear" w:color="auto" w:fill="auto"/>
            <w:vAlign w:val="center"/>
          </w:tcPr>
          <w:p w:rsidR="00A25ECD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标题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25ECD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25ECD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“</w:t>
            </w: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发票抬头详情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”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A25ECD" w:rsidRPr="00531C35" w:rsidRDefault="00A25ECD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DF46F4" w:rsidTr="009B7D8C">
        <w:trPr>
          <w:trHeight w:val="147"/>
        </w:trPr>
        <w:tc>
          <w:tcPr>
            <w:tcW w:w="1384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&lt;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/>
                <w:kern w:val="0"/>
                <w:sz w:val="21"/>
                <w:szCs w:val="21"/>
              </w:rPr>
              <w:t>超链接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点击返回上一级页面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A91CFD" w:rsidTr="000B2015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A91CFD" w:rsidRPr="00531C35" w:rsidRDefault="00A91CFD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9F1943" w:rsidTr="000B2015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9F1943" w:rsidRPr="00531C35" w:rsidRDefault="009F1943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发票抬头详情区域</w:t>
            </w:r>
          </w:p>
        </w:tc>
      </w:tr>
      <w:tr w:rsidR="00DF46F4" w:rsidTr="009B7D8C">
        <w:trPr>
          <w:trHeight w:val="147"/>
        </w:trPr>
        <w:tc>
          <w:tcPr>
            <w:tcW w:w="1384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 w:rsidR="00C87855"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显示的抬头的名称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DF46F4" w:rsidRPr="00531C35" w:rsidRDefault="0049558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抬头类型是单位时，为公司名称；抬头</w:t>
            </w: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lastRenderedPageBreak/>
              <w:t>类型是个人时，为人名</w:t>
            </w:r>
            <w:r w:rsidR="009F3D83">
              <w:rPr>
                <w:rFonts w:ascii="仿宋" w:eastAsia="仿宋" w:hAnsi="仿宋" w:hint="eastAsia"/>
                <w:kern w:val="0"/>
                <w:sz w:val="21"/>
                <w:szCs w:val="21"/>
              </w:rPr>
              <w:t>；不可为空</w:t>
            </w:r>
          </w:p>
        </w:tc>
      </w:tr>
      <w:tr w:rsidR="00DF46F4" w:rsidTr="009B7D8C">
        <w:trPr>
          <w:trHeight w:val="147"/>
        </w:trPr>
        <w:tc>
          <w:tcPr>
            <w:tcW w:w="1384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sz w:val="21"/>
                <w:szCs w:val="21"/>
              </w:rPr>
              <w:lastRenderedPageBreak/>
              <w:t>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46F4" w:rsidRPr="00531C35" w:rsidRDefault="00125F35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显示抬头的类型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DF46F4" w:rsidRPr="00531C35" w:rsidRDefault="00A641BE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抬头</w:t>
            </w: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类型分别为单位和个人</w:t>
            </w:r>
            <w:r w:rsidR="009F3D83">
              <w:rPr>
                <w:rFonts w:ascii="仿宋" w:eastAsia="仿宋" w:hAnsi="仿宋" w:hint="eastAsia"/>
                <w:kern w:val="0"/>
                <w:sz w:val="21"/>
                <w:szCs w:val="21"/>
              </w:rPr>
              <w:t>，不可为空</w:t>
            </w:r>
          </w:p>
        </w:tc>
      </w:tr>
      <w:tr w:rsidR="00DF46F4" w:rsidTr="009B7D8C">
        <w:trPr>
          <w:trHeight w:val="386"/>
        </w:trPr>
        <w:tc>
          <w:tcPr>
            <w:tcW w:w="1384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税号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46F4" w:rsidRPr="00531C35" w:rsidRDefault="00125F35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显示抬头的税号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DF46F4" w:rsidRPr="00531C35" w:rsidRDefault="000512AF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抬头类型是单位的才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</w:t>
            </w:r>
            <w:r w:rsidR="009F3D83">
              <w:rPr>
                <w:rFonts w:ascii="仿宋" w:eastAsia="仿宋" w:hAnsi="仿宋" w:hint="eastAsia"/>
                <w:kern w:val="0"/>
                <w:sz w:val="21"/>
                <w:szCs w:val="21"/>
              </w:rPr>
              <w:t>，不可为空</w:t>
            </w:r>
          </w:p>
        </w:tc>
      </w:tr>
      <w:tr w:rsidR="00DF46F4" w:rsidTr="009B7D8C">
        <w:trPr>
          <w:trHeight w:val="147"/>
        </w:trPr>
        <w:tc>
          <w:tcPr>
            <w:tcW w:w="1384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单位地址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46F4" w:rsidRPr="00531C35" w:rsidRDefault="00125F35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显示抬头的单位地址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DF46F4" w:rsidRPr="00531C35" w:rsidRDefault="00E40F57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抬头类型是单位的才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</w:t>
            </w:r>
            <w:r w:rsidR="009B7D8C">
              <w:rPr>
                <w:rFonts w:ascii="仿宋" w:eastAsia="仿宋" w:hAnsi="仿宋" w:hint="eastAsia"/>
                <w:kern w:val="0"/>
                <w:sz w:val="21"/>
                <w:szCs w:val="21"/>
              </w:rPr>
              <w:t>，</w:t>
            </w:r>
            <w:r w:rsidR="009B7D8C"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可为空</w:t>
            </w:r>
          </w:p>
        </w:tc>
      </w:tr>
      <w:tr w:rsidR="00DF46F4" w:rsidTr="009B7D8C">
        <w:trPr>
          <w:trHeight w:val="147"/>
        </w:trPr>
        <w:tc>
          <w:tcPr>
            <w:tcW w:w="1384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电话号码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46F4" w:rsidRPr="00531C35" w:rsidRDefault="00125F35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显示抬头的电话号码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DF46F4" w:rsidRPr="00531C35" w:rsidRDefault="008E1461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抬头类型是单位时，是座机；抬头类型是个人时，是手机号；均可为空</w:t>
            </w:r>
          </w:p>
        </w:tc>
      </w:tr>
      <w:tr w:rsidR="00DF46F4" w:rsidTr="009B7D8C">
        <w:trPr>
          <w:trHeight w:val="147"/>
        </w:trPr>
        <w:tc>
          <w:tcPr>
            <w:tcW w:w="1384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开户银行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46F4" w:rsidRPr="00531C35" w:rsidRDefault="00125F35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显示抬头的开户银行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DF46F4" w:rsidRPr="00531C35" w:rsidRDefault="008E1461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只有抬头类型是单位的才有，可为空</w:t>
            </w:r>
          </w:p>
        </w:tc>
      </w:tr>
      <w:tr w:rsidR="00DF46F4" w:rsidTr="009B7D8C">
        <w:trPr>
          <w:trHeight w:val="147"/>
        </w:trPr>
        <w:tc>
          <w:tcPr>
            <w:tcW w:w="1384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银行账户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46F4" w:rsidRPr="00531C35" w:rsidRDefault="00125F35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显示抬头的银行账户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DF46F4" w:rsidRPr="00531C35" w:rsidRDefault="008E1461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只有抬头类型是单位的才有，可为空</w:t>
            </w:r>
          </w:p>
        </w:tc>
      </w:tr>
      <w:tr w:rsidR="00DF46F4" w:rsidRPr="008E1461" w:rsidTr="009B7D8C">
        <w:trPr>
          <w:trHeight w:val="147"/>
        </w:trPr>
        <w:tc>
          <w:tcPr>
            <w:tcW w:w="1384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电子邮箱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46F4" w:rsidRPr="00531C35" w:rsidRDefault="00125F35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显示抬头的电子邮箱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DF46F4" w:rsidRPr="00531C35" w:rsidRDefault="008E1461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只有抬头类型是个人的才有，可为空</w:t>
            </w:r>
          </w:p>
        </w:tc>
      </w:tr>
      <w:tr w:rsidR="008E1461" w:rsidRPr="008E1461" w:rsidTr="000B2015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8E1461" w:rsidRPr="00531C35" w:rsidRDefault="008E1461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8E1461" w:rsidRPr="008E1461" w:rsidTr="000B2015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8E1461" w:rsidRPr="00531C35" w:rsidRDefault="008E1461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按钮功能区域</w:t>
            </w:r>
          </w:p>
        </w:tc>
      </w:tr>
      <w:tr w:rsidR="00DF46F4" w:rsidTr="009B7D8C">
        <w:trPr>
          <w:trHeight w:val="147"/>
        </w:trPr>
        <w:tc>
          <w:tcPr>
            <w:tcW w:w="1384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编辑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按钮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  <w:tc>
          <w:tcPr>
            <w:tcW w:w="3742" w:type="dxa"/>
            <w:shd w:val="clear" w:color="auto" w:fill="auto"/>
            <w:vAlign w:val="center"/>
          </w:tcPr>
          <w:p w:rsidR="00DF46F4" w:rsidRPr="00531C35" w:rsidRDefault="00294C29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点击进入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【编辑发票抬头】</w:t>
            </w: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页面，原有内容自动带入</w:t>
            </w:r>
          </w:p>
        </w:tc>
      </w:tr>
      <w:tr w:rsidR="00DF46F4" w:rsidTr="009B7D8C">
        <w:trPr>
          <w:trHeight w:val="147"/>
        </w:trPr>
        <w:tc>
          <w:tcPr>
            <w:tcW w:w="1384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删除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按钮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F46F4" w:rsidRPr="00531C35" w:rsidRDefault="00DF46F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  <w:tc>
          <w:tcPr>
            <w:tcW w:w="3742" w:type="dxa"/>
            <w:shd w:val="clear" w:color="auto" w:fill="auto"/>
            <w:vAlign w:val="center"/>
          </w:tcPr>
          <w:p w:rsidR="00DF46F4" w:rsidRPr="00531C35" w:rsidRDefault="00294C29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531C35"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点击之后有弹框弹出</w:t>
            </w:r>
          </w:p>
        </w:tc>
      </w:tr>
    </w:tbl>
    <w:p w:rsidR="0080788F" w:rsidRDefault="0080788F">
      <w:pPr>
        <w:jc w:val="center"/>
      </w:pPr>
    </w:p>
    <w:p w:rsidR="0080788F" w:rsidRDefault="00B214E2" w:rsidP="00DA7FF7">
      <w:pPr>
        <w:pStyle w:val="5"/>
      </w:pPr>
      <w:r>
        <w:rPr>
          <w:rFonts w:hint="eastAsia"/>
        </w:rPr>
        <w:t>编辑发票抬头</w:t>
      </w:r>
    </w:p>
    <w:p w:rsidR="0080788F" w:rsidRPr="00C51BA6" w:rsidRDefault="00B214E2" w:rsidP="00C51BA6">
      <w:pPr>
        <w:pStyle w:val="a0"/>
        <w:numPr>
          <w:ilvl w:val="0"/>
          <w:numId w:val="20"/>
        </w:numPr>
        <w:spacing w:before="120" w:after="120"/>
        <w:ind w:firstLineChars="0"/>
        <w:rPr>
          <w:sz w:val="28"/>
          <w:szCs w:val="28"/>
        </w:rPr>
      </w:pPr>
      <w:r w:rsidRPr="00C51BA6">
        <w:rPr>
          <w:rFonts w:hint="eastAsia"/>
          <w:sz w:val="28"/>
          <w:szCs w:val="28"/>
        </w:rPr>
        <w:t>功能描述</w:t>
      </w:r>
    </w:p>
    <w:p w:rsidR="0080788F" w:rsidRPr="00586D94" w:rsidRDefault="00B214E2">
      <w:pPr>
        <w:pStyle w:val="a0"/>
        <w:spacing w:before="120" w:after="120"/>
        <w:ind w:firstLine="480"/>
        <w:rPr>
          <w:rFonts w:ascii="仿宋" w:eastAsia="仿宋" w:hAnsi="仿宋"/>
        </w:rPr>
      </w:pPr>
      <w:r w:rsidRPr="00586D94">
        <w:rPr>
          <w:rFonts w:ascii="仿宋" w:eastAsia="仿宋" w:hAnsi="仿宋" w:hint="eastAsia"/>
        </w:rPr>
        <w:t>此页面涉及的是用户发票抬头的修改，若发票抬头类型</w:t>
      </w:r>
      <w:r w:rsidR="00DD5F62">
        <w:rPr>
          <w:rFonts w:ascii="仿宋" w:eastAsia="仿宋" w:hAnsi="仿宋" w:hint="eastAsia"/>
        </w:rPr>
        <w:t>原</w:t>
      </w:r>
      <w:r w:rsidRPr="00586D94">
        <w:rPr>
          <w:rFonts w:ascii="仿宋" w:eastAsia="仿宋" w:hAnsi="仿宋" w:hint="eastAsia"/>
        </w:rPr>
        <w:t>是单位的，也可以改成个人</w:t>
      </w:r>
      <w:r w:rsidR="00DD5F62">
        <w:rPr>
          <w:rFonts w:ascii="仿宋" w:eastAsia="仿宋" w:hAnsi="仿宋" w:hint="eastAsia"/>
        </w:rPr>
        <w:t>的</w:t>
      </w:r>
      <w:r w:rsidRPr="00586D94">
        <w:rPr>
          <w:rFonts w:ascii="仿宋" w:eastAsia="仿宋" w:hAnsi="仿宋" w:hint="eastAsia"/>
        </w:rPr>
        <w:t>。</w:t>
      </w:r>
    </w:p>
    <w:p w:rsidR="0080788F" w:rsidRPr="001539A1" w:rsidRDefault="00B214E2" w:rsidP="001539A1">
      <w:pPr>
        <w:pStyle w:val="a0"/>
        <w:numPr>
          <w:ilvl w:val="0"/>
          <w:numId w:val="21"/>
        </w:numPr>
        <w:spacing w:before="120" w:after="120"/>
        <w:ind w:firstLineChars="0"/>
        <w:rPr>
          <w:sz w:val="28"/>
          <w:szCs w:val="28"/>
        </w:rPr>
      </w:pPr>
      <w:r w:rsidRPr="001539A1">
        <w:rPr>
          <w:rFonts w:hint="eastAsia"/>
          <w:sz w:val="28"/>
          <w:szCs w:val="28"/>
        </w:rPr>
        <w:t>内容定义</w:t>
      </w:r>
    </w:p>
    <w:p w:rsidR="0080788F" w:rsidRDefault="00B214E2">
      <w:pPr>
        <w:pStyle w:val="a0"/>
        <w:numPr>
          <w:ilvl w:val="0"/>
          <w:numId w:val="5"/>
        </w:numPr>
        <w:spacing w:before="120" w:after="120"/>
        <w:ind w:firstLineChars="0"/>
      </w:pPr>
      <w:r>
        <w:t>页面示例</w:t>
      </w:r>
      <w:r>
        <w:rPr>
          <w:rFonts w:hint="eastAsia"/>
        </w:rPr>
        <w:t>一</w:t>
      </w:r>
    </w:p>
    <w:p w:rsidR="00367D57" w:rsidRPr="00F77FEC" w:rsidRDefault="000B2015" w:rsidP="00367D57">
      <w:pPr>
        <w:pStyle w:val="a0"/>
        <w:spacing w:before="120" w:after="120"/>
        <w:ind w:firstLine="480"/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lastRenderedPageBreak/>
        <w:drawing>
          <wp:inline distT="0" distB="0" distL="0" distR="0">
            <wp:extent cx="2293992" cy="4079488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182" cy="4081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noProof/>
        </w:rPr>
        <w:drawing>
          <wp:inline distT="0" distB="0" distL="0" distR="0">
            <wp:extent cx="2309775" cy="4106174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875" cy="4108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98F" w:rsidRDefault="007D399F" w:rsidP="0038398F">
      <w:pPr>
        <w:pStyle w:val="a0"/>
        <w:spacing w:before="120" w:after="120"/>
        <w:ind w:firstLine="48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 w:rsidR="0038398F">
        <w:rPr>
          <w:rFonts w:ascii="仿宋" w:eastAsia="仿宋" w:hAnsi="仿宋"/>
        </w:rPr>
        <w:t>图</w:t>
      </w:r>
      <w:r w:rsidR="0038398F">
        <w:rPr>
          <w:rFonts w:ascii="仿宋" w:eastAsia="仿宋" w:hAnsi="仿宋" w:hint="eastAsia"/>
        </w:rPr>
        <w:t>3.</w:t>
      </w:r>
      <w:r w:rsidR="0038398F">
        <w:rPr>
          <w:rFonts w:ascii="仿宋" w:eastAsia="仿宋" w:hAnsi="仿宋"/>
        </w:rPr>
        <w:t>1.</w:t>
      </w:r>
      <w:r w:rsidR="0038398F">
        <w:rPr>
          <w:rFonts w:ascii="仿宋" w:eastAsia="仿宋" w:hAnsi="仿宋" w:hint="eastAsia"/>
        </w:rPr>
        <w:t>1</w:t>
      </w:r>
      <w:r w:rsidR="0038398F">
        <w:rPr>
          <w:rFonts w:ascii="仿宋" w:eastAsia="仿宋" w:hAnsi="仿宋"/>
        </w:rPr>
        <w:t>.</w:t>
      </w:r>
      <w:r w:rsidR="0038398F">
        <w:rPr>
          <w:rFonts w:ascii="仿宋" w:eastAsia="仿宋" w:hAnsi="仿宋" w:hint="eastAsia"/>
        </w:rPr>
        <w:t>1.</w:t>
      </w:r>
      <w:r w:rsidR="00D515DB">
        <w:rPr>
          <w:rFonts w:ascii="仿宋" w:eastAsia="仿宋" w:hAnsi="仿宋" w:hint="eastAsia"/>
        </w:rPr>
        <w:t>3</w:t>
      </w:r>
      <w:r w:rsidR="0038398F">
        <w:rPr>
          <w:rFonts w:ascii="仿宋" w:eastAsia="仿宋" w:hAnsi="仿宋" w:hint="eastAsia"/>
        </w:rPr>
        <w:t>-1（抬头类型是个人）</w:t>
      </w:r>
      <w:r w:rsidR="00367D57">
        <w:rPr>
          <w:rFonts w:ascii="仿宋" w:eastAsia="仿宋" w:hAnsi="仿宋"/>
        </w:rPr>
        <w:t>图</w:t>
      </w:r>
      <w:r w:rsidR="00367D57">
        <w:rPr>
          <w:rFonts w:ascii="仿宋" w:eastAsia="仿宋" w:hAnsi="仿宋" w:hint="eastAsia"/>
        </w:rPr>
        <w:t>3.</w:t>
      </w:r>
      <w:r w:rsidR="00367D57">
        <w:rPr>
          <w:rFonts w:ascii="仿宋" w:eastAsia="仿宋" w:hAnsi="仿宋"/>
        </w:rPr>
        <w:t>1.</w:t>
      </w:r>
      <w:r w:rsidR="00367D57">
        <w:rPr>
          <w:rFonts w:ascii="仿宋" w:eastAsia="仿宋" w:hAnsi="仿宋" w:hint="eastAsia"/>
        </w:rPr>
        <w:t>1</w:t>
      </w:r>
      <w:r w:rsidR="00367D57">
        <w:rPr>
          <w:rFonts w:ascii="仿宋" w:eastAsia="仿宋" w:hAnsi="仿宋"/>
        </w:rPr>
        <w:t>.</w:t>
      </w:r>
      <w:r w:rsidR="0038398F">
        <w:rPr>
          <w:rFonts w:ascii="仿宋" w:eastAsia="仿宋" w:hAnsi="仿宋" w:hint="eastAsia"/>
        </w:rPr>
        <w:t>1</w:t>
      </w:r>
      <w:r w:rsidR="00367D57">
        <w:rPr>
          <w:rFonts w:ascii="仿宋" w:eastAsia="仿宋" w:hAnsi="仿宋" w:hint="eastAsia"/>
        </w:rPr>
        <w:t>.</w:t>
      </w:r>
      <w:r w:rsidR="00D515DB">
        <w:rPr>
          <w:rFonts w:ascii="仿宋" w:eastAsia="仿宋" w:hAnsi="仿宋" w:hint="eastAsia"/>
        </w:rPr>
        <w:t>3</w:t>
      </w:r>
      <w:r w:rsidR="00367D57">
        <w:rPr>
          <w:rFonts w:ascii="仿宋" w:eastAsia="仿宋" w:hAnsi="仿宋" w:hint="eastAsia"/>
        </w:rPr>
        <w:t>-2</w:t>
      </w:r>
      <w:r w:rsidR="0038398F">
        <w:rPr>
          <w:rFonts w:ascii="仿宋" w:eastAsia="仿宋" w:hAnsi="仿宋" w:hint="eastAsia"/>
        </w:rPr>
        <w:t>（</w:t>
      </w:r>
      <w:r w:rsidR="00367D57">
        <w:rPr>
          <w:rFonts w:ascii="仿宋" w:eastAsia="仿宋" w:hAnsi="仿宋" w:hint="eastAsia"/>
        </w:rPr>
        <w:t>抬头类型是单位的</w:t>
      </w:r>
      <w:r w:rsidR="0038398F">
        <w:rPr>
          <w:rFonts w:ascii="仿宋" w:eastAsia="仿宋" w:hAnsi="仿宋" w:hint="eastAsia"/>
        </w:rPr>
        <w:t>）</w:t>
      </w:r>
    </w:p>
    <w:p w:rsidR="0080788F" w:rsidRPr="00712A9E" w:rsidRDefault="00B214E2" w:rsidP="00712A9E">
      <w:pPr>
        <w:pStyle w:val="a0"/>
        <w:numPr>
          <w:ilvl w:val="0"/>
          <w:numId w:val="22"/>
        </w:numPr>
        <w:spacing w:before="120" w:after="120"/>
        <w:ind w:firstLineChars="0"/>
        <w:jc w:val="left"/>
        <w:rPr>
          <w:sz w:val="28"/>
          <w:szCs w:val="28"/>
        </w:rPr>
      </w:pPr>
      <w:r w:rsidRPr="00712A9E">
        <w:rPr>
          <w:rFonts w:hint="eastAsia"/>
          <w:sz w:val="28"/>
          <w:szCs w:val="28"/>
        </w:rPr>
        <w:t>内容</w:t>
      </w:r>
      <w:r w:rsidRPr="00712A9E">
        <w:rPr>
          <w:sz w:val="28"/>
          <w:szCs w:val="28"/>
        </w:rPr>
        <w:t>要素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417"/>
        <w:gridCol w:w="2268"/>
        <w:gridCol w:w="3742"/>
      </w:tblGrid>
      <w:tr w:rsidR="0080788F" w:rsidTr="000B2015">
        <w:trPr>
          <w:trHeight w:val="147"/>
        </w:trPr>
        <w:tc>
          <w:tcPr>
            <w:tcW w:w="1101" w:type="dxa"/>
            <w:shd w:val="pct40" w:color="auto" w:fill="auto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内容</w:t>
            </w:r>
            <w:r>
              <w:rPr>
                <w:rFonts w:ascii="仿宋" w:eastAsia="仿宋" w:hAnsi="仿宋"/>
                <w:b/>
              </w:rPr>
              <w:t>要素</w:t>
            </w:r>
          </w:p>
        </w:tc>
        <w:tc>
          <w:tcPr>
            <w:tcW w:w="1417" w:type="dxa"/>
            <w:shd w:val="pct40" w:color="auto" w:fill="auto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类别</w:t>
            </w:r>
          </w:p>
        </w:tc>
        <w:tc>
          <w:tcPr>
            <w:tcW w:w="2268" w:type="dxa"/>
            <w:shd w:val="pct40" w:color="auto" w:fill="auto"/>
            <w:vAlign w:val="bottom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模块定义</w:t>
            </w:r>
          </w:p>
        </w:tc>
        <w:tc>
          <w:tcPr>
            <w:tcW w:w="3742" w:type="dxa"/>
            <w:shd w:val="pct40" w:color="auto" w:fill="auto"/>
            <w:vAlign w:val="bottom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其他说明</w:t>
            </w:r>
          </w:p>
        </w:tc>
      </w:tr>
      <w:tr w:rsidR="00712A9E" w:rsidRPr="00586D94" w:rsidTr="000B2015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712A9E" w:rsidRPr="00712A9E" w:rsidRDefault="00712A9E" w:rsidP="00712A9E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导航区域</w:t>
            </w:r>
          </w:p>
        </w:tc>
      </w:tr>
      <w:tr w:rsidR="00712A9E" w:rsidRPr="00586D94" w:rsidTr="000B2015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712A9E" w:rsidRPr="00712A9E" w:rsidRDefault="00712A9E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标题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12A9E" w:rsidRPr="00712A9E" w:rsidRDefault="00712A9E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文字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12A9E" w:rsidRPr="00712A9E" w:rsidRDefault="00712A9E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“</w:t>
            </w:r>
            <w:r w:rsidR="008E156E">
              <w:rPr>
                <w:rFonts w:ascii="仿宋" w:eastAsia="仿宋" w:hAnsi="仿宋" w:hint="eastAsia"/>
                <w:kern w:val="0"/>
                <w:sz w:val="21"/>
                <w:szCs w:val="21"/>
              </w:rPr>
              <w:t>编辑发票抬头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”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712A9E" w:rsidRPr="00712A9E" w:rsidRDefault="00712A9E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712A9E" w:rsidRPr="00586D94" w:rsidTr="000B2015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712A9E" w:rsidRPr="00712A9E" w:rsidRDefault="00712A9E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&lt;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12A9E" w:rsidRPr="00712A9E" w:rsidRDefault="00712A9E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/>
                <w:kern w:val="0"/>
                <w:sz w:val="21"/>
                <w:szCs w:val="21"/>
              </w:rPr>
              <w:t>超链接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12A9E" w:rsidRPr="00712A9E" w:rsidRDefault="00712A9E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点击返回上一级页面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712A9E" w:rsidRPr="00712A9E" w:rsidRDefault="00712A9E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712A9E" w:rsidRPr="00586D94" w:rsidTr="000B2015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712A9E" w:rsidRPr="00712A9E" w:rsidRDefault="00712A9E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712A9E" w:rsidRPr="00586D94" w:rsidTr="000B2015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712A9E" w:rsidRPr="00712A9E" w:rsidRDefault="00712A9E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抬头详情区域</w:t>
            </w:r>
          </w:p>
        </w:tc>
      </w:tr>
      <w:tr w:rsidR="00B225D8" w:rsidRPr="00586D94" w:rsidTr="000B2015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B225D8" w:rsidRPr="00712A9E" w:rsidRDefault="00B225D8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sz w:val="21"/>
                <w:szCs w:val="21"/>
              </w:rPr>
              <w:t>类型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225D8" w:rsidRPr="00712A9E" w:rsidRDefault="00B225D8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单选框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225D8" w:rsidRPr="00712A9E" w:rsidRDefault="00B225D8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显示抬头的类型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B225D8" w:rsidRPr="00712A9E" w:rsidRDefault="00B225D8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抬头类型</w:t>
            </w: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分别为单位和个人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，进入修改页面会有默认选择项</w:t>
            </w:r>
          </w:p>
        </w:tc>
      </w:tr>
      <w:tr w:rsidR="00B225D8" w:rsidRPr="00586D94" w:rsidTr="000B2015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B225D8" w:rsidRPr="00712A9E" w:rsidRDefault="00B225D8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名称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225D8" w:rsidRPr="00712A9E" w:rsidRDefault="00B225D8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单行文本框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225D8" w:rsidRPr="00712A9E" w:rsidRDefault="00B225D8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显示的抬头的名称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B225D8" w:rsidRPr="00712A9E" w:rsidRDefault="00B225D8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抬头类型是单位时，为公司名称；抬头类型是个人时，为人名；</w:t>
            </w: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必输项</w:t>
            </w:r>
          </w:p>
        </w:tc>
      </w:tr>
      <w:tr w:rsidR="00FC1B04" w:rsidRPr="00586D94" w:rsidTr="000B2015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FC1B04" w:rsidRPr="00712A9E" w:rsidRDefault="00FC1B0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电话号码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1B04" w:rsidRPr="00712A9E" w:rsidRDefault="00FC1B0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单行文本框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C1B04" w:rsidRPr="00712A9E" w:rsidRDefault="00FC1B0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显示抬头的电话号码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FC1B04" w:rsidRPr="00712A9E" w:rsidRDefault="00FC1B0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抬头类型是单位时，是座机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，</w:t>
            </w: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要以区号</w:t>
            </w: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lastRenderedPageBreak/>
              <w:t>开头；抬头类型是个人时，是手机号；均可为空</w:t>
            </w:r>
          </w:p>
        </w:tc>
      </w:tr>
      <w:tr w:rsidR="00FC1B04" w:rsidRPr="00586D94" w:rsidTr="000B2015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FC1B04" w:rsidRPr="00712A9E" w:rsidRDefault="00FC1B0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lastRenderedPageBreak/>
              <w:t>电子邮箱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1B04" w:rsidRPr="00712A9E" w:rsidRDefault="00FC1B0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单行文本框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C1B04" w:rsidRPr="00712A9E" w:rsidRDefault="00FC1B0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显示抬头的电子邮箱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FC1B04" w:rsidRPr="00712A9E" w:rsidRDefault="00FC1B0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只有抬头类型是个人的才有，可为空；</w:t>
            </w: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符合邮箱格式</w:t>
            </w:r>
          </w:p>
        </w:tc>
      </w:tr>
      <w:tr w:rsidR="00FC1B04" w:rsidRPr="00586D94" w:rsidTr="000B2015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FC1B04" w:rsidRPr="00712A9E" w:rsidRDefault="00FC1B0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税号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1B04" w:rsidRPr="00712A9E" w:rsidRDefault="00FC1B0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单行文本框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C1B04" w:rsidRPr="00712A9E" w:rsidRDefault="00FC1B0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显示抬头的税号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FC1B04" w:rsidRPr="00712A9E" w:rsidRDefault="00EA5256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只有抬头类型是单位的才有；</w:t>
            </w:r>
            <w:r w:rsidR="00FC1B04"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必输项，位数为15-20的数字</w:t>
            </w:r>
          </w:p>
        </w:tc>
      </w:tr>
      <w:tr w:rsidR="00FC1B04" w:rsidRPr="00586D94" w:rsidTr="000B2015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FC1B04" w:rsidRPr="00712A9E" w:rsidRDefault="00FC1B0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单位地址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1B04" w:rsidRPr="00712A9E" w:rsidRDefault="00FC1B0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单行文本框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C1B04" w:rsidRPr="00712A9E" w:rsidRDefault="00FC1B0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显示抬头的单位地址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FC1B04" w:rsidRPr="00712A9E" w:rsidRDefault="00333DAA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只有抬头类型是单位的才有，可为空</w:t>
            </w:r>
          </w:p>
        </w:tc>
      </w:tr>
      <w:tr w:rsidR="00FC1B04" w:rsidRPr="00586D94" w:rsidTr="000B2015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FC1B04" w:rsidRPr="00712A9E" w:rsidRDefault="00FC1B0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开户银行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1B04" w:rsidRPr="00712A9E" w:rsidRDefault="00FC1B0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单行文本框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C1B04" w:rsidRPr="00712A9E" w:rsidRDefault="00FC1B0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显示抬头的开户银行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FC1B04" w:rsidRPr="00712A9E" w:rsidRDefault="00333DAA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只有抬头类型是单位的才有，可为空</w:t>
            </w:r>
          </w:p>
        </w:tc>
      </w:tr>
      <w:tr w:rsidR="00FC1B04" w:rsidRPr="00586D94" w:rsidTr="000B2015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FC1B04" w:rsidRPr="00712A9E" w:rsidRDefault="00FC1B0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银行账户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1B04" w:rsidRPr="00712A9E" w:rsidRDefault="00FC1B0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单行文本框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C1B04" w:rsidRPr="00712A9E" w:rsidRDefault="00FC1B0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显示抬头的银行账户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FC1B04" w:rsidRPr="00712A9E" w:rsidRDefault="00333DAA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只有抬头类型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是单位的才有，可为空；位数为</w:t>
            </w:r>
            <w:r w:rsidR="00FC1B04"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16-19的数字</w:t>
            </w:r>
          </w:p>
        </w:tc>
      </w:tr>
      <w:tr w:rsidR="00F218E2" w:rsidRPr="00F218E2" w:rsidTr="00B174D9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F218E2" w:rsidRPr="00712A9E" w:rsidRDefault="00F218E2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F218E2" w:rsidRPr="00F218E2" w:rsidTr="00E56CE6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F218E2" w:rsidRPr="00712A9E" w:rsidRDefault="00F218E2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按钮功能区域</w:t>
            </w:r>
          </w:p>
        </w:tc>
      </w:tr>
      <w:tr w:rsidR="00FC1B04" w:rsidRPr="00586D94" w:rsidTr="000B2015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FC1B04" w:rsidRPr="00712A9E" w:rsidRDefault="00FC1B0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保存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1B04" w:rsidRPr="00712A9E" w:rsidRDefault="00FC1B0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按钮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C1B04" w:rsidRPr="00712A9E" w:rsidRDefault="00FC1B04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  <w:tc>
          <w:tcPr>
            <w:tcW w:w="3742" w:type="dxa"/>
            <w:shd w:val="clear" w:color="auto" w:fill="auto"/>
            <w:vAlign w:val="center"/>
          </w:tcPr>
          <w:p w:rsidR="00FC1B04" w:rsidRPr="00712A9E" w:rsidRDefault="00E51DDB" w:rsidP="00626D34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点击完成保存操作，成功后进入</w:t>
            </w:r>
            <w:r w:rsidR="000749E2">
              <w:rPr>
                <w:rFonts w:ascii="仿宋" w:eastAsia="仿宋" w:hAnsi="仿宋" w:hint="eastAsia"/>
                <w:kern w:val="0"/>
                <w:sz w:val="21"/>
                <w:szCs w:val="21"/>
              </w:rPr>
              <w:t>【</w:t>
            </w:r>
            <w:r w:rsidR="000749E2"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发票抬头</w:t>
            </w:r>
            <w:r w:rsidR="000749E2">
              <w:rPr>
                <w:rFonts w:ascii="仿宋" w:eastAsia="仿宋" w:hAnsi="仿宋" w:hint="eastAsia"/>
                <w:kern w:val="0"/>
                <w:sz w:val="21"/>
                <w:szCs w:val="21"/>
              </w:rPr>
              <w:t>】</w:t>
            </w:r>
            <w:r w:rsidRPr="00712A9E">
              <w:rPr>
                <w:rFonts w:ascii="仿宋" w:eastAsia="仿宋" w:hAnsi="仿宋" w:hint="eastAsia"/>
                <w:kern w:val="0"/>
                <w:sz w:val="21"/>
                <w:szCs w:val="21"/>
              </w:rPr>
              <w:t>页面，该页面会有新数据产生</w:t>
            </w:r>
          </w:p>
        </w:tc>
      </w:tr>
    </w:tbl>
    <w:p w:rsidR="0080788F" w:rsidRDefault="0080788F"/>
    <w:p w:rsidR="0080788F" w:rsidRDefault="00B214E2" w:rsidP="00DA7FF7">
      <w:pPr>
        <w:pStyle w:val="5"/>
      </w:pPr>
      <w:r>
        <w:rPr>
          <w:rFonts w:hint="eastAsia"/>
        </w:rPr>
        <w:t>删除发票抬头</w:t>
      </w:r>
    </w:p>
    <w:p w:rsidR="0080788F" w:rsidRPr="00677375" w:rsidRDefault="00B214E2" w:rsidP="00677375">
      <w:pPr>
        <w:pStyle w:val="a0"/>
        <w:numPr>
          <w:ilvl w:val="0"/>
          <w:numId w:val="23"/>
        </w:numPr>
        <w:spacing w:before="120" w:after="120"/>
        <w:ind w:firstLineChars="0"/>
        <w:rPr>
          <w:sz w:val="28"/>
          <w:szCs w:val="28"/>
        </w:rPr>
      </w:pPr>
      <w:r w:rsidRPr="00677375">
        <w:rPr>
          <w:rFonts w:hint="eastAsia"/>
          <w:sz w:val="28"/>
          <w:szCs w:val="28"/>
        </w:rPr>
        <w:t>功能描述</w:t>
      </w:r>
    </w:p>
    <w:p w:rsidR="0080788F" w:rsidRPr="005B532F" w:rsidRDefault="00B214E2" w:rsidP="001F3332">
      <w:pPr>
        <w:pStyle w:val="a0"/>
        <w:spacing w:before="120" w:after="120"/>
        <w:ind w:firstLine="480"/>
        <w:rPr>
          <w:rFonts w:ascii="仿宋" w:eastAsia="仿宋" w:hAnsi="仿宋"/>
        </w:rPr>
      </w:pPr>
      <w:r w:rsidRPr="005B532F">
        <w:rPr>
          <w:rFonts w:ascii="仿宋" w:eastAsia="仿宋" w:hAnsi="仿宋" w:hint="eastAsia"/>
        </w:rPr>
        <w:t>该功能是用来删除用户不再需要或者填写错误的抬头。</w:t>
      </w:r>
    </w:p>
    <w:p w:rsidR="0080788F" w:rsidRPr="00D9193C" w:rsidRDefault="00B214E2" w:rsidP="00D9193C">
      <w:pPr>
        <w:pStyle w:val="a0"/>
        <w:numPr>
          <w:ilvl w:val="0"/>
          <w:numId w:val="24"/>
        </w:numPr>
        <w:spacing w:before="120" w:after="120"/>
        <w:ind w:firstLineChars="0"/>
        <w:rPr>
          <w:sz w:val="28"/>
          <w:szCs w:val="28"/>
        </w:rPr>
      </w:pPr>
      <w:r w:rsidRPr="00D9193C">
        <w:rPr>
          <w:rFonts w:hint="eastAsia"/>
          <w:sz w:val="28"/>
          <w:szCs w:val="28"/>
        </w:rPr>
        <w:t>内容定义</w:t>
      </w:r>
    </w:p>
    <w:p w:rsidR="0080788F" w:rsidRDefault="00B214E2">
      <w:pPr>
        <w:pStyle w:val="a0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页面示例一</w:t>
      </w:r>
    </w:p>
    <w:p w:rsidR="0080788F" w:rsidRDefault="0080788F"/>
    <w:p w:rsidR="0080788F" w:rsidRDefault="00B214E2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674620" cy="4732655"/>
            <wp:effectExtent l="19050" t="0" r="0" b="0"/>
            <wp:docPr id="1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0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473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788F" w:rsidRDefault="00B214E2">
      <w:pPr>
        <w:jc w:val="center"/>
      </w:pPr>
      <w:r>
        <w:rPr>
          <w:rFonts w:ascii="仿宋" w:eastAsia="仿宋" w:hAnsi="仿宋"/>
        </w:rPr>
        <w:t>图</w:t>
      </w:r>
      <w:r>
        <w:rPr>
          <w:rFonts w:ascii="仿宋" w:eastAsia="仿宋" w:hAnsi="仿宋" w:hint="eastAsia"/>
        </w:rPr>
        <w:t>3.</w:t>
      </w:r>
      <w:r>
        <w:rPr>
          <w:rFonts w:ascii="仿宋" w:eastAsia="仿宋" w:hAnsi="仿宋"/>
        </w:rPr>
        <w:t>1.</w:t>
      </w:r>
      <w:r>
        <w:rPr>
          <w:rFonts w:ascii="仿宋" w:eastAsia="仿宋" w:hAnsi="仿宋" w:hint="eastAsia"/>
        </w:rPr>
        <w:t>1</w:t>
      </w:r>
      <w:r w:rsidR="00D9193C">
        <w:rPr>
          <w:rFonts w:ascii="仿宋" w:eastAsia="仿宋" w:hAnsi="仿宋" w:hint="eastAsia"/>
        </w:rPr>
        <w:t>.1</w:t>
      </w:r>
      <w:r>
        <w:rPr>
          <w:rFonts w:ascii="仿宋" w:eastAsia="仿宋" w:hAnsi="仿宋" w:hint="eastAsia"/>
        </w:rPr>
        <w:t>.</w:t>
      </w:r>
      <w:r w:rsidR="00D515DB">
        <w:rPr>
          <w:rFonts w:ascii="仿宋" w:eastAsia="仿宋" w:hAnsi="仿宋" w:hint="eastAsia"/>
        </w:rPr>
        <w:t>4</w:t>
      </w:r>
      <w:r>
        <w:rPr>
          <w:rFonts w:ascii="仿宋" w:eastAsia="仿宋" w:hAnsi="仿宋" w:hint="eastAsia"/>
        </w:rPr>
        <w:t>-1</w:t>
      </w:r>
      <w:r>
        <w:rPr>
          <w:rFonts w:ascii="仿宋" w:eastAsia="仿宋" w:hAnsi="仿宋"/>
        </w:rPr>
        <w:t>（</w:t>
      </w:r>
      <w:r>
        <w:rPr>
          <w:rFonts w:ascii="仿宋" w:eastAsia="仿宋" w:hAnsi="仿宋" w:hint="eastAsia"/>
        </w:rPr>
        <w:t>删除弹窗</w:t>
      </w:r>
      <w:r>
        <w:rPr>
          <w:rFonts w:ascii="仿宋" w:eastAsia="仿宋" w:hAnsi="仿宋"/>
        </w:rPr>
        <w:t>）</w:t>
      </w:r>
    </w:p>
    <w:p w:rsidR="0080788F" w:rsidRDefault="00B214E2">
      <w:pPr>
        <w:pStyle w:val="a0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内容要素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277"/>
        <w:gridCol w:w="3827"/>
        <w:gridCol w:w="1615"/>
      </w:tblGrid>
      <w:tr w:rsidR="0080788F" w:rsidTr="00586D94">
        <w:trPr>
          <w:trHeight w:val="147"/>
        </w:trPr>
        <w:tc>
          <w:tcPr>
            <w:tcW w:w="1809" w:type="dxa"/>
            <w:shd w:val="clear" w:color="auto" w:fill="44964C" w:themeFill="background1" w:themeFillShade="80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内容</w:t>
            </w:r>
            <w:r>
              <w:rPr>
                <w:rFonts w:ascii="仿宋" w:eastAsia="仿宋" w:hAnsi="仿宋"/>
                <w:b/>
              </w:rPr>
              <w:t>要素</w:t>
            </w:r>
          </w:p>
        </w:tc>
        <w:tc>
          <w:tcPr>
            <w:tcW w:w="1277" w:type="dxa"/>
            <w:shd w:val="clear" w:color="auto" w:fill="44964C" w:themeFill="background1" w:themeFillShade="80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类别</w:t>
            </w:r>
          </w:p>
        </w:tc>
        <w:tc>
          <w:tcPr>
            <w:tcW w:w="3827" w:type="dxa"/>
            <w:shd w:val="clear" w:color="auto" w:fill="44964C" w:themeFill="background1" w:themeFillShade="80"/>
            <w:vAlign w:val="bottom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模块定义</w:t>
            </w:r>
          </w:p>
        </w:tc>
        <w:tc>
          <w:tcPr>
            <w:tcW w:w="1615" w:type="dxa"/>
            <w:shd w:val="clear" w:color="auto" w:fill="44964C" w:themeFill="background1" w:themeFillShade="80"/>
            <w:vAlign w:val="bottom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其他说明</w:t>
            </w:r>
          </w:p>
        </w:tc>
      </w:tr>
      <w:tr w:rsidR="00657725" w:rsidTr="00D807E1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657725" w:rsidRPr="00262230" w:rsidRDefault="00657725" w:rsidP="00657725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删除弹出框</w:t>
            </w:r>
          </w:p>
        </w:tc>
      </w:tr>
      <w:tr w:rsidR="00657725" w:rsidTr="00586D94">
        <w:trPr>
          <w:trHeight w:val="147"/>
        </w:trPr>
        <w:tc>
          <w:tcPr>
            <w:tcW w:w="1809" w:type="dxa"/>
            <w:shd w:val="clear" w:color="auto" w:fill="auto"/>
            <w:vAlign w:val="center"/>
          </w:tcPr>
          <w:p w:rsidR="00657725" w:rsidRPr="00262230" w:rsidRDefault="00657725" w:rsidP="00B265C5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删除说明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657725" w:rsidRPr="00262230" w:rsidRDefault="00657725" w:rsidP="00B265C5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262230">
              <w:rPr>
                <w:rFonts w:ascii="仿宋" w:eastAsia="仿宋" w:hAnsi="仿宋" w:hint="eastAsia"/>
                <w:kern w:val="0"/>
                <w:sz w:val="21"/>
                <w:szCs w:val="21"/>
              </w:rPr>
              <w:t>文本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657725" w:rsidRPr="00262230" w:rsidRDefault="00657725" w:rsidP="00B265C5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“确定删除当前发票信息”</w:t>
            </w:r>
          </w:p>
        </w:tc>
        <w:tc>
          <w:tcPr>
            <w:tcW w:w="1615" w:type="dxa"/>
            <w:shd w:val="clear" w:color="auto" w:fill="auto"/>
            <w:vAlign w:val="center"/>
          </w:tcPr>
          <w:p w:rsidR="00657725" w:rsidRPr="00262230" w:rsidRDefault="00657725" w:rsidP="00B265C5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657725" w:rsidTr="00586D94">
        <w:trPr>
          <w:trHeight w:val="147"/>
        </w:trPr>
        <w:tc>
          <w:tcPr>
            <w:tcW w:w="1809" w:type="dxa"/>
            <w:shd w:val="clear" w:color="auto" w:fill="auto"/>
            <w:vAlign w:val="center"/>
          </w:tcPr>
          <w:p w:rsidR="00657725" w:rsidRPr="00262230" w:rsidRDefault="00657725" w:rsidP="00B265C5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262230">
              <w:rPr>
                <w:rFonts w:ascii="仿宋" w:eastAsia="仿宋" w:hAnsi="仿宋" w:hint="eastAsia"/>
                <w:kern w:val="0"/>
                <w:sz w:val="21"/>
                <w:szCs w:val="21"/>
              </w:rPr>
              <w:t>确定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657725" w:rsidRPr="00262230" w:rsidRDefault="00657725" w:rsidP="00B265C5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262230">
              <w:rPr>
                <w:rFonts w:ascii="仿宋" w:eastAsia="仿宋" w:hAnsi="仿宋" w:hint="eastAsia"/>
                <w:kern w:val="0"/>
                <w:sz w:val="21"/>
                <w:szCs w:val="21"/>
              </w:rPr>
              <w:t>按钮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657725" w:rsidRPr="00262230" w:rsidRDefault="004F5978" w:rsidP="00B265C5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点击后提交删除</w:t>
            </w:r>
          </w:p>
        </w:tc>
        <w:tc>
          <w:tcPr>
            <w:tcW w:w="1615" w:type="dxa"/>
            <w:shd w:val="clear" w:color="auto" w:fill="auto"/>
            <w:vAlign w:val="center"/>
          </w:tcPr>
          <w:p w:rsidR="00657725" w:rsidRPr="00262230" w:rsidRDefault="00657725" w:rsidP="00B265C5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657725" w:rsidTr="00586D94">
        <w:trPr>
          <w:trHeight w:val="147"/>
        </w:trPr>
        <w:tc>
          <w:tcPr>
            <w:tcW w:w="1809" w:type="dxa"/>
            <w:shd w:val="clear" w:color="auto" w:fill="auto"/>
            <w:vAlign w:val="center"/>
          </w:tcPr>
          <w:p w:rsidR="00657725" w:rsidRPr="00262230" w:rsidRDefault="00657725" w:rsidP="00B265C5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262230">
              <w:rPr>
                <w:rFonts w:ascii="仿宋" w:eastAsia="仿宋" w:hAnsi="仿宋" w:hint="eastAsia"/>
                <w:kern w:val="0"/>
                <w:sz w:val="21"/>
                <w:szCs w:val="21"/>
              </w:rPr>
              <w:t>取消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657725" w:rsidRPr="00262230" w:rsidRDefault="00657725" w:rsidP="00B265C5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262230">
              <w:rPr>
                <w:rFonts w:ascii="仿宋" w:eastAsia="仿宋" w:hAnsi="仿宋" w:hint="eastAsia"/>
                <w:kern w:val="0"/>
                <w:sz w:val="21"/>
                <w:szCs w:val="21"/>
              </w:rPr>
              <w:t>按钮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657725" w:rsidRPr="00262230" w:rsidRDefault="004F5978" w:rsidP="00B265C5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点击后关闭对话框</w:t>
            </w:r>
          </w:p>
        </w:tc>
        <w:tc>
          <w:tcPr>
            <w:tcW w:w="1615" w:type="dxa"/>
            <w:shd w:val="clear" w:color="auto" w:fill="auto"/>
            <w:vAlign w:val="center"/>
          </w:tcPr>
          <w:p w:rsidR="00657725" w:rsidRPr="00262230" w:rsidRDefault="00657725" w:rsidP="00B265C5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</w:tbl>
    <w:p w:rsidR="0080788F" w:rsidRPr="004358C3" w:rsidRDefault="0089355B" w:rsidP="004358C3">
      <w:pPr>
        <w:pStyle w:val="a0"/>
        <w:numPr>
          <w:ilvl w:val="0"/>
          <w:numId w:val="25"/>
        </w:numPr>
        <w:spacing w:before="120" w:after="120"/>
        <w:ind w:firstLineChars="0"/>
        <w:rPr>
          <w:sz w:val="28"/>
          <w:szCs w:val="28"/>
        </w:rPr>
      </w:pPr>
      <w:r w:rsidRPr="004358C3">
        <w:rPr>
          <w:rFonts w:hint="eastAsia"/>
          <w:sz w:val="28"/>
          <w:szCs w:val="28"/>
        </w:rPr>
        <w:t>处理流程</w:t>
      </w:r>
    </w:p>
    <w:p w:rsidR="0089355B" w:rsidRPr="003645A5" w:rsidRDefault="0089355B" w:rsidP="003645A5">
      <w:pPr>
        <w:pStyle w:val="a0"/>
        <w:spacing w:before="120" w:after="120"/>
        <w:ind w:firstLine="480"/>
        <w:rPr>
          <w:rFonts w:ascii="仿宋" w:eastAsia="仿宋" w:hAnsi="仿宋"/>
        </w:rPr>
      </w:pPr>
      <w:r w:rsidRPr="003645A5">
        <w:rPr>
          <w:rFonts w:ascii="仿宋" w:eastAsia="仿宋" w:hAnsi="仿宋" w:hint="eastAsia"/>
        </w:rPr>
        <w:t>1</w:t>
      </w:r>
      <w:r w:rsidR="003645A5">
        <w:rPr>
          <w:rFonts w:ascii="仿宋" w:eastAsia="仿宋" w:hAnsi="仿宋" w:hint="eastAsia"/>
        </w:rPr>
        <w:t xml:space="preserve">. </w:t>
      </w:r>
      <w:r w:rsidRPr="003645A5">
        <w:rPr>
          <w:rFonts w:ascii="仿宋" w:eastAsia="仿宋" w:hAnsi="仿宋" w:hint="eastAsia"/>
        </w:rPr>
        <w:t>用户在发票抬头详情页面点击“删除”按钮；</w:t>
      </w:r>
    </w:p>
    <w:p w:rsidR="0089355B" w:rsidRPr="003645A5" w:rsidRDefault="0089355B" w:rsidP="003645A5">
      <w:pPr>
        <w:pStyle w:val="a0"/>
        <w:spacing w:before="120" w:after="120"/>
        <w:ind w:firstLine="480"/>
        <w:rPr>
          <w:rFonts w:ascii="仿宋" w:eastAsia="仿宋" w:hAnsi="仿宋"/>
        </w:rPr>
      </w:pPr>
      <w:r w:rsidRPr="003645A5">
        <w:rPr>
          <w:rFonts w:ascii="仿宋" w:eastAsia="仿宋" w:hAnsi="仿宋" w:hint="eastAsia"/>
        </w:rPr>
        <w:t>2</w:t>
      </w:r>
      <w:r w:rsidR="003645A5">
        <w:rPr>
          <w:rFonts w:ascii="仿宋" w:eastAsia="仿宋" w:hAnsi="仿宋" w:hint="eastAsia"/>
        </w:rPr>
        <w:t xml:space="preserve">. </w:t>
      </w:r>
      <w:r w:rsidRPr="003645A5">
        <w:rPr>
          <w:rFonts w:ascii="仿宋" w:eastAsia="仿宋" w:hAnsi="仿宋" w:hint="eastAsia"/>
        </w:rPr>
        <w:t>页面弹出对话框如页面元素说明；</w:t>
      </w:r>
    </w:p>
    <w:p w:rsidR="0089355B" w:rsidRPr="003645A5" w:rsidRDefault="0089355B" w:rsidP="003645A5">
      <w:pPr>
        <w:pStyle w:val="a0"/>
        <w:spacing w:before="120" w:after="120"/>
        <w:ind w:firstLine="480"/>
        <w:rPr>
          <w:rFonts w:ascii="仿宋" w:eastAsia="仿宋" w:hAnsi="仿宋"/>
        </w:rPr>
      </w:pPr>
      <w:r w:rsidRPr="003645A5">
        <w:rPr>
          <w:rFonts w:ascii="仿宋" w:eastAsia="仿宋" w:hAnsi="仿宋" w:hint="eastAsia"/>
        </w:rPr>
        <w:t>3</w:t>
      </w:r>
      <w:r w:rsidR="003645A5">
        <w:rPr>
          <w:rFonts w:ascii="仿宋" w:eastAsia="仿宋" w:hAnsi="仿宋" w:hint="eastAsia"/>
        </w:rPr>
        <w:t xml:space="preserve">. </w:t>
      </w:r>
      <w:r w:rsidRPr="003645A5">
        <w:rPr>
          <w:rFonts w:ascii="仿宋" w:eastAsia="仿宋" w:hAnsi="仿宋" w:hint="eastAsia"/>
        </w:rPr>
        <w:t>用户点击提交删除，页面发送</w:t>
      </w:r>
      <w:proofErr w:type="spellStart"/>
      <w:r w:rsidRPr="003645A5">
        <w:rPr>
          <w:rFonts w:ascii="仿宋" w:eastAsia="仿宋" w:hAnsi="仿宋" w:hint="eastAsia"/>
        </w:rPr>
        <w:t>ajax</w:t>
      </w:r>
      <w:proofErr w:type="spellEnd"/>
      <w:r w:rsidRPr="003645A5">
        <w:rPr>
          <w:rFonts w:ascii="仿宋" w:eastAsia="仿宋" w:hAnsi="仿宋" w:hint="eastAsia"/>
        </w:rPr>
        <w:t>请求至系统</w:t>
      </w:r>
    </w:p>
    <w:p w:rsidR="0080788F" w:rsidRDefault="0089355B" w:rsidP="00C02350">
      <w:pPr>
        <w:pStyle w:val="a0"/>
        <w:spacing w:before="120" w:after="120"/>
        <w:ind w:firstLine="480"/>
        <w:rPr>
          <w:rFonts w:ascii="仿宋" w:eastAsia="仿宋" w:hAnsi="仿宋"/>
        </w:rPr>
      </w:pPr>
      <w:r w:rsidRPr="003645A5">
        <w:rPr>
          <w:rFonts w:ascii="仿宋" w:eastAsia="仿宋" w:hAnsi="仿宋" w:hint="eastAsia"/>
        </w:rPr>
        <w:lastRenderedPageBreak/>
        <w:t>4</w:t>
      </w:r>
      <w:r w:rsidR="003645A5">
        <w:rPr>
          <w:rFonts w:ascii="仿宋" w:eastAsia="仿宋" w:hAnsi="仿宋" w:hint="eastAsia"/>
        </w:rPr>
        <w:t xml:space="preserve">. </w:t>
      </w:r>
      <w:r w:rsidRPr="003645A5">
        <w:rPr>
          <w:rFonts w:ascii="仿宋" w:eastAsia="仿宋" w:hAnsi="仿宋" w:hint="eastAsia"/>
        </w:rPr>
        <w:t>系统调用删除接口，成功则返回至发票抬头列表页，失败则留在详情页面。</w:t>
      </w:r>
    </w:p>
    <w:p w:rsidR="00A27AF5" w:rsidRDefault="00A27AF5" w:rsidP="00A27AF5">
      <w:pPr>
        <w:pStyle w:val="4"/>
      </w:pPr>
      <w:bookmarkStart w:id="145" w:name="_Toc513815703"/>
      <w:r>
        <w:rPr>
          <w:rFonts w:hint="eastAsia"/>
        </w:rPr>
        <w:t>发票上传</w:t>
      </w:r>
      <w:bookmarkEnd w:id="145"/>
    </w:p>
    <w:p w:rsidR="00A27AF5" w:rsidRDefault="00096656" w:rsidP="00096656">
      <w:pPr>
        <w:pStyle w:val="a0"/>
        <w:numPr>
          <w:ilvl w:val="0"/>
          <w:numId w:val="29"/>
        </w:numPr>
        <w:spacing w:before="120" w:after="120"/>
        <w:ind w:firstLineChars="0"/>
        <w:rPr>
          <w:sz w:val="28"/>
          <w:szCs w:val="28"/>
        </w:rPr>
      </w:pPr>
      <w:r w:rsidRPr="00096656">
        <w:rPr>
          <w:rFonts w:hint="eastAsia"/>
          <w:sz w:val="28"/>
          <w:szCs w:val="28"/>
        </w:rPr>
        <w:t>功能概述</w:t>
      </w:r>
    </w:p>
    <w:p w:rsidR="009C1FAE" w:rsidRPr="00406622" w:rsidRDefault="00406622" w:rsidP="00406622">
      <w:pPr>
        <w:pStyle w:val="a0"/>
        <w:spacing w:before="120" w:after="120"/>
        <w:ind w:firstLine="480"/>
        <w:rPr>
          <w:rFonts w:ascii="仿宋" w:eastAsia="仿宋" w:hAnsi="仿宋"/>
        </w:rPr>
      </w:pPr>
      <w:r w:rsidRPr="00406622">
        <w:rPr>
          <w:rFonts w:ascii="仿宋" w:eastAsia="仿宋" w:hAnsi="仿宋" w:hint="eastAsia"/>
        </w:rPr>
        <w:t>用户在【发票管理】界面点击</w:t>
      </w:r>
      <w:r w:rsidR="009C1FAE" w:rsidRPr="00406622">
        <w:rPr>
          <w:rFonts w:ascii="仿宋" w:eastAsia="仿宋" w:hAnsi="仿宋" w:hint="eastAsia"/>
        </w:rPr>
        <w:t>“开票/上传”按钮，打开扫码页面，对已生成的纸质发票上的二维码进行扫描，客户端将自动解析得到发票七要素，通过服务商提供的平台接口将发票数据上传并进行验票操作，完成后将发票数据保存至本地个人发票夹，并同时上传至服务端保存。</w:t>
      </w:r>
    </w:p>
    <w:p w:rsidR="00096656" w:rsidRDefault="00096656" w:rsidP="009C1FAE">
      <w:pPr>
        <w:pStyle w:val="a0"/>
        <w:numPr>
          <w:ilvl w:val="0"/>
          <w:numId w:val="29"/>
        </w:numPr>
        <w:spacing w:before="120" w:after="12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处理流程</w:t>
      </w:r>
    </w:p>
    <w:p w:rsidR="00130140" w:rsidRDefault="00130140" w:rsidP="00130140">
      <w:pPr>
        <w:pStyle w:val="a0"/>
        <w:spacing w:before="120" w:after="120"/>
        <w:ind w:left="90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226435" cy="4399280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439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58D" w:rsidRDefault="00DC758D" w:rsidP="00DC758D">
      <w:pPr>
        <w:pStyle w:val="a0"/>
        <w:spacing w:before="120" w:after="120"/>
        <w:ind w:left="900" w:firstLineChars="0" w:firstLine="0"/>
        <w:rPr>
          <w:sz w:val="28"/>
          <w:szCs w:val="28"/>
        </w:rPr>
      </w:pPr>
    </w:p>
    <w:p w:rsidR="00096656" w:rsidRDefault="00C85063" w:rsidP="00096656">
      <w:pPr>
        <w:pStyle w:val="a0"/>
        <w:numPr>
          <w:ilvl w:val="0"/>
          <w:numId w:val="29"/>
        </w:numPr>
        <w:spacing w:before="120" w:after="12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其他说明</w:t>
      </w:r>
    </w:p>
    <w:p w:rsidR="00C85063" w:rsidRDefault="00C85063" w:rsidP="00C85063">
      <w:pPr>
        <w:pStyle w:val="a0"/>
        <w:spacing w:before="120" w:after="120"/>
        <w:ind w:left="900" w:firstLineChars="0" w:firstLine="0"/>
        <w:rPr>
          <w:sz w:val="28"/>
          <w:szCs w:val="28"/>
        </w:rPr>
      </w:pPr>
      <w:r w:rsidRPr="002B59F3">
        <w:rPr>
          <w:rFonts w:ascii="仿宋" w:eastAsia="仿宋" w:hAnsi="仿宋" w:hint="eastAsia"/>
        </w:rPr>
        <w:t>上述“</w:t>
      </w:r>
      <w:r w:rsidRPr="002B59F3">
        <w:rPr>
          <w:rFonts w:ascii="仿宋" w:eastAsia="仿宋" w:hAnsi="仿宋" w:hint="eastAsia"/>
          <w:kern w:val="0"/>
        </w:rPr>
        <w:t>开票/上传</w:t>
      </w:r>
      <w:r w:rsidRPr="002B59F3">
        <w:rPr>
          <w:rFonts w:ascii="仿宋" w:eastAsia="仿宋" w:hAnsi="仿宋" w:hint="eastAsia"/>
        </w:rPr>
        <w:t>”功能，</w:t>
      </w:r>
      <w:r w:rsidRPr="002B59F3">
        <w:rPr>
          <w:rFonts w:ascii="仿宋" w:eastAsia="仿宋" w:hAnsi="仿宋" w:hint="eastAsia"/>
          <w:kern w:val="0"/>
        </w:rPr>
        <w:t>云金融二期并没有开发“开票”功能，是否将“开票/”字样去除？</w:t>
      </w:r>
    </w:p>
    <w:p w:rsidR="00C85063" w:rsidRDefault="00C85063" w:rsidP="00096656">
      <w:pPr>
        <w:pStyle w:val="a0"/>
        <w:numPr>
          <w:ilvl w:val="0"/>
          <w:numId w:val="29"/>
        </w:numPr>
        <w:spacing w:before="120" w:after="12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接口调用清单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96"/>
        <w:gridCol w:w="1390"/>
        <w:gridCol w:w="1587"/>
        <w:gridCol w:w="3855"/>
      </w:tblGrid>
      <w:tr w:rsidR="00D90CC6" w:rsidTr="00695469">
        <w:trPr>
          <w:trHeight w:val="147"/>
        </w:trPr>
        <w:tc>
          <w:tcPr>
            <w:tcW w:w="1696" w:type="dxa"/>
            <w:shd w:val="pct40" w:color="auto" w:fill="auto"/>
            <w:vAlign w:val="center"/>
          </w:tcPr>
          <w:p w:rsidR="00D90CC6" w:rsidRDefault="00D90CC6" w:rsidP="00695469">
            <w:pPr>
              <w:pStyle w:val="proposaltextbody074"/>
              <w:ind w:left="0" w:firstLineChars="0" w:firstLine="0"/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系统/平台</w:t>
            </w:r>
          </w:p>
        </w:tc>
        <w:tc>
          <w:tcPr>
            <w:tcW w:w="1390" w:type="dxa"/>
            <w:shd w:val="pct40" w:color="auto" w:fill="auto"/>
            <w:vAlign w:val="center"/>
          </w:tcPr>
          <w:p w:rsidR="00D90CC6" w:rsidRDefault="00D90CC6" w:rsidP="00695469">
            <w:pPr>
              <w:pStyle w:val="proposaltextbody074"/>
              <w:ind w:left="0" w:firstLineChars="0" w:firstLine="0"/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功能</w:t>
            </w:r>
          </w:p>
        </w:tc>
        <w:tc>
          <w:tcPr>
            <w:tcW w:w="1587" w:type="dxa"/>
            <w:shd w:val="pct40" w:color="auto" w:fill="auto"/>
            <w:vAlign w:val="center"/>
          </w:tcPr>
          <w:p w:rsidR="00D90CC6" w:rsidRDefault="00D90CC6" w:rsidP="00695469">
            <w:pPr>
              <w:pStyle w:val="proposaltextbody074"/>
              <w:ind w:left="0" w:firstLineChars="0" w:firstLine="0"/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接口名称</w:t>
            </w:r>
          </w:p>
        </w:tc>
        <w:tc>
          <w:tcPr>
            <w:tcW w:w="3855" w:type="dxa"/>
            <w:shd w:val="pct40" w:color="auto" w:fill="auto"/>
            <w:vAlign w:val="center"/>
          </w:tcPr>
          <w:p w:rsidR="00D90CC6" w:rsidRDefault="00D90CC6" w:rsidP="00695469">
            <w:pPr>
              <w:pStyle w:val="proposaltextbody074"/>
              <w:ind w:left="0" w:firstLineChars="0" w:firstLine="0"/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接口说明</w:t>
            </w:r>
          </w:p>
        </w:tc>
      </w:tr>
      <w:tr w:rsidR="00D90CC6" w:rsidTr="00695469">
        <w:trPr>
          <w:trHeight w:val="398"/>
        </w:trPr>
        <w:tc>
          <w:tcPr>
            <w:tcW w:w="1696" w:type="dxa"/>
            <w:vAlign w:val="center"/>
          </w:tcPr>
          <w:p w:rsidR="00D90CC6" w:rsidRPr="00123104" w:rsidRDefault="00D90CC6" w:rsidP="00695469">
            <w:pPr>
              <w:pStyle w:val="af6"/>
              <w:rPr>
                <w:kern w:val="0"/>
              </w:rPr>
            </w:pPr>
            <w:r w:rsidRPr="00123104">
              <w:rPr>
                <w:rFonts w:hint="eastAsia"/>
                <w:kern w:val="0"/>
              </w:rPr>
              <w:t>百旺发票</w:t>
            </w:r>
          </w:p>
        </w:tc>
        <w:tc>
          <w:tcPr>
            <w:tcW w:w="1390" w:type="dxa"/>
            <w:vAlign w:val="center"/>
          </w:tcPr>
          <w:p w:rsidR="00D90CC6" w:rsidRDefault="00D90CC6" w:rsidP="00695469">
            <w:pPr>
              <w:pStyle w:val="af6"/>
              <w:rPr>
                <w:rFonts w:ascii="仿宋" w:eastAsia="仿宋" w:hAnsi="仿宋"/>
                <w:kern w:val="0"/>
              </w:rPr>
            </w:pPr>
          </w:p>
        </w:tc>
        <w:tc>
          <w:tcPr>
            <w:tcW w:w="1587" w:type="dxa"/>
            <w:vAlign w:val="center"/>
          </w:tcPr>
          <w:p w:rsidR="00D90CC6" w:rsidRDefault="00D90CC6" w:rsidP="00695469">
            <w:pPr>
              <w:pStyle w:val="af6"/>
              <w:rPr>
                <w:rFonts w:ascii="仿宋" w:eastAsia="仿宋" w:hAnsi="仿宋"/>
                <w:kern w:val="0"/>
              </w:rPr>
            </w:pPr>
          </w:p>
        </w:tc>
        <w:tc>
          <w:tcPr>
            <w:tcW w:w="3855" w:type="dxa"/>
            <w:vAlign w:val="center"/>
          </w:tcPr>
          <w:p w:rsidR="00D90CC6" w:rsidRDefault="00D90CC6" w:rsidP="00695469">
            <w:pPr>
              <w:pStyle w:val="af6"/>
              <w:rPr>
                <w:rFonts w:ascii="仿宋" w:eastAsia="仿宋" w:hAnsi="仿宋"/>
                <w:kern w:val="0"/>
              </w:rPr>
            </w:pPr>
          </w:p>
        </w:tc>
      </w:tr>
      <w:tr w:rsidR="00D90CC6" w:rsidTr="00695469">
        <w:trPr>
          <w:trHeight w:val="398"/>
        </w:trPr>
        <w:tc>
          <w:tcPr>
            <w:tcW w:w="1696" w:type="dxa"/>
            <w:vAlign w:val="center"/>
          </w:tcPr>
          <w:p w:rsidR="00D90CC6" w:rsidRPr="00123104" w:rsidRDefault="00D90CC6" w:rsidP="00695469">
            <w:pPr>
              <w:pStyle w:val="af6"/>
              <w:rPr>
                <w:kern w:val="0"/>
              </w:rPr>
            </w:pPr>
            <w:r>
              <w:rPr>
                <w:rFonts w:hint="eastAsia"/>
                <w:kern w:val="0"/>
              </w:rPr>
              <w:t>航信发票</w:t>
            </w:r>
          </w:p>
        </w:tc>
        <w:tc>
          <w:tcPr>
            <w:tcW w:w="1390" w:type="dxa"/>
            <w:vAlign w:val="center"/>
          </w:tcPr>
          <w:p w:rsidR="00D90CC6" w:rsidRDefault="00D90CC6" w:rsidP="00695469">
            <w:pPr>
              <w:pStyle w:val="af6"/>
              <w:rPr>
                <w:rFonts w:ascii="仿宋" w:eastAsia="仿宋" w:hAnsi="仿宋"/>
                <w:kern w:val="0"/>
              </w:rPr>
            </w:pPr>
          </w:p>
        </w:tc>
        <w:tc>
          <w:tcPr>
            <w:tcW w:w="1587" w:type="dxa"/>
            <w:vAlign w:val="center"/>
          </w:tcPr>
          <w:p w:rsidR="00D90CC6" w:rsidRDefault="00D90CC6" w:rsidP="00695469">
            <w:pPr>
              <w:pStyle w:val="af6"/>
              <w:rPr>
                <w:rFonts w:ascii="仿宋" w:eastAsia="仿宋" w:hAnsi="仿宋"/>
                <w:kern w:val="0"/>
              </w:rPr>
            </w:pPr>
          </w:p>
        </w:tc>
        <w:tc>
          <w:tcPr>
            <w:tcW w:w="3855" w:type="dxa"/>
            <w:vAlign w:val="center"/>
          </w:tcPr>
          <w:p w:rsidR="00D90CC6" w:rsidRDefault="00D90CC6" w:rsidP="00695469">
            <w:pPr>
              <w:pStyle w:val="af6"/>
              <w:rPr>
                <w:rFonts w:ascii="仿宋" w:eastAsia="仿宋" w:hAnsi="仿宋"/>
                <w:kern w:val="0"/>
              </w:rPr>
            </w:pPr>
          </w:p>
        </w:tc>
      </w:tr>
    </w:tbl>
    <w:p w:rsidR="00DC758D" w:rsidRPr="00096656" w:rsidRDefault="00DC758D" w:rsidP="00DC758D">
      <w:pPr>
        <w:pStyle w:val="a0"/>
        <w:spacing w:before="120" w:after="120"/>
        <w:ind w:left="900" w:firstLineChars="0" w:firstLine="0"/>
        <w:rPr>
          <w:sz w:val="28"/>
          <w:szCs w:val="28"/>
        </w:rPr>
      </w:pPr>
    </w:p>
    <w:p w:rsidR="0080788F" w:rsidRDefault="00B214E2" w:rsidP="00DA7FF7">
      <w:pPr>
        <w:pStyle w:val="4"/>
      </w:pPr>
      <w:bookmarkStart w:id="146" w:name="_Toc513815704"/>
      <w:r>
        <w:rPr>
          <w:rFonts w:hint="eastAsia"/>
        </w:rPr>
        <w:t>发票</w:t>
      </w:r>
      <w:r w:rsidR="00DA7FF7">
        <w:rPr>
          <w:rFonts w:hint="eastAsia"/>
        </w:rPr>
        <w:t>信息</w:t>
      </w:r>
      <w:bookmarkEnd w:id="146"/>
    </w:p>
    <w:p w:rsidR="0080788F" w:rsidRPr="00DA7FF7" w:rsidRDefault="00B214E2" w:rsidP="00DA7FF7">
      <w:pPr>
        <w:pStyle w:val="5"/>
      </w:pPr>
      <w:r w:rsidRPr="00DA7FF7">
        <w:rPr>
          <w:rFonts w:hint="eastAsia"/>
        </w:rPr>
        <w:t>查看全部发票</w:t>
      </w:r>
    </w:p>
    <w:p w:rsidR="0080788F" w:rsidRPr="00437587" w:rsidRDefault="00B214E2" w:rsidP="00437587">
      <w:pPr>
        <w:pStyle w:val="a0"/>
        <w:numPr>
          <w:ilvl w:val="0"/>
          <w:numId w:val="30"/>
        </w:numPr>
        <w:spacing w:before="120" w:after="120"/>
        <w:ind w:firstLineChars="0"/>
        <w:rPr>
          <w:sz w:val="28"/>
          <w:szCs w:val="28"/>
        </w:rPr>
      </w:pPr>
      <w:r w:rsidRPr="00437587">
        <w:rPr>
          <w:rFonts w:hint="eastAsia"/>
          <w:sz w:val="28"/>
          <w:szCs w:val="28"/>
        </w:rPr>
        <w:t>功能描述</w:t>
      </w:r>
    </w:p>
    <w:p w:rsidR="0080788F" w:rsidRPr="009C1FAE" w:rsidRDefault="0043555E" w:rsidP="001F3332">
      <w:pPr>
        <w:pStyle w:val="a0"/>
        <w:spacing w:before="120" w:after="120"/>
        <w:ind w:firstLine="480"/>
        <w:rPr>
          <w:rFonts w:ascii="仿宋" w:eastAsia="仿宋" w:hAnsi="仿宋"/>
        </w:rPr>
      </w:pPr>
      <w:r w:rsidRPr="0072212F">
        <w:rPr>
          <w:rFonts w:ascii="仿宋" w:eastAsia="仿宋" w:hAnsi="仿宋" w:hint="eastAsia"/>
        </w:rPr>
        <w:t>用户</w:t>
      </w:r>
      <w:r w:rsidRPr="00567FE4">
        <w:rPr>
          <w:rFonts w:ascii="仿宋" w:eastAsia="仿宋" w:hAnsi="仿宋" w:hint="eastAsia"/>
        </w:rPr>
        <w:t>在【发票管理】界面</w:t>
      </w:r>
      <w:r w:rsidRPr="005928E5">
        <w:rPr>
          <w:rFonts w:ascii="仿宋" w:eastAsia="仿宋" w:hAnsi="仿宋" w:hint="eastAsia"/>
        </w:rPr>
        <w:t>点击</w:t>
      </w:r>
      <w:r>
        <w:rPr>
          <w:rFonts w:ascii="仿宋" w:eastAsia="仿宋" w:hAnsi="仿宋" w:hint="eastAsia"/>
        </w:rPr>
        <w:t>“查看全部”，即可进入到</w:t>
      </w:r>
      <w:r w:rsidR="00D35588">
        <w:rPr>
          <w:rFonts w:ascii="仿宋" w:eastAsia="仿宋" w:hAnsi="仿宋" w:hint="eastAsia"/>
        </w:rPr>
        <w:t>【</w:t>
      </w:r>
      <w:r w:rsidR="00D35588" w:rsidRPr="009C1FAE">
        <w:rPr>
          <w:rFonts w:ascii="仿宋" w:eastAsia="仿宋" w:hAnsi="仿宋" w:hint="eastAsia"/>
        </w:rPr>
        <w:t>我的发票</w:t>
      </w:r>
      <w:r w:rsidR="00D35588">
        <w:rPr>
          <w:rFonts w:ascii="仿宋" w:eastAsia="仿宋" w:hAnsi="仿宋" w:hint="eastAsia"/>
        </w:rPr>
        <w:t>】</w:t>
      </w:r>
      <w:r w:rsidR="00B214E2" w:rsidRPr="009C1FAE">
        <w:rPr>
          <w:rFonts w:ascii="仿宋" w:eastAsia="仿宋" w:hAnsi="仿宋" w:hint="eastAsia"/>
        </w:rPr>
        <w:t>页面</w:t>
      </w:r>
      <w:r>
        <w:rPr>
          <w:rFonts w:ascii="仿宋" w:eastAsia="仿宋" w:hAnsi="仿宋" w:hint="eastAsia"/>
        </w:rPr>
        <w:t>，该页面有“所有发票”、“扫码开票”和“扫码上传”功能</w:t>
      </w:r>
      <w:r w:rsidR="00B214E2" w:rsidRPr="009C1FAE">
        <w:rPr>
          <w:rFonts w:ascii="仿宋" w:eastAsia="仿宋" w:hAnsi="仿宋" w:hint="eastAsia"/>
        </w:rPr>
        <w:t>。</w:t>
      </w:r>
    </w:p>
    <w:p w:rsidR="0080788F" w:rsidRPr="00A85D00" w:rsidRDefault="00B214E2" w:rsidP="00A85D00">
      <w:pPr>
        <w:pStyle w:val="a0"/>
        <w:numPr>
          <w:ilvl w:val="0"/>
          <w:numId w:val="31"/>
        </w:numPr>
        <w:spacing w:before="120" w:after="120"/>
        <w:ind w:firstLineChars="0"/>
        <w:rPr>
          <w:sz w:val="28"/>
          <w:szCs w:val="28"/>
        </w:rPr>
      </w:pPr>
      <w:r w:rsidRPr="00A85D00">
        <w:rPr>
          <w:rFonts w:hint="eastAsia"/>
          <w:sz w:val="28"/>
          <w:szCs w:val="28"/>
        </w:rPr>
        <w:t>内容定义</w:t>
      </w:r>
    </w:p>
    <w:p w:rsidR="0080788F" w:rsidRDefault="00B214E2">
      <w:pPr>
        <w:pStyle w:val="a0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页面</w:t>
      </w:r>
      <w:r>
        <w:t>示例一</w:t>
      </w:r>
    </w:p>
    <w:p w:rsidR="0080788F" w:rsidRDefault="00B214E2">
      <w:pPr>
        <w:jc w:val="center"/>
        <w:rPr>
          <w:rFonts w:ascii="仿宋" w:eastAsia="仿宋" w:hAnsi="仿宋"/>
        </w:rPr>
      </w:pPr>
      <w:r>
        <w:rPr>
          <w:noProof/>
        </w:rPr>
        <w:lastRenderedPageBreak/>
        <w:drawing>
          <wp:inline distT="0" distB="0" distL="114300" distR="114300">
            <wp:extent cx="2559553" cy="4382218"/>
            <wp:effectExtent l="19050" t="0" r="0" b="0"/>
            <wp:docPr id="1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3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553" cy="438221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788F" w:rsidRDefault="00B214E2">
      <w:pPr>
        <w:jc w:val="center"/>
      </w:pPr>
      <w:r>
        <w:rPr>
          <w:rFonts w:ascii="仿宋" w:eastAsia="仿宋" w:hAnsi="仿宋"/>
        </w:rPr>
        <w:t>图</w:t>
      </w:r>
      <w:r>
        <w:rPr>
          <w:rFonts w:ascii="仿宋" w:eastAsia="仿宋" w:hAnsi="仿宋" w:hint="eastAsia"/>
        </w:rPr>
        <w:t>3.</w:t>
      </w:r>
      <w:r>
        <w:rPr>
          <w:rFonts w:ascii="仿宋" w:eastAsia="仿宋" w:hAnsi="仿宋"/>
        </w:rPr>
        <w:t>1.</w:t>
      </w: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>
        <w:rPr>
          <w:rFonts w:ascii="仿宋" w:eastAsia="仿宋" w:hAnsi="仿宋" w:hint="eastAsia"/>
        </w:rPr>
        <w:t>3.1-1</w:t>
      </w:r>
      <w:r>
        <w:rPr>
          <w:rFonts w:ascii="仿宋" w:eastAsia="仿宋" w:hAnsi="仿宋"/>
        </w:rPr>
        <w:t>（</w:t>
      </w:r>
      <w:r>
        <w:rPr>
          <w:rFonts w:ascii="仿宋" w:eastAsia="仿宋" w:hAnsi="仿宋" w:hint="eastAsia"/>
        </w:rPr>
        <w:t>我的发票页面</w:t>
      </w:r>
      <w:r>
        <w:rPr>
          <w:rFonts w:ascii="仿宋" w:eastAsia="仿宋" w:hAnsi="仿宋"/>
        </w:rPr>
        <w:t>）</w:t>
      </w:r>
    </w:p>
    <w:p w:rsidR="0080788F" w:rsidRDefault="0080788F">
      <w:pPr>
        <w:jc w:val="center"/>
      </w:pPr>
    </w:p>
    <w:p w:rsidR="0080788F" w:rsidRDefault="00B214E2">
      <w:pPr>
        <w:pStyle w:val="a0"/>
        <w:numPr>
          <w:ilvl w:val="0"/>
          <w:numId w:val="6"/>
        </w:numPr>
        <w:spacing w:before="120" w:after="120"/>
        <w:ind w:firstLineChars="0"/>
      </w:pPr>
      <w:bookmarkStart w:id="147" w:name="_GoBack"/>
      <w:r>
        <w:rPr>
          <w:rFonts w:hint="eastAsia"/>
        </w:rPr>
        <w:t>内容要素</w:t>
      </w:r>
      <w:bookmarkEnd w:id="147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851"/>
        <w:gridCol w:w="3402"/>
        <w:gridCol w:w="3033"/>
      </w:tblGrid>
      <w:tr w:rsidR="0080788F" w:rsidTr="002A1894">
        <w:trPr>
          <w:trHeight w:val="147"/>
        </w:trPr>
        <w:tc>
          <w:tcPr>
            <w:tcW w:w="1242" w:type="dxa"/>
            <w:shd w:val="clear" w:color="auto" w:fill="44964C" w:themeFill="background1" w:themeFillShade="80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内容</w:t>
            </w:r>
            <w:r>
              <w:rPr>
                <w:rFonts w:ascii="仿宋" w:eastAsia="仿宋" w:hAnsi="仿宋"/>
                <w:b/>
              </w:rPr>
              <w:t>要素</w:t>
            </w:r>
          </w:p>
        </w:tc>
        <w:tc>
          <w:tcPr>
            <w:tcW w:w="851" w:type="dxa"/>
            <w:shd w:val="clear" w:color="auto" w:fill="44964C" w:themeFill="background1" w:themeFillShade="80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类别</w:t>
            </w:r>
          </w:p>
        </w:tc>
        <w:tc>
          <w:tcPr>
            <w:tcW w:w="3402" w:type="dxa"/>
            <w:shd w:val="clear" w:color="auto" w:fill="44964C" w:themeFill="background1" w:themeFillShade="80"/>
            <w:vAlign w:val="bottom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模块定义</w:t>
            </w:r>
          </w:p>
        </w:tc>
        <w:tc>
          <w:tcPr>
            <w:tcW w:w="3033" w:type="dxa"/>
            <w:shd w:val="clear" w:color="auto" w:fill="44964C" w:themeFill="background1" w:themeFillShade="80"/>
            <w:vAlign w:val="bottom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其他说明</w:t>
            </w:r>
          </w:p>
        </w:tc>
      </w:tr>
      <w:tr w:rsidR="00A94E00" w:rsidTr="00C84D43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A94E00" w:rsidRPr="00CE4D3D" w:rsidRDefault="00A94E00" w:rsidP="00CE4D3D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导航区域</w:t>
            </w:r>
          </w:p>
        </w:tc>
      </w:tr>
      <w:tr w:rsidR="00A94E00" w:rsidTr="002A1894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A94E00" w:rsidRPr="00CE4D3D" w:rsidRDefault="00A94E00" w:rsidP="00CE4D3D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CE4D3D">
              <w:rPr>
                <w:rFonts w:ascii="仿宋" w:eastAsia="仿宋" w:hAnsi="仿宋" w:hint="eastAsia"/>
                <w:kern w:val="0"/>
                <w:sz w:val="21"/>
                <w:szCs w:val="21"/>
              </w:rPr>
              <w:t>标题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94E00" w:rsidRPr="00CE4D3D" w:rsidRDefault="00A94E00" w:rsidP="00CE4D3D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文字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94E00" w:rsidRPr="00CE4D3D" w:rsidRDefault="00A94E00" w:rsidP="00CE4D3D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“我的发票”</w:t>
            </w:r>
          </w:p>
        </w:tc>
        <w:tc>
          <w:tcPr>
            <w:tcW w:w="3033" w:type="dxa"/>
            <w:shd w:val="clear" w:color="auto" w:fill="auto"/>
            <w:vAlign w:val="center"/>
          </w:tcPr>
          <w:p w:rsidR="00A94E00" w:rsidRPr="00CE4D3D" w:rsidRDefault="00A94E00" w:rsidP="00CE4D3D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A94E00" w:rsidTr="002A1894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A94E00" w:rsidRPr="00CE4D3D" w:rsidRDefault="00A94E00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CE4D3D">
              <w:rPr>
                <w:rFonts w:ascii="仿宋" w:eastAsia="仿宋" w:hAnsi="仿宋" w:hint="eastAsia"/>
                <w:kern w:val="0"/>
                <w:sz w:val="21"/>
                <w:szCs w:val="21"/>
              </w:rPr>
              <w:t>&lt;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94E00" w:rsidRPr="00CE4D3D" w:rsidRDefault="00A94E00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CE4D3D">
              <w:rPr>
                <w:rFonts w:ascii="仿宋" w:eastAsia="仿宋" w:hAnsi="仿宋"/>
                <w:kern w:val="0"/>
                <w:sz w:val="21"/>
                <w:szCs w:val="21"/>
              </w:rPr>
              <w:t>超链接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94E00" w:rsidRPr="00CE4D3D" w:rsidRDefault="00A94E00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CE4D3D"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点击返回上一级页面</w:t>
            </w:r>
          </w:p>
        </w:tc>
        <w:tc>
          <w:tcPr>
            <w:tcW w:w="3033" w:type="dxa"/>
            <w:shd w:val="clear" w:color="auto" w:fill="auto"/>
            <w:vAlign w:val="center"/>
          </w:tcPr>
          <w:p w:rsidR="00A94E00" w:rsidRPr="00CE4D3D" w:rsidRDefault="00A94E00" w:rsidP="00CE4D3D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A94E00" w:rsidTr="001678BA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A94E00" w:rsidRPr="00CE4D3D" w:rsidRDefault="00A94E00" w:rsidP="00CE4D3D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A94E00" w:rsidTr="001678BA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A94E00" w:rsidRPr="00CE4D3D" w:rsidRDefault="002A1894" w:rsidP="001F3E7C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功能</w:t>
            </w:r>
            <w:r w:rsidR="00FB7ACC">
              <w:rPr>
                <w:rFonts w:ascii="仿宋" w:eastAsia="仿宋" w:hAnsi="仿宋" w:hint="eastAsia"/>
                <w:kern w:val="0"/>
                <w:sz w:val="21"/>
                <w:szCs w:val="21"/>
              </w:rPr>
              <w:t>按钮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区域</w:t>
            </w:r>
            <w:r w:rsidR="00652B72" w:rsidRPr="00652B72">
              <w:rPr>
                <w:rFonts w:ascii="仿宋" w:eastAsia="仿宋" w:hAnsi="仿宋" w:hint="eastAsia"/>
                <w:b/>
                <w:color w:val="FF0000"/>
                <w:kern w:val="0"/>
                <w:sz w:val="21"/>
                <w:szCs w:val="21"/>
              </w:rPr>
              <w:t>（注：所</w:t>
            </w:r>
            <w:r w:rsidR="00652B72">
              <w:rPr>
                <w:rFonts w:ascii="仿宋" w:eastAsia="仿宋" w:hAnsi="仿宋" w:hint="eastAsia"/>
                <w:b/>
                <w:color w:val="FF0000"/>
                <w:kern w:val="0"/>
                <w:sz w:val="21"/>
                <w:szCs w:val="21"/>
              </w:rPr>
              <w:t>有</w:t>
            </w:r>
            <w:r w:rsidR="00652B72" w:rsidRPr="00652B72">
              <w:rPr>
                <w:rFonts w:ascii="仿宋" w:eastAsia="仿宋" w:hAnsi="仿宋" w:hint="eastAsia"/>
                <w:b/>
                <w:color w:val="FF0000"/>
                <w:kern w:val="0"/>
                <w:sz w:val="21"/>
                <w:szCs w:val="21"/>
              </w:rPr>
              <w:t>展示的</w:t>
            </w:r>
            <w:r w:rsidR="00652B72">
              <w:rPr>
                <w:rFonts w:ascii="仿宋" w:eastAsia="仿宋" w:hAnsi="仿宋" w:hint="eastAsia"/>
                <w:b/>
                <w:color w:val="FF0000"/>
                <w:kern w:val="0"/>
                <w:sz w:val="21"/>
                <w:szCs w:val="21"/>
              </w:rPr>
              <w:t>发票</w:t>
            </w:r>
            <w:r w:rsidR="00652B72" w:rsidRPr="00652B72">
              <w:rPr>
                <w:rFonts w:ascii="仿宋" w:eastAsia="仿宋" w:hAnsi="仿宋" w:hint="eastAsia"/>
                <w:b/>
                <w:color w:val="FF0000"/>
                <w:kern w:val="0"/>
                <w:sz w:val="21"/>
                <w:szCs w:val="21"/>
              </w:rPr>
              <w:t>以什么条件排序？）</w:t>
            </w:r>
          </w:p>
        </w:tc>
      </w:tr>
      <w:tr w:rsidR="00A94E00" w:rsidTr="002A1894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A94E00" w:rsidRPr="00CE4D3D" w:rsidRDefault="00A94E00" w:rsidP="00CE4D3D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CE4D3D">
              <w:rPr>
                <w:rFonts w:ascii="仿宋" w:eastAsia="仿宋" w:hAnsi="仿宋" w:hint="eastAsia"/>
                <w:kern w:val="0"/>
                <w:sz w:val="21"/>
                <w:szCs w:val="21"/>
              </w:rPr>
              <w:t>所有发票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94E00" w:rsidRPr="00CE4D3D" w:rsidRDefault="00A94E00" w:rsidP="00CE4D3D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CE4D3D">
              <w:rPr>
                <w:rFonts w:ascii="仿宋" w:eastAsia="仿宋" w:hAnsi="仿宋" w:hint="eastAsia"/>
                <w:kern w:val="0"/>
                <w:sz w:val="21"/>
                <w:szCs w:val="21"/>
              </w:rPr>
              <w:t>文本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94E00" w:rsidRPr="00CE4D3D" w:rsidRDefault="00A94E00" w:rsidP="00CE4D3D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CE4D3D"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点击可展示发票列表</w:t>
            </w:r>
          </w:p>
        </w:tc>
        <w:tc>
          <w:tcPr>
            <w:tcW w:w="3033" w:type="dxa"/>
            <w:shd w:val="clear" w:color="auto" w:fill="auto"/>
            <w:vAlign w:val="center"/>
          </w:tcPr>
          <w:p w:rsidR="00A94E00" w:rsidRPr="00CE4D3D" w:rsidRDefault="00A94E00" w:rsidP="00652B72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CE4D3D">
              <w:rPr>
                <w:rFonts w:ascii="仿宋" w:eastAsia="仿宋" w:hAnsi="仿宋" w:hint="eastAsia"/>
                <w:kern w:val="0"/>
                <w:sz w:val="21"/>
                <w:szCs w:val="21"/>
              </w:rPr>
              <w:t xml:space="preserve"> </w:t>
            </w:r>
          </w:p>
        </w:tc>
      </w:tr>
      <w:tr w:rsidR="00A94E00" w:rsidTr="002A1894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A94E00" w:rsidRPr="00CE4D3D" w:rsidRDefault="00A94E00" w:rsidP="00CE4D3D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CE4D3D">
              <w:rPr>
                <w:rFonts w:ascii="仿宋" w:eastAsia="仿宋" w:hAnsi="仿宋" w:hint="eastAsia"/>
                <w:sz w:val="21"/>
                <w:szCs w:val="21"/>
              </w:rPr>
              <w:t>扫码开票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94E00" w:rsidRPr="00CE4D3D" w:rsidRDefault="00A94E00" w:rsidP="00CE4D3D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CE4D3D">
              <w:rPr>
                <w:rFonts w:ascii="仿宋" w:eastAsia="仿宋" w:hAnsi="仿宋" w:hint="eastAsia"/>
                <w:kern w:val="0"/>
                <w:sz w:val="21"/>
                <w:szCs w:val="21"/>
              </w:rPr>
              <w:t>文本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94E00" w:rsidRPr="00CE4D3D" w:rsidRDefault="00A94E00" w:rsidP="00CE4D3D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CE4D3D"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点击可展示扫码开票所产生的发票</w:t>
            </w:r>
          </w:p>
        </w:tc>
        <w:tc>
          <w:tcPr>
            <w:tcW w:w="3033" w:type="dxa"/>
            <w:shd w:val="clear" w:color="auto" w:fill="auto"/>
            <w:vAlign w:val="center"/>
          </w:tcPr>
          <w:p w:rsidR="00A94E00" w:rsidRPr="005B1463" w:rsidRDefault="002A1894" w:rsidP="00CE4D3D">
            <w:pPr>
              <w:pStyle w:val="af6"/>
              <w:jc w:val="left"/>
              <w:rPr>
                <w:rFonts w:ascii="仿宋" w:eastAsia="仿宋" w:hAnsi="仿宋"/>
                <w:b/>
                <w:color w:val="FF0000"/>
                <w:kern w:val="0"/>
                <w:sz w:val="21"/>
                <w:szCs w:val="21"/>
              </w:rPr>
            </w:pPr>
            <w:r w:rsidRPr="005B1463">
              <w:rPr>
                <w:rFonts w:ascii="仿宋" w:eastAsia="仿宋" w:hAnsi="仿宋" w:hint="eastAsia"/>
                <w:b/>
                <w:color w:val="FF0000"/>
                <w:kern w:val="0"/>
                <w:sz w:val="21"/>
                <w:szCs w:val="21"/>
              </w:rPr>
              <w:t>注：云金融二期没有“扫码开票”功能</w:t>
            </w:r>
            <w:r w:rsidR="005B1463" w:rsidRPr="005B1463">
              <w:rPr>
                <w:rFonts w:ascii="仿宋" w:eastAsia="仿宋" w:hAnsi="仿宋" w:hint="eastAsia"/>
                <w:b/>
                <w:color w:val="FF0000"/>
                <w:kern w:val="0"/>
                <w:sz w:val="21"/>
                <w:szCs w:val="21"/>
              </w:rPr>
              <w:t>，该功能区域是否删除？</w:t>
            </w:r>
          </w:p>
        </w:tc>
      </w:tr>
      <w:tr w:rsidR="00A94E00" w:rsidTr="002A1894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A94E00" w:rsidRPr="00CE4D3D" w:rsidRDefault="00A94E00" w:rsidP="00CE4D3D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CE4D3D">
              <w:rPr>
                <w:rFonts w:ascii="仿宋" w:eastAsia="仿宋" w:hAnsi="仿宋" w:hint="eastAsia"/>
                <w:kern w:val="0"/>
                <w:sz w:val="21"/>
                <w:szCs w:val="21"/>
              </w:rPr>
              <w:t>扫码上传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94E00" w:rsidRPr="00CE4D3D" w:rsidRDefault="00A94E00" w:rsidP="00CE4D3D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CE4D3D">
              <w:rPr>
                <w:rFonts w:ascii="仿宋" w:eastAsia="仿宋" w:hAnsi="仿宋" w:hint="eastAsia"/>
                <w:kern w:val="0"/>
                <w:sz w:val="21"/>
                <w:szCs w:val="21"/>
              </w:rPr>
              <w:t>文本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94E00" w:rsidRPr="00CE4D3D" w:rsidRDefault="00A94E00" w:rsidP="00CE4D3D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CE4D3D"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点击可展示扫码上传所产生的发票</w:t>
            </w:r>
          </w:p>
        </w:tc>
        <w:tc>
          <w:tcPr>
            <w:tcW w:w="3033" w:type="dxa"/>
            <w:shd w:val="clear" w:color="auto" w:fill="auto"/>
            <w:vAlign w:val="center"/>
          </w:tcPr>
          <w:p w:rsidR="00A94E00" w:rsidRPr="00CE4D3D" w:rsidRDefault="00A94E00" w:rsidP="00CE4D3D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2A1894" w:rsidTr="008347F8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2A1894" w:rsidRPr="00CE4D3D" w:rsidRDefault="002A1894" w:rsidP="00CE4D3D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2A1894" w:rsidTr="00B81A06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2A1894" w:rsidRPr="00CE4D3D" w:rsidRDefault="00040AA4" w:rsidP="00CE4D3D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所有发票展示区域</w:t>
            </w:r>
          </w:p>
        </w:tc>
      </w:tr>
      <w:tr w:rsidR="00203396" w:rsidTr="002A1894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203396" w:rsidRPr="00A54FA1" w:rsidRDefault="00203396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发票名称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3396" w:rsidRPr="00A54FA1" w:rsidRDefault="00203396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文字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203396" w:rsidRPr="00A54FA1" w:rsidRDefault="00203396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显示发票名称</w:t>
            </w:r>
          </w:p>
        </w:tc>
        <w:tc>
          <w:tcPr>
            <w:tcW w:w="3033" w:type="dxa"/>
            <w:shd w:val="clear" w:color="auto" w:fill="auto"/>
            <w:vAlign w:val="center"/>
          </w:tcPr>
          <w:p w:rsidR="00203396" w:rsidRPr="00A54FA1" w:rsidRDefault="00203396" w:rsidP="00695469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203396" w:rsidTr="002A1894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203396" w:rsidRPr="00A54FA1" w:rsidRDefault="00203396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购方名称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3396" w:rsidRPr="00A54FA1" w:rsidRDefault="00203396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/>
                <w:kern w:val="0"/>
                <w:sz w:val="21"/>
                <w:szCs w:val="21"/>
              </w:rPr>
              <w:t>文字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203396" w:rsidRPr="00A54FA1" w:rsidRDefault="00203396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  <w:tc>
          <w:tcPr>
            <w:tcW w:w="3033" w:type="dxa"/>
            <w:shd w:val="clear" w:color="auto" w:fill="auto"/>
            <w:vAlign w:val="center"/>
          </w:tcPr>
          <w:p w:rsidR="00203396" w:rsidRPr="00A54FA1" w:rsidRDefault="00203396" w:rsidP="00695469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显示购方公司全称</w:t>
            </w:r>
          </w:p>
        </w:tc>
      </w:tr>
      <w:tr w:rsidR="00203396" w:rsidTr="002A1894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203396" w:rsidRPr="00A54FA1" w:rsidRDefault="00203396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发票金额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3396" w:rsidRPr="00A54FA1" w:rsidRDefault="00203396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/>
                <w:kern w:val="0"/>
                <w:sz w:val="21"/>
                <w:szCs w:val="21"/>
              </w:rPr>
              <w:t>文字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203396" w:rsidRPr="00A54FA1" w:rsidRDefault="00203396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  <w:tc>
          <w:tcPr>
            <w:tcW w:w="3033" w:type="dxa"/>
            <w:shd w:val="clear" w:color="auto" w:fill="auto"/>
            <w:vAlign w:val="center"/>
          </w:tcPr>
          <w:p w:rsidR="00203396" w:rsidRPr="00A54FA1" w:rsidRDefault="00203396" w:rsidP="00695469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显示的金额精确到两位小数</w:t>
            </w:r>
          </w:p>
        </w:tc>
      </w:tr>
      <w:tr w:rsidR="00203396" w:rsidTr="002A1894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203396" w:rsidRPr="00A54FA1" w:rsidRDefault="00203396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开票日期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3396" w:rsidRPr="00A54FA1" w:rsidRDefault="00203396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/>
                <w:kern w:val="0"/>
                <w:sz w:val="21"/>
                <w:szCs w:val="21"/>
              </w:rPr>
              <w:t>文字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203396" w:rsidRPr="00A54FA1" w:rsidRDefault="00203396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  <w:tc>
          <w:tcPr>
            <w:tcW w:w="3033" w:type="dxa"/>
            <w:shd w:val="clear" w:color="auto" w:fill="auto"/>
            <w:vAlign w:val="center"/>
          </w:tcPr>
          <w:p w:rsidR="00203396" w:rsidRPr="00A54FA1" w:rsidRDefault="00203396" w:rsidP="00695469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格式yyyy-MM-dd</w:t>
            </w:r>
          </w:p>
        </w:tc>
      </w:tr>
      <w:tr w:rsidR="00203396" w:rsidTr="002A1894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203396" w:rsidRPr="00A54FA1" w:rsidRDefault="00203396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cs="Arial"/>
                <w:color w:val="333333"/>
                <w:sz w:val="21"/>
                <w:szCs w:val="21"/>
                <w:shd w:val="clear" w:color="auto" w:fill="FFFFFF"/>
              </w:rPr>
              <w:t>○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03396" w:rsidRPr="00A54FA1" w:rsidRDefault="00203396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Icon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203396" w:rsidRPr="00A54FA1" w:rsidRDefault="00203396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未登录用户</w:t>
            </w:r>
            <w:r w:rsidRPr="00A54FA1">
              <w:rPr>
                <w:rFonts w:ascii="仿宋" w:eastAsia="仿宋" w:hAnsi="仿宋"/>
                <w:kern w:val="0"/>
                <w:sz w:val="21"/>
                <w:szCs w:val="21"/>
              </w:rPr>
              <w:t>点击跳转到登录页面</w:t>
            </w: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；</w:t>
            </w:r>
          </w:p>
          <w:p w:rsidR="00203396" w:rsidRPr="00A54FA1" w:rsidRDefault="00203396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已登录用户点击跳转到【发票详情】页面；</w:t>
            </w:r>
          </w:p>
        </w:tc>
        <w:tc>
          <w:tcPr>
            <w:tcW w:w="3033" w:type="dxa"/>
            <w:shd w:val="clear" w:color="auto" w:fill="auto"/>
            <w:vAlign w:val="center"/>
          </w:tcPr>
          <w:p w:rsidR="00203396" w:rsidRPr="00A54FA1" w:rsidRDefault="00203396" w:rsidP="00695469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示意用户可以进行操作，整个发票区域的发票均可点击。如当前发票为百望电子发票，点击后进入“发票详情”界面</w:t>
            </w:r>
          </w:p>
        </w:tc>
      </w:tr>
      <w:tr w:rsidR="00C52D41" w:rsidTr="00C52D41">
        <w:trPr>
          <w:trHeight w:val="421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C52D41" w:rsidRDefault="00C52D41" w:rsidP="00695469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C52D41" w:rsidTr="00C52D41">
        <w:trPr>
          <w:trHeight w:val="412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C52D41" w:rsidRDefault="00C52D41" w:rsidP="00695469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扫码开票展示区域</w:t>
            </w:r>
            <w:r w:rsidR="00E06329">
              <w:rPr>
                <w:rFonts w:ascii="仿宋" w:eastAsia="仿宋" w:hAnsi="仿宋" w:hint="eastAsia"/>
                <w:sz w:val="21"/>
                <w:szCs w:val="21"/>
              </w:rPr>
              <w:t>（</w:t>
            </w:r>
            <w:r w:rsidR="00E06329" w:rsidRPr="005B1463">
              <w:rPr>
                <w:rFonts w:ascii="仿宋" w:eastAsia="仿宋" w:hAnsi="仿宋" w:hint="eastAsia"/>
                <w:b/>
                <w:color w:val="FF0000"/>
                <w:kern w:val="0"/>
                <w:sz w:val="21"/>
                <w:szCs w:val="21"/>
              </w:rPr>
              <w:t>注：云金融二期没有“扫码开票”功能，该功能区域是否删除？</w:t>
            </w:r>
            <w:r w:rsidR="00E06329">
              <w:rPr>
                <w:rFonts w:ascii="仿宋" w:eastAsia="仿宋" w:hAnsi="仿宋" w:hint="eastAsia"/>
                <w:sz w:val="21"/>
                <w:szCs w:val="21"/>
              </w:rPr>
              <w:t>）</w:t>
            </w:r>
          </w:p>
        </w:tc>
      </w:tr>
      <w:tr w:rsidR="00C52D41" w:rsidTr="002A1894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发票名称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文字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显示发票名称</w:t>
            </w:r>
          </w:p>
        </w:tc>
        <w:tc>
          <w:tcPr>
            <w:tcW w:w="3033" w:type="dxa"/>
            <w:shd w:val="clear" w:color="auto" w:fill="auto"/>
            <w:vAlign w:val="center"/>
          </w:tcPr>
          <w:p w:rsidR="00C52D41" w:rsidRPr="00A54FA1" w:rsidRDefault="00C52D41" w:rsidP="00695469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C52D41" w:rsidTr="002A1894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购方名称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/>
                <w:kern w:val="0"/>
                <w:sz w:val="21"/>
                <w:szCs w:val="21"/>
              </w:rPr>
              <w:t>文字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  <w:tc>
          <w:tcPr>
            <w:tcW w:w="3033" w:type="dxa"/>
            <w:shd w:val="clear" w:color="auto" w:fill="auto"/>
            <w:vAlign w:val="center"/>
          </w:tcPr>
          <w:p w:rsidR="00C52D41" w:rsidRPr="00A54FA1" w:rsidRDefault="00C52D41" w:rsidP="00695469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显示购方公司全称</w:t>
            </w:r>
          </w:p>
        </w:tc>
      </w:tr>
      <w:tr w:rsidR="00C52D41" w:rsidTr="002A1894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发票金额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/>
                <w:kern w:val="0"/>
                <w:sz w:val="21"/>
                <w:szCs w:val="21"/>
              </w:rPr>
              <w:t>文字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  <w:tc>
          <w:tcPr>
            <w:tcW w:w="3033" w:type="dxa"/>
            <w:shd w:val="clear" w:color="auto" w:fill="auto"/>
            <w:vAlign w:val="center"/>
          </w:tcPr>
          <w:p w:rsidR="00C52D41" w:rsidRPr="00A54FA1" w:rsidRDefault="00C52D41" w:rsidP="00695469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显示的金额精确到两位小数</w:t>
            </w:r>
          </w:p>
        </w:tc>
      </w:tr>
      <w:tr w:rsidR="00C52D41" w:rsidTr="002A1894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开票日期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/>
                <w:kern w:val="0"/>
                <w:sz w:val="21"/>
                <w:szCs w:val="21"/>
              </w:rPr>
              <w:t>文字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  <w:tc>
          <w:tcPr>
            <w:tcW w:w="3033" w:type="dxa"/>
            <w:shd w:val="clear" w:color="auto" w:fill="auto"/>
            <w:vAlign w:val="center"/>
          </w:tcPr>
          <w:p w:rsidR="00C52D41" w:rsidRPr="00A54FA1" w:rsidRDefault="00C52D41" w:rsidP="00695469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格式yyyy-MM-dd</w:t>
            </w:r>
          </w:p>
        </w:tc>
      </w:tr>
      <w:tr w:rsidR="00C52D41" w:rsidTr="002A1894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cs="Arial"/>
                <w:color w:val="333333"/>
                <w:sz w:val="21"/>
                <w:szCs w:val="21"/>
                <w:shd w:val="clear" w:color="auto" w:fill="FFFFFF"/>
              </w:rPr>
              <w:t>○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Icon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未登录用户</w:t>
            </w:r>
            <w:r w:rsidRPr="00A54FA1">
              <w:rPr>
                <w:rFonts w:ascii="仿宋" w:eastAsia="仿宋" w:hAnsi="仿宋"/>
                <w:kern w:val="0"/>
                <w:sz w:val="21"/>
                <w:szCs w:val="21"/>
              </w:rPr>
              <w:t>点击跳转到登录页面</w:t>
            </w: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；</w:t>
            </w:r>
          </w:p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已登录用户点击跳转到【发票详情】页面；</w:t>
            </w:r>
          </w:p>
        </w:tc>
        <w:tc>
          <w:tcPr>
            <w:tcW w:w="3033" w:type="dxa"/>
            <w:shd w:val="clear" w:color="auto" w:fill="auto"/>
            <w:vAlign w:val="center"/>
          </w:tcPr>
          <w:p w:rsidR="00C52D41" w:rsidRPr="00A54FA1" w:rsidRDefault="00C52D41" w:rsidP="00695469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示意用户可以进行操作，整个发票区域的发票均可点击。如当前发票为百望电子发票，点击后进入“发票详情”界面</w:t>
            </w:r>
          </w:p>
        </w:tc>
      </w:tr>
      <w:tr w:rsidR="00C52D41" w:rsidTr="00C52D41">
        <w:trPr>
          <w:trHeight w:val="346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C52D41" w:rsidRDefault="00C52D41" w:rsidP="00695469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C52D41" w:rsidTr="00C52D41">
        <w:trPr>
          <w:trHeight w:val="423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C52D41" w:rsidRDefault="00C52D41" w:rsidP="00695469">
            <w:pPr>
              <w:widowControl/>
              <w:spacing w:line="240" w:lineRule="auto"/>
              <w:jc w:val="left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扫码上传展示区域</w:t>
            </w:r>
          </w:p>
        </w:tc>
      </w:tr>
      <w:tr w:rsidR="00C52D41" w:rsidTr="002A1894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发票名称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文字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显示发票名称</w:t>
            </w:r>
          </w:p>
        </w:tc>
        <w:tc>
          <w:tcPr>
            <w:tcW w:w="3033" w:type="dxa"/>
            <w:shd w:val="clear" w:color="auto" w:fill="auto"/>
            <w:vAlign w:val="center"/>
          </w:tcPr>
          <w:p w:rsidR="00C52D41" w:rsidRPr="00A54FA1" w:rsidRDefault="00C52D41" w:rsidP="00695469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C52D41" w:rsidTr="002A1894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购方名称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/>
                <w:kern w:val="0"/>
                <w:sz w:val="21"/>
                <w:szCs w:val="21"/>
              </w:rPr>
              <w:t>文字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  <w:tc>
          <w:tcPr>
            <w:tcW w:w="3033" w:type="dxa"/>
            <w:shd w:val="clear" w:color="auto" w:fill="auto"/>
            <w:vAlign w:val="center"/>
          </w:tcPr>
          <w:p w:rsidR="00C52D41" w:rsidRPr="00A54FA1" w:rsidRDefault="00C52D41" w:rsidP="00695469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显示购方公司全称</w:t>
            </w:r>
          </w:p>
        </w:tc>
      </w:tr>
      <w:tr w:rsidR="00C52D41" w:rsidTr="002A1894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发票金额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/>
                <w:kern w:val="0"/>
                <w:sz w:val="21"/>
                <w:szCs w:val="21"/>
              </w:rPr>
              <w:t>文字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  <w:tc>
          <w:tcPr>
            <w:tcW w:w="3033" w:type="dxa"/>
            <w:shd w:val="clear" w:color="auto" w:fill="auto"/>
            <w:vAlign w:val="center"/>
          </w:tcPr>
          <w:p w:rsidR="00C52D41" w:rsidRPr="00A54FA1" w:rsidRDefault="00C52D41" w:rsidP="00695469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显示的金额精确到两位小数</w:t>
            </w:r>
          </w:p>
        </w:tc>
      </w:tr>
      <w:tr w:rsidR="00C52D41" w:rsidTr="002A1894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开票日期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/>
                <w:kern w:val="0"/>
                <w:sz w:val="21"/>
                <w:szCs w:val="21"/>
              </w:rPr>
              <w:t>文字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  <w:tc>
          <w:tcPr>
            <w:tcW w:w="3033" w:type="dxa"/>
            <w:shd w:val="clear" w:color="auto" w:fill="auto"/>
            <w:vAlign w:val="center"/>
          </w:tcPr>
          <w:p w:rsidR="00C52D41" w:rsidRPr="00A54FA1" w:rsidRDefault="00C52D41" w:rsidP="00695469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格式yyyy-MM-dd</w:t>
            </w:r>
          </w:p>
        </w:tc>
      </w:tr>
      <w:tr w:rsidR="00C52D41" w:rsidTr="002A1894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cs="Arial"/>
                <w:color w:val="333333"/>
                <w:sz w:val="21"/>
                <w:szCs w:val="21"/>
                <w:shd w:val="clear" w:color="auto" w:fill="FFFFFF"/>
              </w:rPr>
              <w:t>○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Icon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未登录用户</w:t>
            </w:r>
            <w:r w:rsidRPr="00A54FA1">
              <w:rPr>
                <w:rFonts w:ascii="仿宋" w:eastAsia="仿宋" w:hAnsi="仿宋"/>
                <w:kern w:val="0"/>
                <w:sz w:val="21"/>
                <w:szCs w:val="21"/>
              </w:rPr>
              <w:t>点击跳转到登录页面</w:t>
            </w: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；</w:t>
            </w:r>
          </w:p>
          <w:p w:rsidR="00C52D41" w:rsidRPr="00A54FA1" w:rsidRDefault="00C52D41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A54FA1">
              <w:rPr>
                <w:rFonts w:ascii="仿宋" w:eastAsia="仿宋" w:hAnsi="仿宋" w:hint="eastAsia"/>
                <w:kern w:val="0"/>
                <w:sz w:val="21"/>
                <w:szCs w:val="21"/>
              </w:rPr>
              <w:t>已登录用户点击跳转到【发票详情】页面；</w:t>
            </w:r>
          </w:p>
        </w:tc>
        <w:tc>
          <w:tcPr>
            <w:tcW w:w="3033" w:type="dxa"/>
            <w:shd w:val="clear" w:color="auto" w:fill="auto"/>
            <w:vAlign w:val="center"/>
          </w:tcPr>
          <w:p w:rsidR="00C52D41" w:rsidRPr="00A54FA1" w:rsidRDefault="00C52D41" w:rsidP="00695469">
            <w:pPr>
              <w:widowControl/>
              <w:spacing w:line="240" w:lineRule="auto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示意用户可以进行操作，整个发票区域的发票均可点击。如当前发票为百望电子发票，点击后进入“发票详情”界面</w:t>
            </w:r>
          </w:p>
        </w:tc>
      </w:tr>
    </w:tbl>
    <w:p w:rsidR="0080788F" w:rsidRDefault="00B214E2">
      <w:pPr>
        <w:pStyle w:val="5"/>
      </w:pPr>
      <w:r>
        <w:rPr>
          <w:rFonts w:hint="eastAsia"/>
        </w:rPr>
        <w:t>发票详情</w:t>
      </w:r>
    </w:p>
    <w:p w:rsidR="0080788F" w:rsidRPr="00F83954" w:rsidRDefault="00B214E2" w:rsidP="00F83954">
      <w:pPr>
        <w:pStyle w:val="a0"/>
        <w:numPr>
          <w:ilvl w:val="0"/>
          <w:numId w:val="32"/>
        </w:numPr>
        <w:spacing w:before="120" w:after="120"/>
        <w:ind w:firstLineChars="0"/>
        <w:rPr>
          <w:sz w:val="28"/>
          <w:szCs w:val="28"/>
        </w:rPr>
      </w:pPr>
      <w:r w:rsidRPr="00F83954">
        <w:rPr>
          <w:rFonts w:hint="eastAsia"/>
          <w:sz w:val="28"/>
          <w:szCs w:val="28"/>
        </w:rPr>
        <w:t>功能描述</w:t>
      </w:r>
      <w:r w:rsidRPr="00F83954">
        <w:rPr>
          <w:rFonts w:hint="eastAsia"/>
          <w:sz w:val="28"/>
          <w:szCs w:val="28"/>
        </w:rPr>
        <w:t xml:space="preserve"> </w:t>
      </w:r>
    </w:p>
    <w:p w:rsidR="0080788F" w:rsidRPr="00586D94" w:rsidRDefault="00B214E2">
      <w:pPr>
        <w:rPr>
          <w:rFonts w:ascii="仿宋" w:eastAsia="仿宋" w:hAnsi="仿宋"/>
        </w:rPr>
      </w:pPr>
      <w:r>
        <w:rPr>
          <w:rFonts w:hint="eastAsia"/>
        </w:rPr>
        <w:lastRenderedPageBreak/>
        <w:t xml:space="preserve">    </w:t>
      </w:r>
      <w:r w:rsidRPr="00586D94">
        <w:rPr>
          <w:rFonts w:ascii="仿宋" w:eastAsia="仿宋" w:hAnsi="仿宋" w:hint="eastAsia"/>
        </w:rPr>
        <w:t>用户可查看每个发票详情，若是扫码上传生成的发票详情，则不带有下载发票功能，如果是首次扫码上传发票，就不能立即查看发票，此时查看发票按钮为置灰禁用状态，如果上传的发票要素信息经过后续流程查验认证后，系统会补全票面信息，此时查看发票按钮变为高亮可点击状态；若是扫码开票的发票详情带有“下载发票功能”。</w:t>
      </w:r>
      <w:r w:rsidR="00E05CEF">
        <w:rPr>
          <w:rFonts w:ascii="仿宋" w:eastAsia="仿宋" w:hAnsi="仿宋" w:hint="eastAsia"/>
        </w:rPr>
        <w:t>（</w:t>
      </w:r>
      <w:r w:rsidR="00E05CEF" w:rsidRPr="00E05CEF">
        <w:rPr>
          <w:rFonts w:ascii="仿宋" w:eastAsia="仿宋" w:hAnsi="仿宋" w:hint="eastAsia"/>
          <w:b/>
          <w:color w:val="FF0000"/>
        </w:rPr>
        <w:t>注：“查看发票”功能和“下载发票”功能云金融二期不做，是否将“查看发票”按钮和“下载发票”按钮去除？</w:t>
      </w:r>
      <w:r w:rsidR="00E05CEF">
        <w:rPr>
          <w:rFonts w:ascii="仿宋" w:eastAsia="仿宋" w:hAnsi="仿宋" w:hint="eastAsia"/>
        </w:rPr>
        <w:t>）</w:t>
      </w:r>
    </w:p>
    <w:p w:rsidR="0080788F" w:rsidRPr="00B5274F" w:rsidRDefault="00B214E2" w:rsidP="00B5274F">
      <w:pPr>
        <w:pStyle w:val="a0"/>
        <w:numPr>
          <w:ilvl w:val="0"/>
          <w:numId w:val="33"/>
        </w:numPr>
        <w:spacing w:before="120" w:after="120"/>
        <w:ind w:firstLineChars="0"/>
        <w:rPr>
          <w:sz w:val="28"/>
          <w:szCs w:val="28"/>
        </w:rPr>
      </w:pPr>
      <w:r w:rsidRPr="00B5274F">
        <w:rPr>
          <w:rFonts w:hint="eastAsia"/>
          <w:sz w:val="28"/>
          <w:szCs w:val="28"/>
        </w:rPr>
        <w:t>内容定义</w:t>
      </w:r>
    </w:p>
    <w:p w:rsidR="0080788F" w:rsidRDefault="00B214E2">
      <w:pPr>
        <w:pStyle w:val="a0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页面</w:t>
      </w:r>
      <w:r>
        <w:t>示例一</w:t>
      </w:r>
    </w:p>
    <w:p w:rsidR="0080788F" w:rsidRDefault="00B214E2">
      <w:pPr>
        <w:jc w:val="center"/>
      </w:pPr>
      <w:r>
        <w:rPr>
          <w:noProof/>
        </w:rPr>
        <w:drawing>
          <wp:inline distT="0" distB="0" distL="114300" distR="114300">
            <wp:extent cx="2687505" cy="4779033"/>
            <wp:effectExtent l="19050" t="0" r="0" b="0"/>
            <wp:docPr id="2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922" cy="478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788F" w:rsidRDefault="00B214E2">
      <w:pPr>
        <w:jc w:val="center"/>
      </w:pPr>
      <w:r>
        <w:rPr>
          <w:rFonts w:ascii="仿宋" w:eastAsia="仿宋" w:hAnsi="仿宋"/>
        </w:rPr>
        <w:t>图</w:t>
      </w:r>
      <w:r>
        <w:rPr>
          <w:rFonts w:ascii="仿宋" w:eastAsia="仿宋" w:hAnsi="仿宋" w:hint="eastAsia"/>
        </w:rPr>
        <w:t>3.</w:t>
      </w:r>
      <w:r>
        <w:rPr>
          <w:rFonts w:ascii="仿宋" w:eastAsia="仿宋" w:hAnsi="仿宋"/>
        </w:rPr>
        <w:t>1.</w:t>
      </w: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>
        <w:rPr>
          <w:rFonts w:ascii="仿宋" w:eastAsia="仿宋" w:hAnsi="仿宋" w:hint="eastAsia"/>
        </w:rPr>
        <w:t>3.2-1</w:t>
      </w:r>
      <w:r>
        <w:rPr>
          <w:rFonts w:ascii="仿宋" w:eastAsia="仿宋" w:hAnsi="仿宋"/>
        </w:rPr>
        <w:t>（</w:t>
      </w:r>
      <w:r>
        <w:rPr>
          <w:rFonts w:ascii="仿宋" w:eastAsia="仿宋" w:hAnsi="仿宋" w:hint="eastAsia"/>
        </w:rPr>
        <w:t>用户首次扫码上传生成的发票详情页面</w:t>
      </w:r>
      <w:r>
        <w:rPr>
          <w:rFonts w:ascii="仿宋" w:eastAsia="仿宋" w:hAnsi="仿宋"/>
        </w:rPr>
        <w:t>）</w:t>
      </w:r>
    </w:p>
    <w:p w:rsidR="0080788F" w:rsidRDefault="0080788F">
      <w:pPr>
        <w:jc w:val="center"/>
      </w:pPr>
    </w:p>
    <w:p w:rsidR="0080788F" w:rsidRDefault="00B214E2">
      <w:pPr>
        <w:pStyle w:val="a0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内容要素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851"/>
        <w:gridCol w:w="2551"/>
        <w:gridCol w:w="3884"/>
      </w:tblGrid>
      <w:tr w:rsidR="0080788F" w:rsidTr="00914FE1">
        <w:trPr>
          <w:trHeight w:val="147"/>
        </w:trPr>
        <w:tc>
          <w:tcPr>
            <w:tcW w:w="1242" w:type="dxa"/>
            <w:shd w:val="clear" w:color="auto" w:fill="44964C" w:themeFill="background1" w:themeFillShade="80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lastRenderedPageBreak/>
              <w:t>内容</w:t>
            </w:r>
            <w:r>
              <w:rPr>
                <w:rFonts w:ascii="仿宋" w:eastAsia="仿宋" w:hAnsi="仿宋"/>
                <w:b/>
              </w:rPr>
              <w:t>要素</w:t>
            </w:r>
          </w:p>
        </w:tc>
        <w:tc>
          <w:tcPr>
            <w:tcW w:w="851" w:type="dxa"/>
            <w:shd w:val="clear" w:color="auto" w:fill="44964C" w:themeFill="background1" w:themeFillShade="80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类别</w:t>
            </w:r>
          </w:p>
        </w:tc>
        <w:tc>
          <w:tcPr>
            <w:tcW w:w="2551" w:type="dxa"/>
            <w:shd w:val="clear" w:color="auto" w:fill="44964C" w:themeFill="background1" w:themeFillShade="80"/>
            <w:vAlign w:val="bottom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模块定义</w:t>
            </w:r>
          </w:p>
        </w:tc>
        <w:tc>
          <w:tcPr>
            <w:tcW w:w="3884" w:type="dxa"/>
            <w:shd w:val="clear" w:color="auto" w:fill="44964C" w:themeFill="background1" w:themeFillShade="80"/>
            <w:vAlign w:val="bottom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其他说明</w:t>
            </w:r>
          </w:p>
        </w:tc>
      </w:tr>
      <w:tr w:rsidR="00466822" w:rsidTr="00B2292B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466822" w:rsidRPr="00D21FFF" w:rsidRDefault="00466822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导航区域</w:t>
            </w:r>
          </w:p>
        </w:tc>
      </w:tr>
      <w:tr w:rsidR="00EC4A36" w:rsidTr="00914FE1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EC4A36" w:rsidRPr="00D21FFF" w:rsidRDefault="0064763C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标题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C4A36" w:rsidRPr="00D21FFF" w:rsidRDefault="0064763C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文字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C4A36" w:rsidRPr="00D21FFF" w:rsidRDefault="0064763C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“</w:t>
            </w: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发票详情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:rsidR="00EC4A36" w:rsidRPr="00D21FFF" w:rsidRDefault="00EC4A36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EC4A36" w:rsidTr="00914FE1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EC4A36" w:rsidRPr="00D21FFF" w:rsidRDefault="00EC4A36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&lt;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C4A36" w:rsidRPr="00D21FFF" w:rsidRDefault="00EC4A36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/>
                <w:kern w:val="0"/>
                <w:sz w:val="21"/>
                <w:szCs w:val="21"/>
              </w:rPr>
              <w:t>超链接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C4A36" w:rsidRPr="00D21FFF" w:rsidRDefault="00EC4A36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点击返回上一级页面</w:t>
            </w:r>
          </w:p>
        </w:tc>
        <w:tc>
          <w:tcPr>
            <w:tcW w:w="3884" w:type="dxa"/>
            <w:shd w:val="clear" w:color="auto" w:fill="auto"/>
            <w:vAlign w:val="center"/>
          </w:tcPr>
          <w:p w:rsidR="00EC4A36" w:rsidRPr="00D21FFF" w:rsidRDefault="00EC4A36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815B1A" w:rsidTr="002B0750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815B1A" w:rsidRPr="00D21FFF" w:rsidRDefault="00815B1A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815B1A" w:rsidTr="002B0750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815B1A" w:rsidRPr="00D21FFF" w:rsidRDefault="00815B1A" w:rsidP="00A05381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</w:t>
            </w:r>
            <w:r w:rsidR="00A05381">
              <w:rPr>
                <w:rFonts w:ascii="仿宋" w:eastAsia="仿宋" w:hAnsi="仿宋" w:hint="eastAsia"/>
                <w:kern w:val="0"/>
                <w:sz w:val="21"/>
                <w:szCs w:val="21"/>
              </w:rPr>
              <w:t>专用章印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区域</w:t>
            </w:r>
          </w:p>
        </w:tc>
      </w:tr>
      <w:tr w:rsidR="00EC4A36" w:rsidTr="00914FE1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EC4A36" w:rsidRPr="00D21FFF" w:rsidRDefault="00CC0B4A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章名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C4A36" w:rsidRPr="00D21FFF" w:rsidRDefault="00EC4A36" w:rsidP="00CC0B4A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 w:rsidR="00CC0B4A"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C4A36" w:rsidRPr="00D21FFF" w:rsidRDefault="00CC0B4A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“</w:t>
            </w: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增值税电子普通发票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:rsidR="00EC4A36" w:rsidRPr="00D21FFF" w:rsidRDefault="00EC4A36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 xml:space="preserve"> </w:t>
            </w:r>
          </w:p>
        </w:tc>
      </w:tr>
      <w:tr w:rsidR="00CC0B4A" w:rsidTr="00914FE1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CC0B4A" w:rsidRPr="00D21FFF" w:rsidRDefault="00CA58BE" w:rsidP="00B710AA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章</w:t>
            </w:r>
            <w:r w:rsidR="00A05381">
              <w:rPr>
                <w:rFonts w:ascii="仿宋" w:eastAsia="仿宋" w:hAnsi="仿宋" w:hint="eastAsia"/>
                <w:kern w:val="0"/>
                <w:sz w:val="21"/>
                <w:szCs w:val="21"/>
              </w:rPr>
              <w:t>的图</w:t>
            </w:r>
            <w:r w:rsidR="00B710AA">
              <w:rPr>
                <w:rFonts w:ascii="仿宋" w:eastAsia="仿宋" w:hAnsi="仿宋" w:hint="eastAsia"/>
                <w:kern w:val="0"/>
                <w:sz w:val="21"/>
                <w:szCs w:val="21"/>
              </w:rPr>
              <w:t>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C0B4A" w:rsidRPr="00D21FFF" w:rsidRDefault="00A05381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Icon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CC0B4A" w:rsidRPr="00CC0B4A" w:rsidRDefault="00CC0B4A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:rsidR="00CC0B4A" w:rsidRPr="00D21FFF" w:rsidRDefault="00CC0B4A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F230E3" w:rsidTr="00443D2D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F230E3" w:rsidRPr="00D21FFF" w:rsidRDefault="00F230E3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F230E3" w:rsidTr="00B12D69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F230E3" w:rsidRPr="00D21FFF" w:rsidRDefault="00F230E3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发票详情区域</w:t>
            </w:r>
          </w:p>
        </w:tc>
      </w:tr>
      <w:tr w:rsidR="00EC4A36" w:rsidTr="00914FE1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EC4A36" w:rsidRPr="00D21FFF" w:rsidRDefault="00EC4A36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销方名称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C4A36" w:rsidRPr="00D21FFF" w:rsidRDefault="00D85CF7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C4A36" w:rsidRPr="00D21FFF" w:rsidRDefault="00EC4A36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显示的发票销方名称</w:t>
            </w:r>
          </w:p>
        </w:tc>
        <w:tc>
          <w:tcPr>
            <w:tcW w:w="3884" w:type="dxa"/>
            <w:shd w:val="clear" w:color="auto" w:fill="auto"/>
            <w:vAlign w:val="center"/>
          </w:tcPr>
          <w:p w:rsidR="00EC4A36" w:rsidRPr="00D21FFF" w:rsidRDefault="00EC4A36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EC4A36" w:rsidTr="00914FE1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EC4A36" w:rsidRPr="00D21FFF" w:rsidRDefault="00EC4A36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购方名称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C4A36" w:rsidRPr="00D21FFF" w:rsidRDefault="00D85CF7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C4A36" w:rsidRPr="00D21FFF" w:rsidRDefault="00EC4A36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显示的购方名称</w:t>
            </w:r>
          </w:p>
        </w:tc>
        <w:tc>
          <w:tcPr>
            <w:tcW w:w="3884" w:type="dxa"/>
            <w:shd w:val="clear" w:color="auto" w:fill="auto"/>
            <w:vAlign w:val="center"/>
          </w:tcPr>
          <w:p w:rsidR="00EC4A36" w:rsidRPr="00D21FFF" w:rsidRDefault="00EC4A36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 xml:space="preserve"> </w:t>
            </w:r>
          </w:p>
        </w:tc>
      </w:tr>
      <w:tr w:rsidR="00EC4A36" w:rsidTr="00914FE1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EC4A36" w:rsidRPr="00D21FFF" w:rsidRDefault="00EC4A36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发票金额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C4A36" w:rsidRPr="00D21FFF" w:rsidRDefault="00D85CF7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C4A36" w:rsidRPr="00D21FFF" w:rsidRDefault="00EC4A36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显示的发票金额</w:t>
            </w:r>
          </w:p>
        </w:tc>
        <w:tc>
          <w:tcPr>
            <w:tcW w:w="3884" w:type="dxa"/>
            <w:shd w:val="clear" w:color="auto" w:fill="auto"/>
            <w:vAlign w:val="center"/>
          </w:tcPr>
          <w:p w:rsidR="00EC4A36" w:rsidRPr="00D21FFF" w:rsidRDefault="00EC4A36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EC4A36" w:rsidTr="00914FE1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EC4A36" w:rsidRPr="00D21FFF" w:rsidRDefault="00EC4A36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开票日期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C4A36" w:rsidRPr="00D21FFF" w:rsidRDefault="00D85CF7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C4A36" w:rsidRPr="00D21FFF" w:rsidRDefault="00EC4A36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显示的发票日期</w:t>
            </w:r>
          </w:p>
        </w:tc>
        <w:tc>
          <w:tcPr>
            <w:tcW w:w="3884" w:type="dxa"/>
            <w:shd w:val="clear" w:color="auto" w:fill="auto"/>
            <w:vAlign w:val="center"/>
          </w:tcPr>
          <w:p w:rsidR="00EC4A36" w:rsidRPr="00D21FFF" w:rsidRDefault="00EC4A36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 xml:space="preserve"> </w:t>
            </w:r>
          </w:p>
        </w:tc>
      </w:tr>
      <w:tr w:rsidR="00EC4A36" w:rsidTr="00914FE1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EC4A36" w:rsidRPr="00D21FFF" w:rsidRDefault="00EC4A36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发票代码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C4A36" w:rsidRPr="00D21FFF" w:rsidRDefault="00D85CF7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C4A36" w:rsidRPr="00D21FFF" w:rsidRDefault="00EC4A36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显示的发票代码</w:t>
            </w:r>
          </w:p>
        </w:tc>
        <w:tc>
          <w:tcPr>
            <w:tcW w:w="3884" w:type="dxa"/>
            <w:shd w:val="clear" w:color="auto" w:fill="auto"/>
            <w:vAlign w:val="center"/>
          </w:tcPr>
          <w:p w:rsidR="00EC4A36" w:rsidRPr="00D21FFF" w:rsidRDefault="00EC4A36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EC4A36" w:rsidTr="00914FE1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EC4A36" w:rsidRPr="00D21FFF" w:rsidRDefault="00EC4A36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发票号码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C4A36" w:rsidRPr="00D21FFF" w:rsidRDefault="00D85CF7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C4A36" w:rsidRPr="00D21FFF" w:rsidRDefault="00EC4A36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显示的发票号码</w:t>
            </w:r>
          </w:p>
        </w:tc>
        <w:tc>
          <w:tcPr>
            <w:tcW w:w="3884" w:type="dxa"/>
            <w:shd w:val="clear" w:color="auto" w:fill="auto"/>
            <w:vAlign w:val="center"/>
          </w:tcPr>
          <w:p w:rsidR="00EC4A36" w:rsidRPr="00D21FFF" w:rsidRDefault="00EC4A36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 xml:space="preserve"> </w:t>
            </w:r>
          </w:p>
        </w:tc>
      </w:tr>
      <w:tr w:rsidR="00D557CD" w:rsidTr="00E921BD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D557CD" w:rsidRPr="00D21FFF" w:rsidRDefault="00D557CD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D557CD" w:rsidTr="00D47854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D557CD" w:rsidRPr="00D21FFF" w:rsidRDefault="00D557CD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按钮功能区域</w:t>
            </w:r>
          </w:p>
        </w:tc>
      </w:tr>
      <w:tr w:rsidR="00EC4A36" w:rsidTr="00914FE1">
        <w:trPr>
          <w:trHeight w:val="147"/>
        </w:trPr>
        <w:tc>
          <w:tcPr>
            <w:tcW w:w="1242" w:type="dxa"/>
            <w:shd w:val="clear" w:color="auto" w:fill="auto"/>
            <w:vAlign w:val="center"/>
          </w:tcPr>
          <w:p w:rsidR="00EC4A36" w:rsidRPr="00D21FFF" w:rsidRDefault="00EC4A36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查看发票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C4A36" w:rsidRPr="00D21FFF" w:rsidRDefault="00EC4A36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按钮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C4A36" w:rsidRPr="00D21FFF" w:rsidRDefault="00EC4A36" w:rsidP="00D21FFF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不可点（置灰）</w:t>
            </w:r>
          </w:p>
        </w:tc>
        <w:tc>
          <w:tcPr>
            <w:tcW w:w="3884" w:type="dxa"/>
            <w:shd w:val="clear" w:color="auto" w:fill="auto"/>
            <w:vAlign w:val="center"/>
          </w:tcPr>
          <w:p w:rsidR="00EC4A36" w:rsidRPr="00301C27" w:rsidRDefault="00914FE1" w:rsidP="00914FE1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301C27">
              <w:rPr>
                <w:rFonts w:ascii="仿宋" w:eastAsia="仿宋" w:hAnsi="仿宋" w:hint="eastAsia"/>
                <w:b/>
                <w:color w:val="FF0000"/>
                <w:sz w:val="21"/>
                <w:szCs w:val="21"/>
              </w:rPr>
              <w:t>注：“查看发票”功能云金融二期不做，是否将“查看发票”按钮去除？</w:t>
            </w:r>
          </w:p>
        </w:tc>
      </w:tr>
    </w:tbl>
    <w:p w:rsidR="0080788F" w:rsidRPr="00914FE1" w:rsidRDefault="0080788F">
      <w:pPr>
        <w:pStyle w:val="a0"/>
        <w:spacing w:before="120" w:after="120"/>
        <w:ind w:left="426" w:firstLineChars="0" w:firstLine="0"/>
      </w:pPr>
    </w:p>
    <w:p w:rsidR="0080788F" w:rsidRDefault="00B214E2">
      <w:pPr>
        <w:pStyle w:val="a0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页面</w:t>
      </w:r>
      <w:r>
        <w:t>示例</w:t>
      </w:r>
      <w:r>
        <w:rPr>
          <w:rFonts w:hint="eastAsia"/>
        </w:rPr>
        <w:t>二</w:t>
      </w:r>
    </w:p>
    <w:p w:rsidR="0080788F" w:rsidRDefault="00B214E2">
      <w:pPr>
        <w:jc w:val="center"/>
        <w:rPr>
          <w:rFonts w:ascii="仿宋" w:eastAsia="仿宋" w:hAnsi="仿宋"/>
        </w:rPr>
      </w:pPr>
      <w:r>
        <w:rPr>
          <w:noProof/>
        </w:rPr>
        <w:lastRenderedPageBreak/>
        <w:drawing>
          <wp:inline distT="0" distB="0" distL="114300" distR="114300">
            <wp:extent cx="2760453" cy="4888988"/>
            <wp:effectExtent l="19050" t="0" r="1797" b="0"/>
            <wp:docPr id="2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6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295" cy="489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788F" w:rsidRPr="008D6BA7" w:rsidRDefault="00B214E2">
      <w:pPr>
        <w:jc w:val="center"/>
        <w:rPr>
          <w:rFonts w:ascii="仿宋" w:eastAsia="仿宋" w:hAnsi="仿宋"/>
        </w:rPr>
      </w:pPr>
      <w:r>
        <w:rPr>
          <w:rFonts w:ascii="仿宋" w:eastAsia="仿宋" w:hAnsi="仿宋"/>
        </w:rPr>
        <w:t>图</w:t>
      </w:r>
      <w:r>
        <w:rPr>
          <w:rFonts w:ascii="仿宋" w:eastAsia="仿宋" w:hAnsi="仿宋" w:hint="eastAsia"/>
        </w:rPr>
        <w:t>3.</w:t>
      </w:r>
      <w:r>
        <w:rPr>
          <w:rFonts w:ascii="仿宋" w:eastAsia="仿宋" w:hAnsi="仿宋"/>
        </w:rPr>
        <w:t>1.</w:t>
      </w: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>
        <w:rPr>
          <w:rFonts w:ascii="仿宋" w:eastAsia="仿宋" w:hAnsi="仿宋" w:hint="eastAsia"/>
        </w:rPr>
        <w:t>3.2-2</w:t>
      </w:r>
      <w:r>
        <w:rPr>
          <w:rFonts w:ascii="仿宋" w:eastAsia="仿宋" w:hAnsi="仿宋"/>
        </w:rPr>
        <w:t>（</w:t>
      </w:r>
      <w:r>
        <w:rPr>
          <w:rFonts w:ascii="仿宋" w:eastAsia="仿宋" w:hAnsi="仿宋" w:hint="eastAsia"/>
        </w:rPr>
        <w:t>用户扫码上传生成的发票详情页面</w:t>
      </w:r>
      <w:r>
        <w:rPr>
          <w:rFonts w:ascii="仿宋" w:eastAsia="仿宋" w:hAnsi="仿宋"/>
        </w:rPr>
        <w:t>）</w:t>
      </w:r>
    </w:p>
    <w:p w:rsidR="0080788F" w:rsidRDefault="00B214E2">
      <w:pPr>
        <w:pStyle w:val="a0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内容要素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134"/>
        <w:gridCol w:w="2551"/>
        <w:gridCol w:w="3742"/>
      </w:tblGrid>
      <w:tr w:rsidR="0080788F" w:rsidTr="00BF027F">
        <w:trPr>
          <w:trHeight w:val="147"/>
        </w:trPr>
        <w:tc>
          <w:tcPr>
            <w:tcW w:w="1101" w:type="dxa"/>
            <w:shd w:val="clear" w:color="auto" w:fill="44964C" w:themeFill="background1" w:themeFillShade="80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内容</w:t>
            </w:r>
            <w:r>
              <w:rPr>
                <w:rFonts w:ascii="仿宋" w:eastAsia="仿宋" w:hAnsi="仿宋"/>
                <w:b/>
              </w:rPr>
              <w:t>要素</w:t>
            </w:r>
          </w:p>
        </w:tc>
        <w:tc>
          <w:tcPr>
            <w:tcW w:w="1134" w:type="dxa"/>
            <w:shd w:val="clear" w:color="auto" w:fill="44964C" w:themeFill="background1" w:themeFillShade="80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类别</w:t>
            </w:r>
          </w:p>
        </w:tc>
        <w:tc>
          <w:tcPr>
            <w:tcW w:w="2551" w:type="dxa"/>
            <w:shd w:val="clear" w:color="auto" w:fill="44964C" w:themeFill="background1" w:themeFillShade="80"/>
            <w:vAlign w:val="bottom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模块定义</w:t>
            </w:r>
          </w:p>
        </w:tc>
        <w:tc>
          <w:tcPr>
            <w:tcW w:w="3742" w:type="dxa"/>
            <w:shd w:val="clear" w:color="auto" w:fill="44964C" w:themeFill="background1" w:themeFillShade="80"/>
            <w:vAlign w:val="bottom"/>
          </w:tcPr>
          <w:p w:rsidR="0080788F" w:rsidRDefault="00B214E2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其他说明</w:t>
            </w:r>
          </w:p>
        </w:tc>
      </w:tr>
      <w:tr w:rsidR="008D6BA7" w:rsidTr="00161B4D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8D6BA7" w:rsidRPr="008D6BA7" w:rsidRDefault="008D6BA7" w:rsidP="008D6BA7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导航区域</w:t>
            </w:r>
          </w:p>
        </w:tc>
      </w:tr>
      <w:tr w:rsidR="007D0EA8" w:rsidTr="00BF027F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7D0EA8" w:rsidRPr="00D21FFF" w:rsidRDefault="007D0EA8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标题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0EA8" w:rsidRPr="00D21FFF" w:rsidRDefault="007D0EA8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文字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D0EA8" w:rsidRPr="00D21FFF" w:rsidRDefault="007D0EA8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“</w:t>
            </w: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发票详情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”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7D0EA8" w:rsidRPr="00D21FFF" w:rsidRDefault="007D0EA8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7D0EA8" w:rsidTr="00BF027F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7D0EA8" w:rsidRPr="00D21FFF" w:rsidRDefault="007D0EA8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&lt;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0EA8" w:rsidRPr="00D21FFF" w:rsidRDefault="007D0EA8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/>
                <w:kern w:val="0"/>
                <w:sz w:val="21"/>
                <w:szCs w:val="21"/>
              </w:rPr>
              <w:t>超链接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D0EA8" w:rsidRPr="00D21FFF" w:rsidRDefault="007D0EA8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点击返回上一级页面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7D0EA8" w:rsidRPr="00D21FFF" w:rsidRDefault="007D0EA8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AF068F" w:rsidTr="00C10B82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AF068F" w:rsidRPr="008D6BA7" w:rsidRDefault="00AF068F" w:rsidP="008D6BA7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AF068F" w:rsidTr="00C10B82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AF068F" w:rsidRPr="00D21FFF" w:rsidRDefault="00AF068F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发票专用章印区域</w:t>
            </w:r>
          </w:p>
        </w:tc>
      </w:tr>
      <w:tr w:rsidR="00AF068F" w:rsidTr="00BF027F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AF068F" w:rsidRPr="00D21FFF" w:rsidRDefault="00AF068F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章名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068F" w:rsidRPr="00D21FFF" w:rsidRDefault="00AF068F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F068F" w:rsidRPr="00D21FFF" w:rsidRDefault="00AF068F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“</w:t>
            </w: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增值税电子普通发票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”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AF068F" w:rsidRPr="00D21FFF" w:rsidRDefault="00AF068F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 xml:space="preserve"> </w:t>
            </w:r>
          </w:p>
        </w:tc>
      </w:tr>
      <w:tr w:rsidR="00AF068F" w:rsidTr="00BF027F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AF068F" w:rsidRPr="00D21FFF" w:rsidRDefault="00AF068F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章的图标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068F" w:rsidRPr="00D21FFF" w:rsidRDefault="00AF068F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Icon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F068F" w:rsidRPr="00CC0B4A" w:rsidRDefault="00AF068F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  <w:tc>
          <w:tcPr>
            <w:tcW w:w="3742" w:type="dxa"/>
            <w:shd w:val="clear" w:color="auto" w:fill="auto"/>
            <w:vAlign w:val="center"/>
          </w:tcPr>
          <w:p w:rsidR="00AF068F" w:rsidRPr="00D21FFF" w:rsidRDefault="00AF068F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AF068F" w:rsidTr="0098534B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AF068F" w:rsidRPr="00D21FFF" w:rsidRDefault="00AF068F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AF068F" w:rsidTr="00484A80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AF068F" w:rsidRPr="00D21FFF" w:rsidRDefault="00AF068F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lastRenderedPageBreak/>
              <w:t>发票详情区域</w:t>
            </w:r>
          </w:p>
        </w:tc>
      </w:tr>
      <w:tr w:rsidR="00E12961" w:rsidTr="00BF027F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E12961" w:rsidRPr="00D21FFF" w:rsidRDefault="00E12961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销方名称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2961" w:rsidRPr="00D21FFF" w:rsidRDefault="00E12961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12961" w:rsidRPr="00D21FFF" w:rsidRDefault="00E12961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显示的发票销方名称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E12961" w:rsidRPr="00D21FFF" w:rsidRDefault="00E12961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E12961" w:rsidTr="00BF027F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E12961" w:rsidRPr="00D21FFF" w:rsidRDefault="00E12961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购方名称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2961" w:rsidRPr="00D21FFF" w:rsidRDefault="00E12961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12961" w:rsidRPr="00D21FFF" w:rsidRDefault="00E12961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显示的购方名称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E12961" w:rsidRPr="00D21FFF" w:rsidRDefault="00E12961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 xml:space="preserve"> </w:t>
            </w:r>
          </w:p>
        </w:tc>
      </w:tr>
      <w:tr w:rsidR="00E12961" w:rsidTr="00BF027F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E12961" w:rsidRPr="00D21FFF" w:rsidRDefault="00E12961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发票金额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2961" w:rsidRPr="00D21FFF" w:rsidRDefault="00E12961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12961" w:rsidRPr="00D21FFF" w:rsidRDefault="00E12961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显示的发票金额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E12961" w:rsidRPr="00D21FFF" w:rsidRDefault="00E12961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E12961" w:rsidTr="00BF027F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E12961" w:rsidRPr="00D21FFF" w:rsidRDefault="00E12961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开票日期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2961" w:rsidRPr="00D21FFF" w:rsidRDefault="00E12961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12961" w:rsidRPr="00D21FFF" w:rsidRDefault="00E12961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显示的发票日期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E12961" w:rsidRPr="00D21FFF" w:rsidRDefault="00E12961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 xml:space="preserve"> </w:t>
            </w:r>
          </w:p>
        </w:tc>
      </w:tr>
      <w:tr w:rsidR="00E12961" w:rsidTr="00BF027F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E12961" w:rsidRPr="00D21FFF" w:rsidRDefault="00E12961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发票代码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2961" w:rsidRPr="00D21FFF" w:rsidRDefault="00E12961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12961" w:rsidRPr="00D21FFF" w:rsidRDefault="00E12961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显示的发票代码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E12961" w:rsidRPr="00D21FFF" w:rsidRDefault="00E12961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E12961" w:rsidTr="00BF027F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E12961" w:rsidRPr="00D21FFF" w:rsidRDefault="00E12961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发票号码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2961" w:rsidRPr="00D21FFF" w:rsidRDefault="00E12961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12961" w:rsidRPr="00D21FFF" w:rsidRDefault="00E12961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显示的发票号码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E12961" w:rsidRPr="00D21FFF" w:rsidRDefault="00E12961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 xml:space="preserve"> </w:t>
            </w:r>
          </w:p>
        </w:tc>
      </w:tr>
      <w:tr w:rsidR="00AF068F" w:rsidTr="00A63F31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AF068F" w:rsidRPr="008D6BA7" w:rsidRDefault="00AF068F" w:rsidP="008D6BA7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AF068F" w:rsidTr="009156FB">
        <w:trPr>
          <w:trHeight w:val="147"/>
        </w:trPr>
        <w:tc>
          <w:tcPr>
            <w:tcW w:w="8528" w:type="dxa"/>
            <w:gridSpan w:val="4"/>
            <w:shd w:val="clear" w:color="auto" w:fill="auto"/>
            <w:vAlign w:val="center"/>
          </w:tcPr>
          <w:p w:rsidR="00AF068F" w:rsidRPr="00D21FFF" w:rsidRDefault="00AF068F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按钮功能区域</w:t>
            </w:r>
          </w:p>
        </w:tc>
      </w:tr>
      <w:tr w:rsidR="00AF068F" w:rsidTr="00BF027F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AF068F" w:rsidRPr="00D21FFF" w:rsidRDefault="00AF068F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查看发票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068F" w:rsidRPr="00D21FFF" w:rsidRDefault="00AF068F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按钮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F068F" w:rsidRPr="00D21FFF" w:rsidRDefault="00AF068F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8D6BA7"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点击可查看真实发票样式（高亮）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AF068F" w:rsidRPr="00D21FFF" w:rsidRDefault="00BF027F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301C27">
              <w:rPr>
                <w:rFonts w:ascii="仿宋" w:eastAsia="仿宋" w:hAnsi="仿宋" w:hint="eastAsia"/>
                <w:b/>
                <w:color w:val="FF0000"/>
                <w:sz w:val="21"/>
                <w:szCs w:val="21"/>
              </w:rPr>
              <w:t>注：“查看发票”功能云金融二期不做，是否将“查看发票”按钮去除？</w:t>
            </w:r>
          </w:p>
        </w:tc>
      </w:tr>
    </w:tbl>
    <w:p w:rsidR="0080788F" w:rsidRDefault="00B214E2">
      <w:pPr>
        <w:pStyle w:val="a0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t>页面</w:t>
      </w:r>
      <w:r>
        <w:t>示例</w:t>
      </w:r>
      <w:r>
        <w:rPr>
          <w:rFonts w:hint="eastAsia"/>
        </w:rPr>
        <w:t>三</w:t>
      </w:r>
    </w:p>
    <w:p w:rsidR="0080788F" w:rsidRDefault="00B214E2">
      <w:pPr>
        <w:jc w:val="center"/>
        <w:rPr>
          <w:rFonts w:ascii="仿宋" w:eastAsia="仿宋" w:hAnsi="仿宋"/>
        </w:rPr>
      </w:pPr>
      <w:r>
        <w:rPr>
          <w:noProof/>
        </w:rPr>
        <w:drawing>
          <wp:inline distT="0" distB="0" distL="114300" distR="114300">
            <wp:extent cx="2659380" cy="4725035"/>
            <wp:effectExtent l="0" t="0" r="7620" b="14605"/>
            <wp:docPr id="2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7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472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788F" w:rsidRDefault="00B214E2">
      <w:pPr>
        <w:jc w:val="center"/>
      </w:pPr>
      <w:r>
        <w:rPr>
          <w:rFonts w:ascii="仿宋" w:eastAsia="仿宋" w:hAnsi="仿宋"/>
        </w:rPr>
        <w:t>图</w:t>
      </w:r>
      <w:r>
        <w:rPr>
          <w:rFonts w:ascii="仿宋" w:eastAsia="仿宋" w:hAnsi="仿宋" w:hint="eastAsia"/>
        </w:rPr>
        <w:t>3.</w:t>
      </w:r>
      <w:r>
        <w:rPr>
          <w:rFonts w:ascii="仿宋" w:eastAsia="仿宋" w:hAnsi="仿宋"/>
        </w:rPr>
        <w:t>1.</w:t>
      </w: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="002F1BAE">
        <w:rPr>
          <w:rFonts w:ascii="仿宋" w:eastAsia="仿宋" w:hAnsi="仿宋" w:hint="eastAsia"/>
        </w:rPr>
        <w:t>3.2</w:t>
      </w:r>
      <w:r>
        <w:rPr>
          <w:rFonts w:ascii="仿宋" w:eastAsia="仿宋" w:hAnsi="仿宋" w:hint="eastAsia"/>
        </w:rPr>
        <w:t>-3</w:t>
      </w:r>
      <w:r>
        <w:rPr>
          <w:rFonts w:ascii="仿宋" w:eastAsia="仿宋" w:hAnsi="仿宋"/>
        </w:rPr>
        <w:t>（</w:t>
      </w:r>
      <w:r>
        <w:rPr>
          <w:rFonts w:ascii="仿宋" w:eastAsia="仿宋" w:hAnsi="仿宋" w:hint="eastAsia"/>
        </w:rPr>
        <w:t>用户扫码开票生成的发票详情页面</w:t>
      </w:r>
      <w:r>
        <w:rPr>
          <w:rFonts w:ascii="仿宋" w:eastAsia="仿宋" w:hAnsi="仿宋"/>
        </w:rPr>
        <w:t>）</w:t>
      </w:r>
    </w:p>
    <w:p w:rsidR="0080788F" w:rsidRDefault="00B214E2">
      <w:pPr>
        <w:pStyle w:val="a0"/>
        <w:numPr>
          <w:ilvl w:val="0"/>
          <w:numId w:val="6"/>
        </w:numPr>
        <w:spacing w:before="120" w:after="120"/>
        <w:ind w:firstLineChars="0"/>
      </w:pPr>
      <w:r>
        <w:rPr>
          <w:rFonts w:hint="eastAsia"/>
        </w:rPr>
        <w:lastRenderedPageBreak/>
        <w:t>内容要素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83"/>
        <w:gridCol w:w="851"/>
        <w:gridCol w:w="851"/>
        <w:gridCol w:w="1700"/>
        <w:gridCol w:w="2127"/>
        <w:gridCol w:w="1615"/>
      </w:tblGrid>
      <w:tr w:rsidR="00D40D2D" w:rsidTr="00D40D2D">
        <w:trPr>
          <w:trHeight w:val="147"/>
        </w:trPr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964C" w:themeFill="background1" w:themeFillShade="80"/>
          </w:tcPr>
          <w:p w:rsidR="00D40D2D" w:rsidRDefault="00D40D2D" w:rsidP="00695469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内容</w:t>
            </w:r>
            <w:r>
              <w:rPr>
                <w:rFonts w:ascii="仿宋" w:eastAsia="仿宋" w:hAnsi="仿宋"/>
                <w:b/>
              </w:rPr>
              <w:t>要素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964C" w:themeFill="background1" w:themeFillShade="80"/>
          </w:tcPr>
          <w:p w:rsidR="00D40D2D" w:rsidRDefault="00D40D2D" w:rsidP="00695469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类别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964C" w:themeFill="background1" w:themeFillShade="80"/>
            <w:vAlign w:val="bottom"/>
          </w:tcPr>
          <w:p w:rsidR="00D40D2D" w:rsidRDefault="00D40D2D" w:rsidP="00695469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模块定义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964C" w:themeFill="background1" w:themeFillShade="80"/>
            <w:vAlign w:val="bottom"/>
          </w:tcPr>
          <w:p w:rsidR="00D40D2D" w:rsidRDefault="00D40D2D" w:rsidP="00695469">
            <w:pPr>
              <w:pStyle w:val="proposaltextbody074"/>
              <w:ind w:left="0"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其他说明</w:t>
            </w:r>
          </w:p>
        </w:tc>
      </w:tr>
      <w:tr w:rsidR="00D40D2D" w:rsidRPr="008D6BA7" w:rsidTr="00695469">
        <w:trPr>
          <w:trHeight w:val="147"/>
        </w:trPr>
        <w:tc>
          <w:tcPr>
            <w:tcW w:w="8528" w:type="dxa"/>
            <w:gridSpan w:val="7"/>
            <w:shd w:val="clear" w:color="auto" w:fill="auto"/>
            <w:vAlign w:val="center"/>
          </w:tcPr>
          <w:p w:rsidR="00D40D2D" w:rsidRPr="008D6BA7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导航区域</w:t>
            </w:r>
          </w:p>
        </w:tc>
      </w:tr>
      <w:tr w:rsidR="00D40D2D" w:rsidRPr="00D21FFF" w:rsidTr="00695469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D40D2D" w:rsidRPr="00D21FFF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标题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D40D2D" w:rsidRPr="00D21FFF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文字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D40D2D" w:rsidRPr="00D21FFF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“</w:t>
            </w: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发票详情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”</w:t>
            </w:r>
          </w:p>
        </w:tc>
        <w:tc>
          <w:tcPr>
            <w:tcW w:w="3742" w:type="dxa"/>
            <w:gridSpan w:val="2"/>
            <w:shd w:val="clear" w:color="auto" w:fill="auto"/>
            <w:vAlign w:val="center"/>
          </w:tcPr>
          <w:p w:rsidR="00D40D2D" w:rsidRPr="00D21FFF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D40D2D" w:rsidRPr="00D21FFF" w:rsidTr="00695469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D40D2D" w:rsidRPr="00D21FFF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&lt;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D40D2D" w:rsidRPr="00D21FFF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/>
                <w:kern w:val="0"/>
                <w:sz w:val="21"/>
                <w:szCs w:val="21"/>
              </w:rPr>
              <w:t>超链接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D40D2D" w:rsidRPr="00D21FFF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点击返回上一级页面</w:t>
            </w:r>
          </w:p>
        </w:tc>
        <w:tc>
          <w:tcPr>
            <w:tcW w:w="3742" w:type="dxa"/>
            <w:gridSpan w:val="2"/>
            <w:shd w:val="clear" w:color="auto" w:fill="auto"/>
            <w:vAlign w:val="center"/>
          </w:tcPr>
          <w:p w:rsidR="00D40D2D" w:rsidRPr="00D21FFF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D40D2D" w:rsidRPr="008D6BA7" w:rsidTr="00695469">
        <w:trPr>
          <w:trHeight w:val="147"/>
        </w:trPr>
        <w:tc>
          <w:tcPr>
            <w:tcW w:w="8528" w:type="dxa"/>
            <w:gridSpan w:val="7"/>
            <w:shd w:val="clear" w:color="auto" w:fill="auto"/>
            <w:vAlign w:val="center"/>
          </w:tcPr>
          <w:p w:rsidR="00D40D2D" w:rsidRPr="008D6BA7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D40D2D" w:rsidRPr="00D21FFF" w:rsidTr="00695469">
        <w:trPr>
          <w:trHeight w:val="147"/>
        </w:trPr>
        <w:tc>
          <w:tcPr>
            <w:tcW w:w="8528" w:type="dxa"/>
            <w:gridSpan w:val="7"/>
            <w:shd w:val="clear" w:color="auto" w:fill="auto"/>
            <w:vAlign w:val="center"/>
          </w:tcPr>
          <w:p w:rsidR="00D40D2D" w:rsidRPr="00D21FFF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发票专用章印区域</w:t>
            </w:r>
          </w:p>
        </w:tc>
      </w:tr>
      <w:tr w:rsidR="00D40D2D" w:rsidRPr="00D21FFF" w:rsidTr="00695469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D40D2D" w:rsidRPr="00D21FFF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章名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D40D2D" w:rsidRPr="00D21FFF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D40D2D" w:rsidRPr="00D21FFF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“</w:t>
            </w: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增值税电子普通发票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”</w:t>
            </w:r>
          </w:p>
        </w:tc>
        <w:tc>
          <w:tcPr>
            <w:tcW w:w="3742" w:type="dxa"/>
            <w:gridSpan w:val="2"/>
            <w:shd w:val="clear" w:color="auto" w:fill="auto"/>
            <w:vAlign w:val="center"/>
          </w:tcPr>
          <w:p w:rsidR="00D40D2D" w:rsidRPr="00D21FFF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 xml:space="preserve"> </w:t>
            </w:r>
          </w:p>
        </w:tc>
      </w:tr>
      <w:tr w:rsidR="00D40D2D" w:rsidRPr="00D21FFF" w:rsidTr="00695469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D40D2D" w:rsidRPr="00D21FFF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章的图标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D40D2D" w:rsidRPr="00D21FFF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Icon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D40D2D" w:rsidRPr="00CC0B4A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  <w:tc>
          <w:tcPr>
            <w:tcW w:w="3742" w:type="dxa"/>
            <w:gridSpan w:val="2"/>
            <w:shd w:val="clear" w:color="auto" w:fill="auto"/>
            <w:vAlign w:val="center"/>
          </w:tcPr>
          <w:p w:rsidR="00D40D2D" w:rsidRPr="00D21FFF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D40D2D" w:rsidRPr="00D21FFF" w:rsidTr="00695469">
        <w:trPr>
          <w:trHeight w:val="147"/>
        </w:trPr>
        <w:tc>
          <w:tcPr>
            <w:tcW w:w="8528" w:type="dxa"/>
            <w:gridSpan w:val="7"/>
            <w:shd w:val="clear" w:color="auto" w:fill="auto"/>
            <w:vAlign w:val="center"/>
          </w:tcPr>
          <w:p w:rsidR="00D40D2D" w:rsidRPr="00D21FFF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D40D2D" w:rsidRPr="00D21FFF" w:rsidTr="00695469">
        <w:trPr>
          <w:trHeight w:val="147"/>
        </w:trPr>
        <w:tc>
          <w:tcPr>
            <w:tcW w:w="8528" w:type="dxa"/>
            <w:gridSpan w:val="7"/>
            <w:shd w:val="clear" w:color="auto" w:fill="auto"/>
            <w:vAlign w:val="center"/>
          </w:tcPr>
          <w:p w:rsidR="00D40D2D" w:rsidRPr="00D21FFF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发票详情区域</w:t>
            </w:r>
          </w:p>
        </w:tc>
      </w:tr>
      <w:tr w:rsidR="00D10C57" w:rsidRPr="00D21FFF" w:rsidTr="00695469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D10C57" w:rsidRPr="00D21FFF" w:rsidRDefault="00D10C57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销方名称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D10C57" w:rsidRPr="00D21FFF" w:rsidRDefault="00D10C57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D10C57" w:rsidRPr="00D21FFF" w:rsidRDefault="00D10C57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显示的发票销方名称</w:t>
            </w:r>
          </w:p>
        </w:tc>
        <w:tc>
          <w:tcPr>
            <w:tcW w:w="3742" w:type="dxa"/>
            <w:gridSpan w:val="2"/>
            <w:shd w:val="clear" w:color="auto" w:fill="auto"/>
            <w:vAlign w:val="center"/>
          </w:tcPr>
          <w:p w:rsidR="00D10C57" w:rsidRPr="00D21FFF" w:rsidRDefault="00D10C57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D10C57" w:rsidRPr="00D21FFF" w:rsidTr="00695469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D10C57" w:rsidRPr="00D21FFF" w:rsidRDefault="00D10C57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购方名称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D10C57" w:rsidRPr="00D21FFF" w:rsidRDefault="00D10C57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D10C57" w:rsidRPr="00D21FFF" w:rsidRDefault="00D10C57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显示的购方名称</w:t>
            </w:r>
          </w:p>
        </w:tc>
        <w:tc>
          <w:tcPr>
            <w:tcW w:w="3742" w:type="dxa"/>
            <w:gridSpan w:val="2"/>
            <w:shd w:val="clear" w:color="auto" w:fill="auto"/>
            <w:vAlign w:val="center"/>
          </w:tcPr>
          <w:p w:rsidR="00D10C57" w:rsidRPr="00D21FFF" w:rsidRDefault="00D10C57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 xml:space="preserve"> </w:t>
            </w:r>
          </w:p>
        </w:tc>
      </w:tr>
      <w:tr w:rsidR="00D10C57" w:rsidRPr="00D21FFF" w:rsidTr="00695469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D10C57" w:rsidRPr="00D21FFF" w:rsidRDefault="00D10C57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发票金额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D10C57" w:rsidRPr="00D21FFF" w:rsidRDefault="00D10C57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D10C57" w:rsidRPr="00D21FFF" w:rsidRDefault="00D10C57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显示的发票金额</w:t>
            </w:r>
          </w:p>
        </w:tc>
        <w:tc>
          <w:tcPr>
            <w:tcW w:w="3742" w:type="dxa"/>
            <w:gridSpan w:val="2"/>
            <w:shd w:val="clear" w:color="auto" w:fill="auto"/>
            <w:vAlign w:val="center"/>
          </w:tcPr>
          <w:p w:rsidR="00D10C57" w:rsidRPr="00D21FFF" w:rsidRDefault="00D10C57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D10C57" w:rsidRPr="00D21FFF" w:rsidTr="00695469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D10C57" w:rsidRPr="00D21FFF" w:rsidRDefault="00D10C57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开票日期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D10C57" w:rsidRPr="00D21FFF" w:rsidRDefault="00D10C57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D10C57" w:rsidRPr="00D21FFF" w:rsidRDefault="00D10C57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显示的发票日期</w:t>
            </w:r>
          </w:p>
        </w:tc>
        <w:tc>
          <w:tcPr>
            <w:tcW w:w="3742" w:type="dxa"/>
            <w:gridSpan w:val="2"/>
            <w:shd w:val="clear" w:color="auto" w:fill="auto"/>
            <w:vAlign w:val="center"/>
          </w:tcPr>
          <w:p w:rsidR="00D10C57" w:rsidRPr="00D21FFF" w:rsidRDefault="00D10C57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 xml:space="preserve"> </w:t>
            </w:r>
          </w:p>
        </w:tc>
      </w:tr>
      <w:tr w:rsidR="00D10C57" w:rsidRPr="00D21FFF" w:rsidTr="00695469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D10C57" w:rsidRPr="00D21FFF" w:rsidRDefault="00D10C57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发票代码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D10C57" w:rsidRPr="00D21FFF" w:rsidRDefault="00D10C57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D10C57" w:rsidRPr="00D21FFF" w:rsidRDefault="00D10C57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显示的发票代码</w:t>
            </w:r>
          </w:p>
        </w:tc>
        <w:tc>
          <w:tcPr>
            <w:tcW w:w="3742" w:type="dxa"/>
            <w:gridSpan w:val="2"/>
            <w:shd w:val="clear" w:color="auto" w:fill="auto"/>
            <w:vAlign w:val="center"/>
          </w:tcPr>
          <w:p w:rsidR="00D10C57" w:rsidRPr="00D21FFF" w:rsidRDefault="00D10C57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D10C57" w:rsidRPr="00D21FFF" w:rsidTr="00695469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D10C57" w:rsidRPr="00D21FFF" w:rsidRDefault="00D10C57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发票号码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D10C57" w:rsidRPr="00D21FFF" w:rsidRDefault="00D10C57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文</w:t>
            </w: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字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D10C57" w:rsidRPr="00D21FFF" w:rsidRDefault="00D10C57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显示的发票号码</w:t>
            </w:r>
          </w:p>
        </w:tc>
        <w:tc>
          <w:tcPr>
            <w:tcW w:w="3742" w:type="dxa"/>
            <w:gridSpan w:val="2"/>
            <w:shd w:val="clear" w:color="auto" w:fill="auto"/>
            <w:vAlign w:val="center"/>
          </w:tcPr>
          <w:p w:rsidR="00D10C57" w:rsidRPr="00D21FFF" w:rsidRDefault="00D10C57" w:rsidP="00B82856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 xml:space="preserve"> </w:t>
            </w:r>
          </w:p>
        </w:tc>
      </w:tr>
      <w:tr w:rsidR="00D40D2D" w:rsidRPr="008D6BA7" w:rsidTr="00695469">
        <w:trPr>
          <w:trHeight w:val="147"/>
        </w:trPr>
        <w:tc>
          <w:tcPr>
            <w:tcW w:w="8528" w:type="dxa"/>
            <w:gridSpan w:val="7"/>
            <w:shd w:val="clear" w:color="auto" w:fill="auto"/>
            <w:vAlign w:val="center"/>
          </w:tcPr>
          <w:p w:rsidR="00D40D2D" w:rsidRPr="008D6BA7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</w:p>
        </w:tc>
      </w:tr>
      <w:tr w:rsidR="00D40D2D" w:rsidRPr="00D21FFF" w:rsidTr="00695469">
        <w:trPr>
          <w:trHeight w:val="147"/>
        </w:trPr>
        <w:tc>
          <w:tcPr>
            <w:tcW w:w="8528" w:type="dxa"/>
            <w:gridSpan w:val="7"/>
            <w:shd w:val="clear" w:color="auto" w:fill="auto"/>
            <w:vAlign w:val="center"/>
          </w:tcPr>
          <w:p w:rsidR="00D40D2D" w:rsidRPr="00D21FFF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按钮功能区域</w:t>
            </w:r>
          </w:p>
        </w:tc>
      </w:tr>
      <w:tr w:rsidR="00D40D2D" w:rsidRPr="00D21FFF" w:rsidTr="00695469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D40D2D" w:rsidRPr="00D21FFF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查看发票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D40D2D" w:rsidRPr="00D21FFF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D21FFF">
              <w:rPr>
                <w:rFonts w:ascii="仿宋" w:eastAsia="仿宋" w:hAnsi="仿宋" w:hint="eastAsia"/>
                <w:kern w:val="0"/>
                <w:sz w:val="21"/>
                <w:szCs w:val="21"/>
              </w:rPr>
              <w:t>按钮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D40D2D" w:rsidRPr="00D21FFF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8D6BA7"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点击可查看真实发票样式（高亮）</w:t>
            </w:r>
          </w:p>
        </w:tc>
        <w:tc>
          <w:tcPr>
            <w:tcW w:w="3742" w:type="dxa"/>
            <w:gridSpan w:val="2"/>
            <w:shd w:val="clear" w:color="auto" w:fill="auto"/>
            <w:vAlign w:val="center"/>
          </w:tcPr>
          <w:p w:rsidR="00D40D2D" w:rsidRPr="00D21FFF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 w:rsidRPr="00301C27">
              <w:rPr>
                <w:rFonts w:ascii="仿宋" w:eastAsia="仿宋" w:hAnsi="仿宋" w:hint="eastAsia"/>
                <w:b/>
                <w:color w:val="FF0000"/>
                <w:sz w:val="21"/>
                <w:szCs w:val="21"/>
              </w:rPr>
              <w:t>注：“查看发票”功能云金融二期不做，是否将“查看发票”按钮去除？</w:t>
            </w:r>
          </w:p>
        </w:tc>
      </w:tr>
      <w:tr w:rsidR="00D40D2D" w:rsidRPr="00D21FFF" w:rsidTr="00695469">
        <w:trPr>
          <w:trHeight w:val="147"/>
        </w:trPr>
        <w:tc>
          <w:tcPr>
            <w:tcW w:w="1101" w:type="dxa"/>
            <w:shd w:val="clear" w:color="auto" w:fill="auto"/>
            <w:vAlign w:val="center"/>
          </w:tcPr>
          <w:p w:rsidR="00D40D2D" w:rsidRPr="00D21FFF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下载发票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D40D2D" w:rsidRPr="00D21FFF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按钮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D40D2D" w:rsidRPr="008D6BA7" w:rsidRDefault="00D40D2D" w:rsidP="00695469">
            <w:pPr>
              <w:pStyle w:val="af6"/>
              <w:jc w:val="left"/>
              <w:rPr>
                <w:rFonts w:ascii="仿宋" w:eastAsia="仿宋" w:hAnsi="仿宋"/>
                <w:kern w:val="0"/>
                <w:sz w:val="21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1"/>
                <w:szCs w:val="21"/>
              </w:rPr>
              <w:t>点击后以邮件形式发送到邮箱</w:t>
            </w:r>
          </w:p>
        </w:tc>
        <w:tc>
          <w:tcPr>
            <w:tcW w:w="3742" w:type="dxa"/>
            <w:gridSpan w:val="2"/>
            <w:shd w:val="clear" w:color="auto" w:fill="auto"/>
            <w:vAlign w:val="center"/>
          </w:tcPr>
          <w:p w:rsidR="00D40D2D" w:rsidRPr="00301C27" w:rsidRDefault="00D40D2D" w:rsidP="00D40D2D">
            <w:pPr>
              <w:pStyle w:val="af6"/>
              <w:jc w:val="left"/>
              <w:rPr>
                <w:rFonts w:ascii="仿宋" w:eastAsia="仿宋" w:hAnsi="仿宋"/>
                <w:b/>
                <w:color w:val="FF0000"/>
                <w:sz w:val="21"/>
                <w:szCs w:val="21"/>
              </w:rPr>
            </w:pPr>
            <w:r w:rsidRPr="00301C27">
              <w:rPr>
                <w:rFonts w:ascii="仿宋" w:eastAsia="仿宋" w:hAnsi="仿宋" w:hint="eastAsia"/>
                <w:b/>
                <w:color w:val="FF0000"/>
                <w:sz w:val="21"/>
                <w:szCs w:val="21"/>
              </w:rPr>
              <w:t>注：“</w:t>
            </w:r>
            <w:r>
              <w:rPr>
                <w:rFonts w:ascii="仿宋" w:eastAsia="仿宋" w:hAnsi="仿宋" w:hint="eastAsia"/>
                <w:b/>
                <w:color w:val="FF0000"/>
                <w:sz w:val="21"/>
                <w:szCs w:val="21"/>
              </w:rPr>
              <w:t>下载</w:t>
            </w:r>
            <w:r w:rsidRPr="00301C27">
              <w:rPr>
                <w:rFonts w:ascii="仿宋" w:eastAsia="仿宋" w:hAnsi="仿宋" w:hint="eastAsia"/>
                <w:b/>
                <w:color w:val="FF0000"/>
                <w:sz w:val="21"/>
                <w:szCs w:val="21"/>
              </w:rPr>
              <w:t>发票”功能云金融二期不做，是否将“</w:t>
            </w:r>
            <w:r>
              <w:rPr>
                <w:rFonts w:ascii="仿宋" w:eastAsia="仿宋" w:hAnsi="仿宋" w:hint="eastAsia"/>
                <w:b/>
                <w:color w:val="FF0000"/>
                <w:sz w:val="21"/>
                <w:szCs w:val="21"/>
              </w:rPr>
              <w:t>下载</w:t>
            </w:r>
            <w:r w:rsidRPr="00301C27">
              <w:rPr>
                <w:rFonts w:ascii="仿宋" w:eastAsia="仿宋" w:hAnsi="仿宋" w:hint="eastAsia"/>
                <w:b/>
                <w:color w:val="FF0000"/>
                <w:sz w:val="21"/>
                <w:szCs w:val="21"/>
              </w:rPr>
              <w:t>发票”按钮去除？</w:t>
            </w:r>
          </w:p>
        </w:tc>
      </w:tr>
    </w:tbl>
    <w:p w:rsidR="0080788F" w:rsidRDefault="0080788F" w:rsidP="00F77FEC">
      <w:pPr>
        <w:pStyle w:val="a0"/>
        <w:spacing w:before="120" w:after="120"/>
        <w:ind w:firstLine="480"/>
      </w:pPr>
    </w:p>
    <w:p w:rsidR="0080788F" w:rsidRDefault="00B214E2">
      <w:pPr>
        <w:pStyle w:val="1"/>
        <w:jc w:val="left"/>
      </w:pPr>
      <w:bookmarkStart w:id="148" w:name="_Toc503813308"/>
      <w:bookmarkStart w:id="149" w:name="_Toc513815705"/>
      <w:bookmarkEnd w:id="140"/>
      <w:r>
        <w:rPr>
          <w:rFonts w:hint="eastAsia"/>
        </w:rPr>
        <w:lastRenderedPageBreak/>
        <w:t>附录</w:t>
      </w:r>
      <w:bookmarkEnd w:id="148"/>
      <w:bookmarkEnd w:id="149"/>
    </w:p>
    <w:p w:rsidR="0080788F" w:rsidRDefault="00B214E2">
      <w:pPr>
        <w:pStyle w:val="2"/>
      </w:pPr>
      <w:bookmarkStart w:id="150" w:name="_Toc503813309"/>
      <w:bookmarkStart w:id="151" w:name="_Toc513815706"/>
      <w:r>
        <w:rPr>
          <w:rFonts w:hint="eastAsia"/>
        </w:rPr>
        <w:t>关联系统接口列表</w:t>
      </w:r>
      <w:bookmarkEnd w:id="150"/>
      <w:bookmarkEnd w:id="151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96"/>
        <w:gridCol w:w="1390"/>
        <w:gridCol w:w="1587"/>
        <w:gridCol w:w="3855"/>
      </w:tblGrid>
      <w:tr w:rsidR="0080788F">
        <w:trPr>
          <w:trHeight w:val="147"/>
        </w:trPr>
        <w:tc>
          <w:tcPr>
            <w:tcW w:w="1696" w:type="dxa"/>
            <w:shd w:val="pct40" w:color="auto" w:fill="auto"/>
            <w:vAlign w:val="center"/>
          </w:tcPr>
          <w:p w:rsidR="0080788F" w:rsidRDefault="00B214E2">
            <w:pPr>
              <w:pStyle w:val="proposaltextbody074"/>
              <w:ind w:left="0" w:firstLineChars="0" w:firstLine="0"/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系统/平台</w:t>
            </w:r>
          </w:p>
        </w:tc>
        <w:tc>
          <w:tcPr>
            <w:tcW w:w="1390" w:type="dxa"/>
            <w:shd w:val="pct40" w:color="auto" w:fill="auto"/>
            <w:vAlign w:val="center"/>
          </w:tcPr>
          <w:p w:rsidR="0080788F" w:rsidRDefault="00B214E2">
            <w:pPr>
              <w:pStyle w:val="proposaltextbody074"/>
              <w:ind w:left="0" w:firstLineChars="0" w:firstLine="0"/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功能</w:t>
            </w:r>
          </w:p>
        </w:tc>
        <w:tc>
          <w:tcPr>
            <w:tcW w:w="1587" w:type="dxa"/>
            <w:shd w:val="pct40" w:color="auto" w:fill="auto"/>
            <w:vAlign w:val="center"/>
          </w:tcPr>
          <w:p w:rsidR="0080788F" w:rsidRDefault="00B214E2">
            <w:pPr>
              <w:pStyle w:val="proposaltextbody074"/>
              <w:ind w:left="0" w:firstLineChars="0" w:firstLine="0"/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接口名称</w:t>
            </w:r>
          </w:p>
        </w:tc>
        <w:tc>
          <w:tcPr>
            <w:tcW w:w="3855" w:type="dxa"/>
            <w:shd w:val="pct40" w:color="auto" w:fill="auto"/>
            <w:vAlign w:val="center"/>
          </w:tcPr>
          <w:p w:rsidR="0080788F" w:rsidRDefault="00B214E2">
            <w:pPr>
              <w:pStyle w:val="proposaltextbody074"/>
              <w:ind w:left="0" w:firstLineChars="0" w:firstLine="0"/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接口说明</w:t>
            </w:r>
          </w:p>
        </w:tc>
      </w:tr>
      <w:tr w:rsidR="0080788F" w:rsidTr="00123104">
        <w:trPr>
          <w:trHeight w:val="398"/>
        </w:trPr>
        <w:tc>
          <w:tcPr>
            <w:tcW w:w="1696" w:type="dxa"/>
            <w:vAlign w:val="center"/>
          </w:tcPr>
          <w:p w:rsidR="0080788F" w:rsidRPr="00123104" w:rsidRDefault="00B214E2" w:rsidP="007B3027">
            <w:pPr>
              <w:pStyle w:val="af6"/>
              <w:rPr>
                <w:kern w:val="0"/>
              </w:rPr>
            </w:pPr>
            <w:r w:rsidRPr="00123104">
              <w:rPr>
                <w:rFonts w:hint="eastAsia"/>
                <w:kern w:val="0"/>
              </w:rPr>
              <w:t>百旺发票</w:t>
            </w:r>
          </w:p>
        </w:tc>
        <w:tc>
          <w:tcPr>
            <w:tcW w:w="1390" w:type="dxa"/>
            <w:vAlign w:val="center"/>
          </w:tcPr>
          <w:p w:rsidR="0080788F" w:rsidRDefault="0080788F" w:rsidP="007B3027">
            <w:pPr>
              <w:pStyle w:val="af6"/>
              <w:rPr>
                <w:rFonts w:ascii="仿宋" w:eastAsia="仿宋" w:hAnsi="仿宋"/>
                <w:kern w:val="0"/>
              </w:rPr>
            </w:pPr>
          </w:p>
        </w:tc>
        <w:tc>
          <w:tcPr>
            <w:tcW w:w="1587" w:type="dxa"/>
            <w:vAlign w:val="center"/>
          </w:tcPr>
          <w:p w:rsidR="0080788F" w:rsidRDefault="0080788F" w:rsidP="007B3027">
            <w:pPr>
              <w:pStyle w:val="af6"/>
              <w:rPr>
                <w:rFonts w:ascii="仿宋" w:eastAsia="仿宋" w:hAnsi="仿宋"/>
                <w:kern w:val="0"/>
              </w:rPr>
            </w:pPr>
          </w:p>
        </w:tc>
        <w:tc>
          <w:tcPr>
            <w:tcW w:w="3855" w:type="dxa"/>
            <w:vAlign w:val="center"/>
          </w:tcPr>
          <w:p w:rsidR="0080788F" w:rsidRDefault="0080788F" w:rsidP="007B3027">
            <w:pPr>
              <w:pStyle w:val="af6"/>
              <w:rPr>
                <w:rFonts w:ascii="仿宋" w:eastAsia="仿宋" w:hAnsi="仿宋"/>
                <w:kern w:val="0"/>
              </w:rPr>
            </w:pPr>
          </w:p>
        </w:tc>
      </w:tr>
      <w:tr w:rsidR="00AD1C6F" w:rsidTr="00123104">
        <w:trPr>
          <w:trHeight w:val="398"/>
        </w:trPr>
        <w:tc>
          <w:tcPr>
            <w:tcW w:w="1696" w:type="dxa"/>
            <w:vAlign w:val="center"/>
          </w:tcPr>
          <w:p w:rsidR="00AD1C6F" w:rsidRPr="00123104" w:rsidRDefault="00AD1C6F" w:rsidP="007B3027">
            <w:pPr>
              <w:pStyle w:val="af6"/>
              <w:rPr>
                <w:kern w:val="0"/>
              </w:rPr>
            </w:pPr>
            <w:r>
              <w:rPr>
                <w:rFonts w:hint="eastAsia"/>
                <w:kern w:val="0"/>
              </w:rPr>
              <w:t>航信发票</w:t>
            </w:r>
          </w:p>
        </w:tc>
        <w:tc>
          <w:tcPr>
            <w:tcW w:w="1390" w:type="dxa"/>
            <w:vAlign w:val="center"/>
          </w:tcPr>
          <w:p w:rsidR="00AD1C6F" w:rsidRDefault="00AD1C6F" w:rsidP="007B3027">
            <w:pPr>
              <w:pStyle w:val="af6"/>
              <w:rPr>
                <w:rFonts w:ascii="仿宋" w:eastAsia="仿宋" w:hAnsi="仿宋"/>
                <w:kern w:val="0"/>
              </w:rPr>
            </w:pPr>
          </w:p>
        </w:tc>
        <w:tc>
          <w:tcPr>
            <w:tcW w:w="1587" w:type="dxa"/>
            <w:vAlign w:val="center"/>
          </w:tcPr>
          <w:p w:rsidR="00AD1C6F" w:rsidRDefault="00AD1C6F" w:rsidP="007B3027">
            <w:pPr>
              <w:pStyle w:val="af6"/>
              <w:rPr>
                <w:rFonts w:ascii="仿宋" w:eastAsia="仿宋" w:hAnsi="仿宋"/>
                <w:kern w:val="0"/>
              </w:rPr>
            </w:pPr>
          </w:p>
        </w:tc>
        <w:tc>
          <w:tcPr>
            <w:tcW w:w="3855" w:type="dxa"/>
            <w:vAlign w:val="center"/>
          </w:tcPr>
          <w:p w:rsidR="00AD1C6F" w:rsidRDefault="00AD1C6F" w:rsidP="007B3027">
            <w:pPr>
              <w:pStyle w:val="af6"/>
              <w:rPr>
                <w:rFonts w:ascii="仿宋" w:eastAsia="仿宋" w:hAnsi="仿宋"/>
                <w:kern w:val="0"/>
              </w:rPr>
            </w:pPr>
          </w:p>
        </w:tc>
      </w:tr>
    </w:tbl>
    <w:p w:rsidR="0080788F" w:rsidRDefault="0080788F">
      <w:pPr>
        <w:pStyle w:val="3"/>
        <w:numPr>
          <w:ilvl w:val="2"/>
          <w:numId w:val="0"/>
        </w:numPr>
        <w:tabs>
          <w:tab w:val="clear" w:pos="720"/>
        </w:tabs>
      </w:pPr>
    </w:p>
    <w:sectPr w:rsidR="0080788F" w:rsidSect="0080788F">
      <w:headerReference w:type="even" r:id="rId27"/>
      <w:headerReference w:type="default" r:id="rId28"/>
      <w:footerReference w:type="default" r:id="rId29"/>
      <w:pgSz w:w="11906" w:h="16838"/>
      <w:pgMar w:top="1440" w:right="1797" w:bottom="1440" w:left="1797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0ED" w:rsidRDefault="00D540ED" w:rsidP="0080788F">
      <w:pPr>
        <w:spacing w:line="240" w:lineRule="auto"/>
      </w:pPr>
      <w:r>
        <w:separator/>
      </w:r>
    </w:p>
  </w:endnote>
  <w:endnote w:type="continuationSeparator" w:id="0">
    <w:p w:rsidR="00D540ED" w:rsidRDefault="00D540ED" w:rsidP="008078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Trebuchet MS"/>
    <w:charset w:val="00"/>
    <w:family w:val="swiss"/>
    <w:pitch w:val="default"/>
    <w:sig w:usb0="00000000" w:usb1="00000000" w:usb2="00000000" w:usb3="00000000" w:csb0="0000009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015" w:rsidRDefault="00510959">
    <w:pPr>
      <w:pStyle w:val="a9"/>
      <w:jc w:val="center"/>
    </w:pPr>
    <w:r w:rsidRPr="00510959">
      <w:fldChar w:fldCharType="begin"/>
    </w:r>
    <w:r w:rsidR="000B2015">
      <w:instrText>PAGE   \* MERGEFORMAT</w:instrText>
    </w:r>
    <w:r w:rsidRPr="00510959">
      <w:fldChar w:fldCharType="separate"/>
    </w:r>
    <w:r w:rsidR="00571B8A" w:rsidRPr="00571B8A">
      <w:rPr>
        <w:noProof/>
        <w:lang w:val="zh-CN"/>
      </w:rPr>
      <w:t>2</w:t>
    </w:r>
    <w:r>
      <w:rPr>
        <w:lang w:val="zh-CN"/>
      </w:rPr>
      <w:fldChar w:fldCharType="end"/>
    </w:r>
  </w:p>
  <w:p w:rsidR="000B2015" w:rsidRDefault="000B201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0ED" w:rsidRDefault="00D540ED" w:rsidP="0080788F">
      <w:pPr>
        <w:spacing w:line="240" w:lineRule="auto"/>
      </w:pPr>
      <w:r>
        <w:separator/>
      </w:r>
    </w:p>
  </w:footnote>
  <w:footnote w:type="continuationSeparator" w:id="0">
    <w:p w:rsidR="00D540ED" w:rsidRDefault="00D540ED" w:rsidP="0080788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015" w:rsidRDefault="000B2015">
    <w:pPr>
      <w:pStyle w:val="aa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015" w:rsidRDefault="000B2015">
    <w:pPr>
      <w:pStyle w:val="aa"/>
      <w:pBdr>
        <w:bottom w:val="none" w:sz="0" w:space="0" w:color="auto"/>
      </w:pBdr>
      <w:ind w:firstLine="360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015" w:rsidRDefault="000B2015">
    <w:pPr>
      <w:ind w:firstLine="48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015" w:rsidRDefault="000B2015">
    <w:pPr>
      <w:pStyle w:val="aa"/>
      <w:pBdr>
        <w:bottom w:val="single" w:sz="6" w:space="2" w:color="auto"/>
      </w:pBdr>
      <w:jc w:val="both"/>
    </w:pPr>
  </w:p>
  <w:tbl>
    <w:tblPr>
      <w:tblW w:w="8453" w:type="dxa"/>
      <w:tblLayout w:type="fixed"/>
      <w:tblCellMar>
        <w:top w:w="28" w:type="dxa"/>
        <w:left w:w="28" w:type="dxa"/>
        <w:bottom w:w="28" w:type="dxa"/>
      </w:tblCellMar>
      <w:tblLook w:val="04A0"/>
    </w:tblPr>
    <w:tblGrid>
      <w:gridCol w:w="5131"/>
      <w:gridCol w:w="3322"/>
    </w:tblGrid>
    <w:tr w:rsidR="000B2015">
      <w:trPr>
        <w:trHeight w:val="454"/>
      </w:trPr>
      <w:tc>
        <w:tcPr>
          <w:tcW w:w="5131" w:type="dxa"/>
          <w:vAlign w:val="center"/>
        </w:tcPr>
        <w:p w:rsidR="000B2015" w:rsidRDefault="000B2015">
          <w:pPr>
            <w:pStyle w:val="aa"/>
            <w:pBdr>
              <w:bottom w:val="none" w:sz="0" w:space="0" w:color="auto"/>
            </w:pBdr>
            <w:spacing w:line="276" w:lineRule="auto"/>
            <w:jc w:val="left"/>
            <w:rPr>
              <w:rFonts w:ascii="华文行楷" w:eastAsia="华文行楷"/>
              <w:b/>
              <w:bCs/>
              <w:sz w:val="24"/>
              <w:szCs w:val="24"/>
            </w:rPr>
          </w:pPr>
          <w:r>
            <w:rPr>
              <w:b/>
              <w:noProof/>
            </w:rPr>
            <w:drawing>
              <wp:inline distT="0" distB="0" distL="0" distR="0">
                <wp:extent cx="1647825" cy="276225"/>
                <wp:effectExtent l="0" t="0" r="9525" b="9525"/>
                <wp:docPr id="116" name="图片 2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" name="图片 2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22" w:type="dxa"/>
          <w:vAlign w:val="center"/>
        </w:tcPr>
        <w:p w:rsidR="000B2015" w:rsidRDefault="000B2015">
          <w:pPr>
            <w:pStyle w:val="aa"/>
            <w:pBdr>
              <w:bottom w:val="none" w:sz="0" w:space="0" w:color="auto"/>
            </w:pBdr>
            <w:spacing w:line="276" w:lineRule="auto"/>
            <w:ind w:right="920"/>
            <w:rPr>
              <w:b/>
              <w:bCs/>
            </w:rPr>
          </w:pPr>
          <w:r>
            <w:rPr>
              <w:b/>
              <w:noProof/>
            </w:rPr>
            <w:drawing>
              <wp:inline distT="0" distB="0" distL="0" distR="0">
                <wp:extent cx="1657350" cy="238125"/>
                <wp:effectExtent l="0" t="0" r="0" b="9525"/>
                <wp:docPr id="117" name="图片 1" descr="C:\Users\user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" name="图片 1" descr="C:\Users\user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B2015" w:rsidRDefault="000B201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3FE6"/>
    <w:multiLevelType w:val="hybridMultilevel"/>
    <w:tmpl w:val="5210A7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3A4637B"/>
    <w:multiLevelType w:val="hybridMultilevel"/>
    <w:tmpl w:val="41C6CA98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>
    <w:nsid w:val="0BAA272F"/>
    <w:multiLevelType w:val="hybridMultilevel"/>
    <w:tmpl w:val="D930BE32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>
    <w:nsid w:val="11C318F1"/>
    <w:multiLevelType w:val="hybridMultilevel"/>
    <w:tmpl w:val="1696DB60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>
    <w:nsid w:val="11E067B3"/>
    <w:multiLevelType w:val="hybridMultilevel"/>
    <w:tmpl w:val="62302666"/>
    <w:lvl w:ilvl="0" w:tplc="7D3830E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3D15D6C"/>
    <w:multiLevelType w:val="hybridMultilevel"/>
    <w:tmpl w:val="5F7801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5396D8A"/>
    <w:multiLevelType w:val="hybridMultilevel"/>
    <w:tmpl w:val="0A6416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165B61C6"/>
    <w:multiLevelType w:val="multilevel"/>
    <w:tmpl w:val="165B61C6"/>
    <w:lvl w:ilvl="0">
      <w:start w:val="1"/>
      <w:numFmt w:val="bullet"/>
      <w:lvlText w:val=""/>
      <w:lvlJc w:val="left"/>
      <w:pPr>
        <w:ind w:left="90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167C3597"/>
    <w:multiLevelType w:val="multilevel"/>
    <w:tmpl w:val="167C3597"/>
    <w:lvl w:ilvl="0">
      <w:start w:val="1"/>
      <w:numFmt w:val="chineseCountingThousand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>
    <w:nsid w:val="18DD1C73"/>
    <w:multiLevelType w:val="multilevel"/>
    <w:tmpl w:val="4B9E63FE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1F721F68"/>
    <w:multiLevelType w:val="multilevel"/>
    <w:tmpl w:val="1F721F68"/>
    <w:lvl w:ilvl="0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1">
    <w:nsid w:val="2492331C"/>
    <w:multiLevelType w:val="hybridMultilevel"/>
    <w:tmpl w:val="F9EC6758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2">
    <w:nsid w:val="25EE5D6C"/>
    <w:multiLevelType w:val="hybridMultilevel"/>
    <w:tmpl w:val="19DEA1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29F67E95"/>
    <w:multiLevelType w:val="multilevel"/>
    <w:tmpl w:val="9DE6F16E"/>
    <w:lvl w:ilvl="0">
      <w:start w:val="1"/>
      <w:numFmt w:val="chineseCountingThousand"/>
      <w:pStyle w:val="1"/>
      <w:suff w:val="space"/>
      <w:lvlText w:val="%1"/>
      <w:lvlJc w:val="left"/>
      <w:pPr>
        <w:ind w:left="432" w:hanging="432"/>
      </w:pPr>
      <w:rPr>
        <w:rFonts w:hint="eastAsia"/>
        <w:b/>
        <w:i w:val="0"/>
        <w:color w:val="auto"/>
        <w:sz w:val="44"/>
        <w:szCs w:val="44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i w:val="0"/>
        <w:sz w:val="30"/>
        <w:szCs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  <w:sz w:val="28"/>
        <w:szCs w:val="28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left" w:pos="1150"/>
        </w:tabs>
        <w:ind w:left="1150" w:hanging="1008"/>
      </w:pPr>
      <w:rPr>
        <w:rFonts w:hint="eastAsia"/>
        <w:b w:val="0"/>
        <w:i w:val="0"/>
        <w:sz w:val="24"/>
        <w:szCs w:val="24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4">
    <w:nsid w:val="2A8E40F8"/>
    <w:multiLevelType w:val="hybridMultilevel"/>
    <w:tmpl w:val="62302666"/>
    <w:lvl w:ilvl="0" w:tplc="7D3830E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EC20F09"/>
    <w:multiLevelType w:val="hybridMultilevel"/>
    <w:tmpl w:val="E97CFF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333B1F6D"/>
    <w:multiLevelType w:val="multilevel"/>
    <w:tmpl w:val="333B1F6D"/>
    <w:lvl w:ilvl="0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7">
    <w:nsid w:val="3627363F"/>
    <w:multiLevelType w:val="hybridMultilevel"/>
    <w:tmpl w:val="A17477A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3F4F003C"/>
    <w:multiLevelType w:val="hybridMultilevel"/>
    <w:tmpl w:val="4DFADB5E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9">
    <w:nsid w:val="3FD051F6"/>
    <w:multiLevelType w:val="hybridMultilevel"/>
    <w:tmpl w:val="13563D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40EC664F"/>
    <w:multiLevelType w:val="hybridMultilevel"/>
    <w:tmpl w:val="82101CFA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1">
    <w:nsid w:val="42836533"/>
    <w:multiLevelType w:val="hybridMultilevel"/>
    <w:tmpl w:val="BF84C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517C58F4"/>
    <w:multiLevelType w:val="hybridMultilevel"/>
    <w:tmpl w:val="62302666"/>
    <w:lvl w:ilvl="0" w:tplc="7D3830E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4D11845"/>
    <w:multiLevelType w:val="hybridMultilevel"/>
    <w:tmpl w:val="985684A8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4">
    <w:nsid w:val="63A030B2"/>
    <w:multiLevelType w:val="hybridMultilevel"/>
    <w:tmpl w:val="A358DF68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5">
    <w:nsid w:val="63E066CF"/>
    <w:multiLevelType w:val="hybridMultilevel"/>
    <w:tmpl w:val="DD466004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6">
    <w:nsid w:val="6EA5040A"/>
    <w:multiLevelType w:val="hybridMultilevel"/>
    <w:tmpl w:val="35CC5620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7">
    <w:nsid w:val="70F4221F"/>
    <w:multiLevelType w:val="multilevel"/>
    <w:tmpl w:val="70F4221F"/>
    <w:lvl w:ilvl="0">
      <w:start w:val="1"/>
      <w:numFmt w:val="bullet"/>
      <w:lvlText w:val=""/>
      <w:lvlJc w:val="left"/>
      <w:pPr>
        <w:ind w:left="846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8">
    <w:nsid w:val="739862E2"/>
    <w:multiLevelType w:val="hybridMultilevel"/>
    <w:tmpl w:val="6870E84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>
    <w:nsid w:val="7C144CB2"/>
    <w:multiLevelType w:val="multilevel"/>
    <w:tmpl w:val="2828CC34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0"/>
  </w:num>
  <w:num w:numId="5">
    <w:abstractNumId w:val="7"/>
  </w:num>
  <w:num w:numId="6">
    <w:abstractNumId w:val="27"/>
  </w:num>
  <w:num w:numId="7">
    <w:abstractNumId w:val="22"/>
  </w:num>
  <w:num w:numId="8">
    <w:abstractNumId w:val="4"/>
  </w:num>
  <w:num w:numId="9">
    <w:abstractNumId w:val="14"/>
  </w:num>
  <w:num w:numId="10">
    <w:abstractNumId w:val="2"/>
  </w:num>
  <w:num w:numId="11">
    <w:abstractNumId w:val="3"/>
  </w:num>
  <w:num w:numId="12">
    <w:abstractNumId w:val="18"/>
  </w:num>
  <w:num w:numId="13">
    <w:abstractNumId w:val="11"/>
  </w:num>
  <w:num w:numId="14">
    <w:abstractNumId w:val="1"/>
  </w:num>
  <w:num w:numId="15">
    <w:abstractNumId w:val="13"/>
  </w:num>
  <w:num w:numId="16">
    <w:abstractNumId w:val="13"/>
  </w:num>
  <w:num w:numId="17">
    <w:abstractNumId w:val="13"/>
  </w:num>
  <w:num w:numId="18">
    <w:abstractNumId w:val="12"/>
  </w:num>
  <w:num w:numId="19">
    <w:abstractNumId w:val="9"/>
  </w:num>
  <w:num w:numId="20">
    <w:abstractNumId w:val="26"/>
  </w:num>
  <w:num w:numId="21">
    <w:abstractNumId w:val="25"/>
  </w:num>
  <w:num w:numId="22">
    <w:abstractNumId w:val="17"/>
  </w:num>
  <w:num w:numId="23">
    <w:abstractNumId w:val="20"/>
  </w:num>
  <w:num w:numId="24">
    <w:abstractNumId w:val="19"/>
  </w:num>
  <w:num w:numId="25">
    <w:abstractNumId w:val="23"/>
  </w:num>
  <w:num w:numId="26">
    <w:abstractNumId w:val="5"/>
  </w:num>
  <w:num w:numId="27">
    <w:abstractNumId w:val="29"/>
  </w:num>
  <w:num w:numId="28">
    <w:abstractNumId w:val="28"/>
  </w:num>
  <w:num w:numId="29">
    <w:abstractNumId w:val="21"/>
  </w:num>
  <w:num w:numId="30">
    <w:abstractNumId w:val="6"/>
  </w:num>
  <w:num w:numId="31">
    <w:abstractNumId w:val="0"/>
  </w:num>
  <w:num w:numId="32">
    <w:abstractNumId w:val="24"/>
  </w:num>
  <w:num w:numId="3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proofState w:spelling="clean"/>
  <w:attachedTemplate r:id="rId1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457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473640"/>
    <w:rsid w:val="000005BA"/>
    <w:rsid w:val="00000A78"/>
    <w:rsid w:val="00000B2B"/>
    <w:rsid w:val="00000E0F"/>
    <w:rsid w:val="00001613"/>
    <w:rsid w:val="00001622"/>
    <w:rsid w:val="000019FE"/>
    <w:rsid w:val="00001C75"/>
    <w:rsid w:val="00002152"/>
    <w:rsid w:val="00002AA4"/>
    <w:rsid w:val="00002B69"/>
    <w:rsid w:val="00002E29"/>
    <w:rsid w:val="00002F52"/>
    <w:rsid w:val="00003003"/>
    <w:rsid w:val="0000384F"/>
    <w:rsid w:val="00003D17"/>
    <w:rsid w:val="000040CA"/>
    <w:rsid w:val="00004227"/>
    <w:rsid w:val="0000426E"/>
    <w:rsid w:val="00004609"/>
    <w:rsid w:val="00004613"/>
    <w:rsid w:val="00004A9E"/>
    <w:rsid w:val="00004B3E"/>
    <w:rsid w:val="00004C7E"/>
    <w:rsid w:val="00004DF0"/>
    <w:rsid w:val="00005792"/>
    <w:rsid w:val="00005A33"/>
    <w:rsid w:val="000060EB"/>
    <w:rsid w:val="00006E02"/>
    <w:rsid w:val="0000713D"/>
    <w:rsid w:val="0000714F"/>
    <w:rsid w:val="00007152"/>
    <w:rsid w:val="000071A3"/>
    <w:rsid w:val="00007324"/>
    <w:rsid w:val="00010245"/>
    <w:rsid w:val="00010DDA"/>
    <w:rsid w:val="00011218"/>
    <w:rsid w:val="00011732"/>
    <w:rsid w:val="000118AC"/>
    <w:rsid w:val="00011C8F"/>
    <w:rsid w:val="00011DA1"/>
    <w:rsid w:val="00011E93"/>
    <w:rsid w:val="000121ED"/>
    <w:rsid w:val="0001275A"/>
    <w:rsid w:val="00012BB5"/>
    <w:rsid w:val="00012E49"/>
    <w:rsid w:val="00013221"/>
    <w:rsid w:val="0001336C"/>
    <w:rsid w:val="000137EA"/>
    <w:rsid w:val="00013895"/>
    <w:rsid w:val="00013CF0"/>
    <w:rsid w:val="00013FAF"/>
    <w:rsid w:val="0001415B"/>
    <w:rsid w:val="00014366"/>
    <w:rsid w:val="00014378"/>
    <w:rsid w:val="00014C77"/>
    <w:rsid w:val="00015190"/>
    <w:rsid w:val="000151F5"/>
    <w:rsid w:val="000152F5"/>
    <w:rsid w:val="00015990"/>
    <w:rsid w:val="00015DEE"/>
    <w:rsid w:val="00015F38"/>
    <w:rsid w:val="00016720"/>
    <w:rsid w:val="00016875"/>
    <w:rsid w:val="000169FA"/>
    <w:rsid w:val="00016A78"/>
    <w:rsid w:val="00016B90"/>
    <w:rsid w:val="00016D24"/>
    <w:rsid w:val="0001702F"/>
    <w:rsid w:val="00017209"/>
    <w:rsid w:val="00017AC1"/>
    <w:rsid w:val="00017B77"/>
    <w:rsid w:val="00020640"/>
    <w:rsid w:val="00020692"/>
    <w:rsid w:val="00020A7B"/>
    <w:rsid w:val="00020D18"/>
    <w:rsid w:val="00020E62"/>
    <w:rsid w:val="00020FC9"/>
    <w:rsid w:val="00021B4F"/>
    <w:rsid w:val="00021FBF"/>
    <w:rsid w:val="000220FE"/>
    <w:rsid w:val="000226A3"/>
    <w:rsid w:val="0002278A"/>
    <w:rsid w:val="0002278B"/>
    <w:rsid w:val="00022B05"/>
    <w:rsid w:val="0002329B"/>
    <w:rsid w:val="00023600"/>
    <w:rsid w:val="000238D0"/>
    <w:rsid w:val="0002391C"/>
    <w:rsid w:val="00023DC4"/>
    <w:rsid w:val="00024B58"/>
    <w:rsid w:val="00024E47"/>
    <w:rsid w:val="0002514E"/>
    <w:rsid w:val="00025833"/>
    <w:rsid w:val="00026076"/>
    <w:rsid w:val="00026191"/>
    <w:rsid w:val="000263AE"/>
    <w:rsid w:val="00026FE3"/>
    <w:rsid w:val="00027711"/>
    <w:rsid w:val="000279A7"/>
    <w:rsid w:val="00030643"/>
    <w:rsid w:val="00030913"/>
    <w:rsid w:val="000310D0"/>
    <w:rsid w:val="000313EC"/>
    <w:rsid w:val="000314BD"/>
    <w:rsid w:val="00031AF2"/>
    <w:rsid w:val="00031C9B"/>
    <w:rsid w:val="00031DF9"/>
    <w:rsid w:val="00031EAD"/>
    <w:rsid w:val="00031EDC"/>
    <w:rsid w:val="00032719"/>
    <w:rsid w:val="00032824"/>
    <w:rsid w:val="00032BC3"/>
    <w:rsid w:val="00032DB5"/>
    <w:rsid w:val="00033386"/>
    <w:rsid w:val="00033AC9"/>
    <w:rsid w:val="00033B69"/>
    <w:rsid w:val="00033CDC"/>
    <w:rsid w:val="000340D4"/>
    <w:rsid w:val="00034294"/>
    <w:rsid w:val="00034469"/>
    <w:rsid w:val="00034DB2"/>
    <w:rsid w:val="00034DF4"/>
    <w:rsid w:val="00035145"/>
    <w:rsid w:val="000356B0"/>
    <w:rsid w:val="00035D45"/>
    <w:rsid w:val="00035D76"/>
    <w:rsid w:val="00035F07"/>
    <w:rsid w:val="00036039"/>
    <w:rsid w:val="00036383"/>
    <w:rsid w:val="00036CD5"/>
    <w:rsid w:val="00036F71"/>
    <w:rsid w:val="00036F9F"/>
    <w:rsid w:val="000372E8"/>
    <w:rsid w:val="00037826"/>
    <w:rsid w:val="00037CFC"/>
    <w:rsid w:val="000400CB"/>
    <w:rsid w:val="000405EB"/>
    <w:rsid w:val="00040AA4"/>
    <w:rsid w:val="00040CBB"/>
    <w:rsid w:val="00041792"/>
    <w:rsid w:val="000421C8"/>
    <w:rsid w:val="0004223C"/>
    <w:rsid w:val="0004233C"/>
    <w:rsid w:val="00042712"/>
    <w:rsid w:val="000430DC"/>
    <w:rsid w:val="000437BD"/>
    <w:rsid w:val="000437F2"/>
    <w:rsid w:val="00043AA4"/>
    <w:rsid w:val="00044428"/>
    <w:rsid w:val="00044A23"/>
    <w:rsid w:val="0004510B"/>
    <w:rsid w:val="0004524E"/>
    <w:rsid w:val="00045452"/>
    <w:rsid w:val="00045559"/>
    <w:rsid w:val="00045BFB"/>
    <w:rsid w:val="00045E33"/>
    <w:rsid w:val="000465D4"/>
    <w:rsid w:val="000467A8"/>
    <w:rsid w:val="000468C3"/>
    <w:rsid w:val="00046A13"/>
    <w:rsid w:val="00046A52"/>
    <w:rsid w:val="00046F0E"/>
    <w:rsid w:val="00047266"/>
    <w:rsid w:val="00047274"/>
    <w:rsid w:val="00047434"/>
    <w:rsid w:val="000479F9"/>
    <w:rsid w:val="00047A2A"/>
    <w:rsid w:val="00047BF7"/>
    <w:rsid w:val="00047C26"/>
    <w:rsid w:val="00047E27"/>
    <w:rsid w:val="0005088F"/>
    <w:rsid w:val="00050A8E"/>
    <w:rsid w:val="00050ABC"/>
    <w:rsid w:val="0005118D"/>
    <w:rsid w:val="00051235"/>
    <w:rsid w:val="00051259"/>
    <w:rsid w:val="000512AF"/>
    <w:rsid w:val="0005147B"/>
    <w:rsid w:val="00051682"/>
    <w:rsid w:val="000518A7"/>
    <w:rsid w:val="00051F4B"/>
    <w:rsid w:val="00052345"/>
    <w:rsid w:val="000524DB"/>
    <w:rsid w:val="000525F7"/>
    <w:rsid w:val="00052603"/>
    <w:rsid w:val="0005273A"/>
    <w:rsid w:val="000528DE"/>
    <w:rsid w:val="00052F49"/>
    <w:rsid w:val="0005309D"/>
    <w:rsid w:val="00053233"/>
    <w:rsid w:val="00053360"/>
    <w:rsid w:val="00053378"/>
    <w:rsid w:val="0005344D"/>
    <w:rsid w:val="000534A7"/>
    <w:rsid w:val="0005369E"/>
    <w:rsid w:val="00053848"/>
    <w:rsid w:val="00053860"/>
    <w:rsid w:val="00053AFF"/>
    <w:rsid w:val="00053D6A"/>
    <w:rsid w:val="00054232"/>
    <w:rsid w:val="0005447C"/>
    <w:rsid w:val="00054814"/>
    <w:rsid w:val="00054ABC"/>
    <w:rsid w:val="00055115"/>
    <w:rsid w:val="0005519C"/>
    <w:rsid w:val="0005551F"/>
    <w:rsid w:val="000557A6"/>
    <w:rsid w:val="00055D38"/>
    <w:rsid w:val="00056026"/>
    <w:rsid w:val="00056185"/>
    <w:rsid w:val="000565F4"/>
    <w:rsid w:val="00056A68"/>
    <w:rsid w:val="000578E4"/>
    <w:rsid w:val="000579E5"/>
    <w:rsid w:val="00057D63"/>
    <w:rsid w:val="00057E2C"/>
    <w:rsid w:val="00060225"/>
    <w:rsid w:val="00060452"/>
    <w:rsid w:val="000604F9"/>
    <w:rsid w:val="0006050D"/>
    <w:rsid w:val="00060D5B"/>
    <w:rsid w:val="00060DD8"/>
    <w:rsid w:val="00061A34"/>
    <w:rsid w:val="00061F07"/>
    <w:rsid w:val="0006218F"/>
    <w:rsid w:val="000621D7"/>
    <w:rsid w:val="0006267C"/>
    <w:rsid w:val="0006303A"/>
    <w:rsid w:val="000630AC"/>
    <w:rsid w:val="0006371D"/>
    <w:rsid w:val="00063BFC"/>
    <w:rsid w:val="00063D3C"/>
    <w:rsid w:val="00064025"/>
    <w:rsid w:val="00064702"/>
    <w:rsid w:val="00064915"/>
    <w:rsid w:val="000653EC"/>
    <w:rsid w:val="00065D38"/>
    <w:rsid w:val="00065F92"/>
    <w:rsid w:val="0006603B"/>
    <w:rsid w:val="000660A1"/>
    <w:rsid w:val="00066243"/>
    <w:rsid w:val="000667BD"/>
    <w:rsid w:val="00066AC4"/>
    <w:rsid w:val="00066B9C"/>
    <w:rsid w:val="00066F1D"/>
    <w:rsid w:val="00067B9D"/>
    <w:rsid w:val="000700AA"/>
    <w:rsid w:val="000700C1"/>
    <w:rsid w:val="000703D5"/>
    <w:rsid w:val="00070441"/>
    <w:rsid w:val="00070BC0"/>
    <w:rsid w:val="00070CD2"/>
    <w:rsid w:val="00070E48"/>
    <w:rsid w:val="0007118C"/>
    <w:rsid w:val="00071591"/>
    <w:rsid w:val="0007173B"/>
    <w:rsid w:val="00071781"/>
    <w:rsid w:val="00072285"/>
    <w:rsid w:val="00072325"/>
    <w:rsid w:val="00072EB3"/>
    <w:rsid w:val="000732C0"/>
    <w:rsid w:val="00073311"/>
    <w:rsid w:val="000735FA"/>
    <w:rsid w:val="000737B6"/>
    <w:rsid w:val="00073884"/>
    <w:rsid w:val="000738FF"/>
    <w:rsid w:val="00073CF1"/>
    <w:rsid w:val="00073D0D"/>
    <w:rsid w:val="0007416C"/>
    <w:rsid w:val="000741A9"/>
    <w:rsid w:val="000747E3"/>
    <w:rsid w:val="000749E2"/>
    <w:rsid w:val="00074C59"/>
    <w:rsid w:val="00074C63"/>
    <w:rsid w:val="00075571"/>
    <w:rsid w:val="000755A7"/>
    <w:rsid w:val="00075C0A"/>
    <w:rsid w:val="0007622C"/>
    <w:rsid w:val="00076822"/>
    <w:rsid w:val="00076C74"/>
    <w:rsid w:val="0007705D"/>
    <w:rsid w:val="00077442"/>
    <w:rsid w:val="00077544"/>
    <w:rsid w:val="00077581"/>
    <w:rsid w:val="00077966"/>
    <w:rsid w:val="000802D5"/>
    <w:rsid w:val="000805F4"/>
    <w:rsid w:val="000806F4"/>
    <w:rsid w:val="00080B1C"/>
    <w:rsid w:val="00080B9D"/>
    <w:rsid w:val="00080BF5"/>
    <w:rsid w:val="00080DA8"/>
    <w:rsid w:val="00080DD9"/>
    <w:rsid w:val="0008113C"/>
    <w:rsid w:val="00081306"/>
    <w:rsid w:val="000813AF"/>
    <w:rsid w:val="00081D48"/>
    <w:rsid w:val="00081EBA"/>
    <w:rsid w:val="00082117"/>
    <w:rsid w:val="000823E7"/>
    <w:rsid w:val="000824D3"/>
    <w:rsid w:val="00082A38"/>
    <w:rsid w:val="00082E95"/>
    <w:rsid w:val="0008317D"/>
    <w:rsid w:val="000833DC"/>
    <w:rsid w:val="000836DB"/>
    <w:rsid w:val="00083718"/>
    <w:rsid w:val="00083BA0"/>
    <w:rsid w:val="00083CA5"/>
    <w:rsid w:val="00083D0E"/>
    <w:rsid w:val="0008419F"/>
    <w:rsid w:val="00084205"/>
    <w:rsid w:val="00085048"/>
    <w:rsid w:val="00085281"/>
    <w:rsid w:val="000856E3"/>
    <w:rsid w:val="00085B1E"/>
    <w:rsid w:val="00085EB7"/>
    <w:rsid w:val="00086564"/>
    <w:rsid w:val="000865E0"/>
    <w:rsid w:val="00087328"/>
    <w:rsid w:val="00087752"/>
    <w:rsid w:val="000877E1"/>
    <w:rsid w:val="00087B5D"/>
    <w:rsid w:val="00087FA4"/>
    <w:rsid w:val="000904B7"/>
    <w:rsid w:val="000906B1"/>
    <w:rsid w:val="00091436"/>
    <w:rsid w:val="000915A4"/>
    <w:rsid w:val="000915B0"/>
    <w:rsid w:val="000915CD"/>
    <w:rsid w:val="000918EB"/>
    <w:rsid w:val="00091AFB"/>
    <w:rsid w:val="00091C12"/>
    <w:rsid w:val="0009213C"/>
    <w:rsid w:val="00092594"/>
    <w:rsid w:val="000928D9"/>
    <w:rsid w:val="00092C46"/>
    <w:rsid w:val="00092DF1"/>
    <w:rsid w:val="000930A7"/>
    <w:rsid w:val="00093745"/>
    <w:rsid w:val="0009399E"/>
    <w:rsid w:val="000939FC"/>
    <w:rsid w:val="00093D7A"/>
    <w:rsid w:val="000943CD"/>
    <w:rsid w:val="00094601"/>
    <w:rsid w:val="00094605"/>
    <w:rsid w:val="00094A8B"/>
    <w:rsid w:val="00094CDE"/>
    <w:rsid w:val="000950AC"/>
    <w:rsid w:val="00095E12"/>
    <w:rsid w:val="0009633D"/>
    <w:rsid w:val="00096656"/>
    <w:rsid w:val="00096EE7"/>
    <w:rsid w:val="00097447"/>
    <w:rsid w:val="0009744A"/>
    <w:rsid w:val="000975EA"/>
    <w:rsid w:val="0009776C"/>
    <w:rsid w:val="000A06C8"/>
    <w:rsid w:val="000A13C9"/>
    <w:rsid w:val="000A154A"/>
    <w:rsid w:val="000A1AC1"/>
    <w:rsid w:val="000A220C"/>
    <w:rsid w:val="000A25C4"/>
    <w:rsid w:val="000A2A0F"/>
    <w:rsid w:val="000A2AE5"/>
    <w:rsid w:val="000A2BDD"/>
    <w:rsid w:val="000A2DA7"/>
    <w:rsid w:val="000A2E1A"/>
    <w:rsid w:val="000A2F6C"/>
    <w:rsid w:val="000A2FE9"/>
    <w:rsid w:val="000A34D5"/>
    <w:rsid w:val="000A35A9"/>
    <w:rsid w:val="000A36FA"/>
    <w:rsid w:val="000A376B"/>
    <w:rsid w:val="000A3860"/>
    <w:rsid w:val="000A3B22"/>
    <w:rsid w:val="000A3B2C"/>
    <w:rsid w:val="000A3D90"/>
    <w:rsid w:val="000A4053"/>
    <w:rsid w:val="000A41FB"/>
    <w:rsid w:val="000A428F"/>
    <w:rsid w:val="000A42AD"/>
    <w:rsid w:val="000A4914"/>
    <w:rsid w:val="000A4C5F"/>
    <w:rsid w:val="000A4D15"/>
    <w:rsid w:val="000A4FCA"/>
    <w:rsid w:val="000A537B"/>
    <w:rsid w:val="000A5432"/>
    <w:rsid w:val="000A60B2"/>
    <w:rsid w:val="000A62E1"/>
    <w:rsid w:val="000A631A"/>
    <w:rsid w:val="000A680E"/>
    <w:rsid w:val="000A687D"/>
    <w:rsid w:val="000A68D2"/>
    <w:rsid w:val="000A6A9D"/>
    <w:rsid w:val="000A6B8A"/>
    <w:rsid w:val="000A6D3F"/>
    <w:rsid w:val="000A6D43"/>
    <w:rsid w:val="000A6E04"/>
    <w:rsid w:val="000A6E75"/>
    <w:rsid w:val="000A7597"/>
    <w:rsid w:val="000A75E4"/>
    <w:rsid w:val="000A76DA"/>
    <w:rsid w:val="000A7739"/>
    <w:rsid w:val="000A790A"/>
    <w:rsid w:val="000A7996"/>
    <w:rsid w:val="000A79C4"/>
    <w:rsid w:val="000A7D8E"/>
    <w:rsid w:val="000A7F1F"/>
    <w:rsid w:val="000A7F2D"/>
    <w:rsid w:val="000A7FB9"/>
    <w:rsid w:val="000B0020"/>
    <w:rsid w:val="000B006E"/>
    <w:rsid w:val="000B0513"/>
    <w:rsid w:val="000B0C40"/>
    <w:rsid w:val="000B0E33"/>
    <w:rsid w:val="000B0F01"/>
    <w:rsid w:val="000B0FF2"/>
    <w:rsid w:val="000B1718"/>
    <w:rsid w:val="000B172D"/>
    <w:rsid w:val="000B19F3"/>
    <w:rsid w:val="000B19F8"/>
    <w:rsid w:val="000B1E99"/>
    <w:rsid w:val="000B2015"/>
    <w:rsid w:val="000B206B"/>
    <w:rsid w:val="000B2081"/>
    <w:rsid w:val="000B2157"/>
    <w:rsid w:val="000B2223"/>
    <w:rsid w:val="000B254A"/>
    <w:rsid w:val="000B2B57"/>
    <w:rsid w:val="000B2EB2"/>
    <w:rsid w:val="000B3364"/>
    <w:rsid w:val="000B33AF"/>
    <w:rsid w:val="000B349F"/>
    <w:rsid w:val="000B3601"/>
    <w:rsid w:val="000B3934"/>
    <w:rsid w:val="000B3B3A"/>
    <w:rsid w:val="000B3D9F"/>
    <w:rsid w:val="000B4FD4"/>
    <w:rsid w:val="000B55C6"/>
    <w:rsid w:val="000B5782"/>
    <w:rsid w:val="000B5F37"/>
    <w:rsid w:val="000B6405"/>
    <w:rsid w:val="000B65FB"/>
    <w:rsid w:val="000B692B"/>
    <w:rsid w:val="000B6B9E"/>
    <w:rsid w:val="000B723F"/>
    <w:rsid w:val="000B73B8"/>
    <w:rsid w:val="000B7543"/>
    <w:rsid w:val="000B7BE2"/>
    <w:rsid w:val="000B7C11"/>
    <w:rsid w:val="000B7D6B"/>
    <w:rsid w:val="000B7DE3"/>
    <w:rsid w:val="000C0609"/>
    <w:rsid w:val="000C0989"/>
    <w:rsid w:val="000C0AE9"/>
    <w:rsid w:val="000C0E99"/>
    <w:rsid w:val="000C15B6"/>
    <w:rsid w:val="000C22AB"/>
    <w:rsid w:val="000C2782"/>
    <w:rsid w:val="000C28CE"/>
    <w:rsid w:val="000C2A92"/>
    <w:rsid w:val="000C3261"/>
    <w:rsid w:val="000C3586"/>
    <w:rsid w:val="000C3848"/>
    <w:rsid w:val="000C3C46"/>
    <w:rsid w:val="000C3C5E"/>
    <w:rsid w:val="000C47DB"/>
    <w:rsid w:val="000C4E04"/>
    <w:rsid w:val="000C4EB1"/>
    <w:rsid w:val="000C528D"/>
    <w:rsid w:val="000C552D"/>
    <w:rsid w:val="000C5542"/>
    <w:rsid w:val="000C5621"/>
    <w:rsid w:val="000C5A55"/>
    <w:rsid w:val="000C5A8B"/>
    <w:rsid w:val="000C5C32"/>
    <w:rsid w:val="000C5E9E"/>
    <w:rsid w:val="000C5F5D"/>
    <w:rsid w:val="000C60B9"/>
    <w:rsid w:val="000C60E4"/>
    <w:rsid w:val="000C6495"/>
    <w:rsid w:val="000C6923"/>
    <w:rsid w:val="000C6C68"/>
    <w:rsid w:val="000C6F48"/>
    <w:rsid w:val="000C7537"/>
    <w:rsid w:val="000C7697"/>
    <w:rsid w:val="000C78D1"/>
    <w:rsid w:val="000C7A2B"/>
    <w:rsid w:val="000D0480"/>
    <w:rsid w:val="000D0791"/>
    <w:rsid w:val="000D0888"/>
    <w:rsid w:val="000D0B52"/>
    <w:rsid w:val="000D0C16"/>
    <w:rsid w:val="000D0CA1"/>
    <w:rsid w:val="000D0E02"/>
    <w:rsid w:val="000D1017"/>
    <w:rsid w:val="000D137C"/>
    <w:rsid w:val="000D1472"/>
    <w:rsid w:val="000D15B3"/>
    <w:rsid w:val="000D166B"/>
    <w:rsid w:val="000D1C1B"/>
    <w:rsid w:val="000D1F32"/>
    <w:rsid w:val="000D23A9"/>
    <w:rsid w:val="000D2D8A"/>
    <w:rsid w:val="000D2E52"/>
    <w:rsid w:val="000D3764"/>
    <w:rsid w:val="000D3A24"/>
    <w:rsid w:val="000D3A6C"/>
    <w:rsid w:val="000D3B0A"/>
    <w:rsid w:val="000D4070"/>
    <w:rsid w:val="000D456B"/>
    <w:rsid w:val="000D45C1"/>
    <w:rsid w:val="000D4A13"/>
    <w:rsid w:val="000D4B7C"/>
    <w:rsid w:val="000D4BA2"/>
    <w:rsid w:val="000D503E"/>
    <w:rsid w:val="000D54C2"/>
    <w:rsid w:val="000D5C5A"/>
    <w:rsid w:val="000D5E69"/>
    <w:rsid w:val="000D5FBB"/>
    <w:rsid w:val="000D64C2"/>
    <w:rsid w:val="000D6701"/>
    <w:rsid w:val="000D6881"/>
    <w:rsid w:val="000D6CD2"/>
    <w:rsid w:val="000D6F43"/>
    <w:rsid w:val="000D722B"/>
    <w:rsid w:val="000D78A8"/>
    <w:rsid w:val="000D7F12"/>
    <w:rsid w:val="000E013C"/>
    <w:rsid w:val="000E02E8"/>
    <w:rsid w:val="000E113A"/>
    <w:rsid w:val="000E1190"/>
    <w:rsid w:val="000E15A2"/>
    <w:rsid w:val="000E20EE"/>
    <w:rsid w:val="000E227F"/>
    <w:rsid w:val="000E2557"/>
    <w:rsid w:val="000E2603"/>
    <w:rsid w:val="000E26B9"/>
    <w:rsid w:val="000E26C8"/>
    <w:rsid w:val="000E271E"/>
    <w:rsid w:val="000E32F3"/>
    <w:rsid w:val="000E36F3"/>
    <w:rsid w:val="000E3880"/>
    <w:rsid w:val="000E412A"/>
    <w:rsid w:val="000E4300"/>
    <w:rsid w:val="000E45FE"/>
    <w:rsid w:val="000E4D7A"/>
    <w:rsid w:val="000E4F2C"/>
    <w:rsid w:val="000E4FAC"/>
    <w:rsid w:val="000E5453"/>
    <w:rsid w:val="000E565A"/>
    <w:rsid w:val="000E5AB5"/>
    <w:rsid w:val="000E60F6"/>
    <w:rsid w:val="000E6279"/>
    <w:rsid w:val="000E6361"/>
    <w:rsid w:val="000E6806"/>
    <w:rsid w:val="000E695B"/>
    <w:rsid w:val="000E6B54"/>
    <w:rsid w:val="000E6EF9"/>
    <w:rsid w:val="000E7330"/>
    <w:rsid w:val="000E745F"/>
    <w:rsid w:val="000E76AC"/>
    <w:rsid w:val="000E76FC"/>
    <w:rsid w:val="000E7808"/>
    <w:rsid w:val="000E7889"/>
    <w:rsid w:val="000E79E1"/>
    <w:rsid w:val="000E7D49"/>
    <w:rsid w:val="000F00ED"/>
    <w:rsid w:val="000F0451"/>
    <w:rsid w:val="000F046C"/>
    <w:rsid w:val="000F0928"/>
    <w:rsid w:val="000F0957"/>
    <w:rsid w:val="000F0AA8"/>
    <w:rsid w:val="000F0E78"/>
    <w:rsid w:val="000F1390"/>
    <w:rsid w:val="000F1430"/>
    <w:rsid w:val="000F1676"/>
    <w:rsid w:val="000F176D"/>
    <w:rsid w:val="000F1846"/>
    <w:rsid w:val="000F18DA"/>
    <w:rsid w:val="000F1A83"/>
    <w:rsid w:val="000F1E3C"/>
    <w:rsid w:val="000F20B5"/>
    <w:rsid w:val="000F2989"/>
    <w:rsid w:val="000F2C75"/>
    <w:rsid w:val="000F30CF"/>
    <w:rsid w:val="000F369B"/>
    <w:rsid w:val="000F3F83"/>
    <w:rsid w:val="000F419D"/>
    <w:rsid w:val="000F44E0"/>
    <w:rsid w:val="000F4896"/>
    <w:rsid w:val="000F4BB5"/>
    <w:rsid w:val="000F5171"/>
    <w:rsid w:val="000F58FE"/>
    <w:rsid w:val="000F5925"/>
    <w:rsid w:val="000F599E"/>
    <w:rsid w:val="000F5B34"/>
    <w:rsid w:val="000F60CD"/>
    <w:rsid w:val="000F6C14"/>
    <w:rsid w:val="000F6E04"/>
    <w:rsid w:val="000F71F7"/>
    <w:rsid w:val="000F73A9"/>
    <w:rsid w:val="000F7456"/>
    <w:rsid w:val="000F7559"/>
    <w:rsid w:val="000F78B1"/>
    <w:rsid w:val="000F78CB"/>
    <w:rsid w:val="000F7967"/>
    <w:rsid w:val="000F7A04"/>
    <w:rsid w:val="0010001B"/>
    <w:rsid w:val="0010053F"/>
    <w:rsid w:val="00100744"/>
    <w:rsid w:val="00100792"/>
    <w:rsid w:val="001008ED"/>
    <w:rsid w:val="00100B40"/>
    <w:rsid w:val="00100E36"/>
    <w:rsid w:val="001012B0"/>
    <w:rsid w:val="0010162F"/>
    <w:rsid w:val="0010207B"/>
    <w:rsid w:val="0010229A"/>
    <w:rsid w:val="001022F4"/>
    <w:rsid w:val="00102302"/>
    <w:rsid w:val="00102312"/>
    <w:rsid w:val="0010231F"/>
    <w:rsid w:val="001024CA"/>
    <w:rsid w:val="00102A72"/>
    <w:rsid w:val="00102FCE"/>
    <w:rsid w:val="0010337C"/>
    <w:rsid w:val="00103741"/>
    <w:rsid w:val="00103A30"/>
    <w:rsid w:val="00104EFE"/>
    <w:rsid w:val="00104FA4"/>
    <w:rsid w:val="00105392"/>
    <w:rsid w:val="001054CF"/>
    <w:rsid w:val="001059FA"/>
    <w:rsid w:val="00105B07"/>
    <w:rsid w:val="00105EE9"/>
    <w:rsid w:val="00106266"/>
    <w:rsid w:val="00106510"/>
    <w:rsid w:val="00106CA8"/>
    <w:rsid w:val="00107575"/>
    <w:rsid w:val="0010797A"/>
    <w:rsid w:val="00107BF6"/>
    <w:rsid w:val="00107FC0"/>
    <w:rsid w:val="00110258"/>
    <w:rsid w:val="0011056F"/>
    <w:rsid w:val="0011070D"/>
    <w:rsid w:val="001107CE"/>
    <w:rsid w:val="00110935"/>
    <w:rsid w:val="00110CCE"/>
    <w:rsid w:val="001110A2"/>
    <w:rsid w:val="00111833"/>
    <w:rsid w:val="00111989"/>
    <w:rsid w:val="00111990"/>
    <w:rsid w:val="00111E8E"/>
    <w:rsid w:val="001120F2"/>
    <w:rsid w:val="001123B0"/>
    <w:rsid w:val="00112E47"/>
    <w:rsid w:val="001130FD"/>
    <w:rsid w:val="001131A1"/>
    <w:rsid w:val="0011328D"/>
    <w:rsid w:val="00113373"/>
    <w:rsid w:val="001138C8"/>
    <w:rsid w:val="00113976"/>
    <w:rsid w:val="00113C4A"/>
    <w:rsid w:val="00113F8D"/>
    <w:rsid w:val="0011434F"/>
    <w:rsid w:val="0011471F"/>
    <w:rsid w:val="00114970"/>
    <w:rsid w:val="00114B35"/>
    <w:rsid w:val="00114CCD"/>
    <w:rsid w:val="001163CE"/>
    <w:rsid w:val="00116645"/>
    <w:rsid w:val="00116B8A"/>
    <w:rsid w:val="00116BE4"/>
    <w:rsid w:val="00116BF7"/>
    <w:rsid w:val="00116FDF"/>
    <w:rsid w:val="0011712C"/>
    <w:rsid w:val="001173CD"/>
    <w:rsid w:val="001175FB"/>
    <w:rsid w:val="00117EAA"/>
    <w:rsid w:val="00120975"/>
    <w:rsid w:val="00120A7C"/>
    <w:rsid w:val="001212AC"/>
    <w:rsid w:val="00121342"/>
    <w:rsid w:val="0012144B"/>
    <w:rsid w:val="001216DE"/>
    <w:rsid w:val="00121D6E"/>
    <w:rsid w:val="00121EEE"/>
    <w:rsid w:val="00121F7F"/>
    <w:rsid w:val="0012232E"/>
    <w:rsid w:val="001223F7"/>
    <w:rsid w:val="00122BB8"/>
    <w:rsid w:val="00122CB1"/>
    <w:rsid w:val="00123104"/>
    <w:rsid w:val="00123193"/>
    <w:rsid w:val="00123BC1"/>
    <w:rsid w:val="00123DEB"/>
    <w:rsid w:val="00124154"/>
    <w:rsid w:val="00124538"/>
    <w:rsid w:val="001245A8"/>
    <w:rsid w:val="0012493B"/>
    <w:rsid w:val="0012521F"/>
    <w:rsid w:val="0012541C"/>
    <w:rsid w:val="00125938"/>
    <w:rsid w:val="00125B18"/>
    <w:rsid w:val="00125CD2"/>
    <w:rsid w:val="00125EEC"/>
    <w:rsid w:val="00125F35"/>
    <w:rsid w:val="00125F97"/>
    <w:rsid w:val="00126DAD"/>
    <w:rsid w:val="001270E3"/>
    <w:rsid w:val="0012736F"/>
    <w:rsid w:val="00127565"/>
    <w:rsid w:val="00127720"/>
    <w:rsid w:val="0012772E"/>
    <w:rsid w:val="00127CF0"/>
    <w:rsid w:val="00127F16"/>
    <w:rsid w:val="00130140"/>
    <w:rsid w:val="00130171"/>
    <w:rsid w:val="001301F5"/>
    <w:rsid w:val="0013045C"/>
    <w:rsid w:val="00130490"/>
    <w:rsid w:val="001306F2"/>
    <w:rsid w:val="00130B9B"/>
    <w:rsid w:val="00131295"/>
    <w:rsid w:val="00131ADC"/>
    <w:rsid w:val="00131EB6"/>
    <w:rsid w:val="00131ECD"/>
    <w:rsid w:val="00131EDD"/>
    <w:rsid w:val="001321A6"/>
    <w:rsid w:val="0013227B"/>
    <w:rsid w:val="001327F3"/>
    <w:rsid w:val="00132C77"/>
    <w:rsid w:val="001330BD"/>
    <w:rsid w:val="001330FD"/>
    <w:rsid w:val="00133619"/>
    <w:rsid w:val="001337D0"/>
    <w:rsid w:val="00133CEB"/>
    <w:rsid w:val="00133D24"/>
    <w:rsid w:val="00133FF9"/>
    <w:rsid w:val="0013406B"/>
    <w:rsid w:val="001342FE"/>
    <w:rsid w:val="0013481A"/>
    <w:rsid w:val="00134A45"/>
    <w:rsid w:val="00134F17"/>
    <w:rsid w:val="001354C8"/>
    <w:rsid w:val="00135679"/>
    <w:rsid w:val="00135B5B"/>
    <w:rsid w:val="00135D4D"/>
    <w:rsid w:val="00135FE8"/>
    <w:rsid w:val="00136308"/>
    <w:rsid w:val="0013637B"/>
    <w:rsid w:val="00136C2D"/>
    <w:rsid w:val="00136E42"/>
    <w:rsid w:val="00137080"/>
    <w:rsid w:val="00137083"/>
    <w:rsid w:val="001401AC"/>
    <w:rsid w:val="0014067F"/>
    <w:rsid w:val="00140DFE"/>
    <w:rsid w:val="00141044"/>
    <w:rsid w:val="00141F1E"/>
    <w:rsid w:val="00142023"/>
    <w:rsid w:val="00142327"/>
    <w:rsid w:val="001423F3"/>
    <w:rsid w:val="0014254E"/>
    <w:rsid w:val="00143094"/>
    <w:rsid w:val="001434BF"/>
    <w:rsid w:val="001435D0"/>
    <w:rsid w:val="0014410D"/>
    <w:rsid w:val="0014417F"/>
    <w:rsid w:val="001442C5"/>
    <w:rsid w:val="001442D0"/>
    <w:rsid w:val="0014444E"/>
    <w:rsid w:val="00144667"/>
    <w:rsid w:val="001447FC"/>
    <w:rsid w:val="00144923"/>
    <w:rsid w:val="00144A74"/>
    <w:rsid w:val="00144ADA"/>
    <w:rsid w:val="00145041"/>
    <w:rsid w:val="00145AC5"/>
    <w:rsid w:val="00145E9C"/>
    <w:rsid w:val="00145F66"/>
    <w:rsid w:val="00146143"/>
    <w:rsid w:val="0014618F"/>
    <w:rsid w:val="00146414"/>
    <w:rsid w:val="00146676"/>
    <w:rsid w:val="0014693C"/>
    <w:rsid w:val="0014707F"/>
    <w:rsid w:val="001477C3"/>
    <w:rsid w:val="0014793C"/>
    <w:rsid w:val="00147AE1"/>
    <w:rsid w:val="00147D34"/>
    <w:rsid w:val="001500F7"/>
    <w:rsid w:val="0015066C"/>
    <w:rsid w:val="00150B3D"/>
    <w:rsid w:val="00150B76"/>
    <w:rsid w:val="001511FB"/>
    <w:rsid w:val="001517B1"/>
    <w:rsid w:val="00151952"/>
    <w:rsid w:val="0015206D"/>
    <w:rsid w:val="0015223D"/>
    <w:rsid w:val="001525D8"/>
    <w:rsid w:val="00152769"/>
    <w:rsid w:val="00152BE7"/>
    <w:rsid w:val="001539A1"/>
    <w:rsid w:val="00153C64"/>
    <w:rsid w:val="00153E71"/>
    <w:rsid w:val="00153F67"/>
    <w:rsid w:val="001540BD"/>
    <w:rsid w:val="0015416F"/>
    <w:rsid w:val="00154322"/>
    <w:rsid w:val="00154861"/>
    <w:rsid w:val="0015502B"/>
    <w:rsid w:val="0015507D"/>
    <w:rsid w:val="00155114"/>
    <w:rsid w:val="001551F9"/>
    <w:rsid w:val="0015576D"/>
    <w:rsid w:val="001559F3"/>
    <w:rsid w:val="00155C3B"/>
    <w:rsid w:val="00155E61"/>
    <w:rsid w:val="00156019"/>
    <w:rsid w:val="00156032"/>
    <w:rsid w:val="001560BD"/>
    <w:rsid w:val="00156382"/>
    <w:rsid w:val="0015646E"/>
    <w:rsid w:val="00156585"/>
    <w:rsid w:val="00156A51"/>
    <w:rsid w:val="001571DC"/>
    <w:rsid w:val="001571E1"/>
    <w:rsid w:val="001572C5"/>
    <w:rsid w:val="00157B32"/>
    <w:rsid w:val="00160376"/>
    <w:rsid w:val="001609ED"/>
    <w:rsid w:val="00160C84"/>
    <w:rsid w:val="00160EAB"/>
    <w:rsid w:val="00160F2C"/>
    <w:rsid w:val="00160F8E"/>
    <w:rsid w:val="00161104"/>
    <w:rsid w:val="001611D2"/>
    <w:rsid w:val="001614B3"/>
    <w:rsid w:val="0016157B"/>
    <w:rsid w:val="0016162B"/>
    <w:rsid w:val="0016167F"/>
    <w:rsid w:val="00161AD8"/>
    <w:rsid w:val="00161DB0"/>
    <w:rsid w:val="00161DBB"/>
    <w:rsid w:val="001622E6"/>
    <w:rsid w:val="001625BF"/>
    <w:rsid w:val="001626AC"/>
    <w:rsid w:val="00162ABF"/>
    <w:rsid w:val="001630A1"/>
    <w:rsid w:val="001632D6"/>
    <w:rsid w:val="00163C72"/>
    <w:rsid w:val="00163EEA"/>
    <w:rsid w:val="001644C1"/>
    <w:rsid w:val="001645EC"/>
    <w:rsid w:val="0016471D"/>
    <w:rsid w:val="00164737"/>
    <w:rsid w:val="001648DA"/>
    <w:rsid w:val="0016497A"/>
    <w:rsid w:val="00164AD4"/>
    <w:rsid w:val="00165392"/>
    <w:rsid w:val="00165801"/>
    <w:rsid w:val="00165EB0"/>
    <w:rsid w:val="00165FA1"/>
    <w:rsid w:val="00166112"/>
    <w:rsid w:val="00166363"/>
    <w:rsid w:val="0016659D"/>
    <w:rsid w:val="00166694"/>
    <w:rsid w:val="001669EE"/>
    <w:rsid w:val="00166D6F"/>
    <w:rsid w:val="00166E7E"/>
    <w:rsid w:val="00166F04"/>
    <w:rsid w:val="001673FB"/>
    <w:rsid w:val="001674CC"/>
    <w:rsid w:val="0016755E"/>
    <w:rsid w:val="001676AB"/>
    <w:rsid w:val="001678AE"/>
    <w:rsid w:val="00167A52"/>
    <w:rsid w:val="00167FA7"/>
    <w:rsid w:val="0017025B"/>
    <w:rsid w:val="00170344"/>
    <w:rsid w:val="0017056E"/>
    <w:rsid w:val="00170917"/>
    <w:rsid w:val="00170DF0"/>
    <w:rsid w:val="00171167"/>
    <w:rsid w:val="00171236"/>
    <w:rsid w:val="00171881"/>
    <w:rsid w:val="00171F15"/>
    <w:rsid w:val="00172A3B"/>
    <w:rsid w:val="00172B5D"/>
    <w:rsid w:val="00172B6B"/>
    <w:rsid w:val="00172CDE"/>
    <w:rsid w:val="001730C8"/>
    <w:rsid w:val="00173461"/>
    <w:rsid w:val="0017399C"/>
    <w:rsid w:val="00173EC9"/>
    <w:rsid w:val="00174485"/>
    <w:rsid w:val="00175273"/>
    <w:rsid w:val="00175610"/>
    <w:rsid w:val="001758F0"/>
    <w:rsid w:val="0017591C"/>
    <w:rsid w:val="00175B66"/>
    <w:rsid w:val="001762DA"/>
    <w:rsid w:val="00176F41"/>
    <w:rsid w:val="00176FBB"/>
    <w:rsid w:val="00177144"/>
    <w:rsid w:val="001774F4"/>
    <w:rsid w:val="00177C04"/>
    <w:rsid w:val="00177C49"/>
    <w:rsid w:val="00177D79"/>
    <w:rsid w:val="00180111"/>
    <w:rsid w:val="00180755"/>
    <w:rsid w:val="00180A6F"/>
    <w:rsid w:val="00180B1B"/>
    <w:rsid w:val="00180C97"/>
    <w:rsid w:val="00180E59"/>
    <w:rsid w:val="00181219"/>
    <w:rsid w:val="001814E5"/>
    <w:rsid w:val="001815B4"/>
    <w:rsid w:val="0018195E"/>
    <w:rsid w:val="00181A22"/>
    <w:rsid w:val="00181B02"/>
    <w:rsid w:val="00181CCC"/>
    <w:rsid w:val="00182055"/>
    <w:rsid w:val="001820D7"/>
    <w:rsid w:val="00182197"/>
    <w:rsid w:val="00182BC3"/>
    <w:rsid w:val="00182EA3"/>
    <w:rsid w:val="00182F68"/>
    <w:rsid w:val="001831C4"/>
    <w:rsid w:val="001831DA"/>
    <w:rsid w:val="00183277"/>
    <w:rsid w:val="0018339D"/>
    <w:rsid w:val="0018345A"/>
    <w:rsid w:val="0018359B"/>
    <w:rsid w:val="0018393B"/>
    <w:rsid w:val="00183D2E"/>
    <w:rsid w:val="00183DC4"/>
    <w:rsid w:val="00183F7F"/>
    <w:rsid w:val="00184499"/>
    <w:rsid w:val="00184589"/>
    <w:rsid w:val="0018499F"/>
    <w:rsid w:val="00184B0B"/>
    <w:rsid w:val="001853B3"/>
    <w:rsid w:val="001855DB"/>
    <w:rsid w:val="00185900"/>
    <w:rsid w:val="00186DD3"/>
    <w:rsid w:val="00186E08"/>
    <w:rsid w:val="0018712C"/>
    <w:rsid w:val="00187461"/>
    <w:rsid w:val="0018787F"/>
    <w:rsid w:val="00187C47"/>
    <w:rsid w:val="00187F6C"/>
    <w:rsid w:val="00190499"/>
    <w:rsid w:val="001908CA"/>
    <w:rsid w:val="00190977"/>
    <w:rsid w:val="00190A80"/>
    <w:rsid w:val="0019112C"/>
    <w:rsid w:val="0019122D"/>
    <w:rsid w:val="00191272"/>
    <w:rsid w:val="00191318"/>
    <w:rsid w:val="0019140C"/>
    <w:rsid w:val="0019143A"/>
    <w:rsid w:val="00191FD8"/>
    <w:rsid w:val="001921EB"/>
    <w:rsid w:val="001923E3"/>
    <w:rsid w:val="001927A6"/>
    <w:rsid w:val="001935CD"/>
    <w:rsid w:val="0019380A"/>
    <w:rsid w:val="00193E8C"/>
    <w:rsid w:val="00193FA9"/>
    <w:rsid w:val="0019424B"/>
    <w:rsid w:val="00194543"/>
    <w:rsid w:val="00194A0E"/>
    <w:rsid w:val="001950B6"/>
    <w:rsid w:val="0019522D"/>
    <w:rsid w:val="0019551A"/>
    <w:rsid w:val="00195C18"/>
    <w:rsid w:val="00195CF2"/>
    <w:rsid w:val="00195EDF"/>
    <w:rsid w:val="00196417"/>
    <w:rsid w:val="0019649E"/>
    <w:rsid w:val="001968C8"/>
    <w:rsid w:val="001969D3"/>
    <w:rsid w:val="00196C50"/>
    <w:rsid w:val="001976C0"/>
    <w:rsid w:val="001977F9"/>
    <w:rsid w:val="0019789B"/>
    <w:rsid w:val="00197A4C"/>
    <w:rsid w:val="00197CE6"/>
    <w:rsid w:val="00197FF1"/>
    <w:rsid w:val="001A006C"/>
    <w:rsid w:val="001A05BA"/>
    <w:rsid w:val="001A07EA"/>
    <w:rsid w:val="001A0DEC"/>
    <w:rsid w:val="001A14D5"/>
    <w:rsid w:val="001A17A7"/>
    <w:rsid w:val="001A21C6"/>
    <w:rsid w:val="001A2BA3"/>
    <w:rsid w:val="001A2ED8"/>
    <w:rsid w:val="001A3BDF"/>
    <w:rsid w:val="001A3F85"/>
    <w:rsid w:val="001A5037"/>
    <w:rsid w:val="001A5223"/>
    <w:rsid w:val="001A540E"/>
    <w:rsid w:val="001A54C9"/>
    <w:rsid w:val="001A5CF6"/>
    <w:rsid w:val="001A608F"/>
    <w:rsid w:val="001A623C"/>
    <w:rsid w:val="001A6F4E"/>
    <w:rsid w:val="001A6FCB"/>
    <w:rsid w:val="001A6FF7"/>
    <w:rsid w:val="001A71DE"/>
    <w:rsid w:val="001A76B1"/>
    <w:rsid w:val="001A7B94"/>
    <w:rsid w:val="001A7E05"/>
    <w:rsid w:val="001A7E60"/>
    <w:rsid w:val="001B02F7"/>
    <w:rsid w:val="001B065C"/>
    <w:rsid w:val="001B074D"/>
    <w:rsid w:val="001B084B"/>
    <w:rsid w:val="001B0927"/>
    <w:rsid w:val="001B0A33"/>
    <w:rsid w:val="001B0E56"/>
    <w:rsid w:val="001B0F43"/>
    <w:rsid w:val="001B122A"/>
    <w:rsid w:val="001B1434"/>
    <w:rsid w:val="001B1B24"/>
    <w:rsid w:val="001B1E41"/>
    <w:rsid w:val="001B1E66"/>
    <w:rsid w:val="001B217E"/>
    <w:rsid w:val="001B21AD"/>
    <w:rsid w:val="001B2292"/>
    <w:rsid w:val="001B2A85"/>
    <w:rsid w:val="001B2BE2"/>
    <w:rsid w:val="001B2F39"/>
    <w:rsid w:val="001B3237"/>
    <w:rsid w:val="001B361E"/>
    <w:rsid w:val="001B3702"/>
    <w:rsid w:val="001B3716"/>
    <w:rsid w:val="001B3804"/>
    <w:rsid w:val="001B3899"/>
    <w:rsid w:val="001B38AA"/>
    <w:rsid w:val="001B3BA5"/>
    <w:rsid w:val="001B3C01"/>
    <w:rsid w:val="001B4148"/>
    <w:rsid w:val="001B4195"/>
    <w:rsid w:val="001B447F"/>
    <w:rsid w:val="001B53AB"/>
    <w:rsid w:val="001B5503"/>
    <w:rsid w:val="001B588C"/>
    <w:rsid w:val="001B58B8"/>
    <w:rsid w:val="001B58BD"/>
    <w:rsid w:val="001B5D3A"/>
    <w:rsid w:val="001B5D85"/>
    <w:rsid w:val="001B64AE"/>
    <w:rsid w:val="001B6E44"/>
    <w:rsid w:val="001B77AC"/>
    <w:rsid w:val="001B7945"/>
    <w:rsid w:val="001B7F2B"/>
    <w:rsid w:val="001C00EF"/>
    <w:rsid w:val="001C013C"/>
    <w:rsid w:val="001C0E7B"/>
    <w:rsid w:val="001C12F4"/>
    <w:rsid w:val="001C1356"/>
    <w:rsid w:val="001C1522"/>
    <w:rsid w:val="001C15E2"/>
    <w:rsid w:val="001C1C10"/>
    <w:rsid w:val="001C1DB7"/>
    <w:rsid w:val="001C2623"/>
    <w:rsid w:val="001C27F7"/>
    <w:rsid w:val="001C2B88"/>
    <w:rsid w:val="001C2BE5"/>
    <w:rsid w:val="001C2F8F"/>
    <w:rsid w:val="001C3132"/>
    <w:rsid w:val="001C318A"/>
    <w:rsid w:val="001C33FE"/>
    <w:rsid w:val="001C3651"/>
    <w:rsid w:val="001C3962"/>
    <w:rsid w:val="001C3A42"/>
    <w:rsid w:val="001C3E8C"/>
    <w:rsid w:val="001C3F37"/>
    <w:rsid w:val="001C42CB"/>
    <w:rsid w:val="001C4574"/>
    <w:rsid w:val="001C47B7"/>
    <w:rsid w:val="001C47E2"/>
    <w:rsid w:val="001C5245"/>
    <w:rsid w:val="001C53CC"/>
    <w:rsid w:val="001C5D0B"/>
    <w:rsid w:val="001C6AB2"/>
    <w:rsid w:val="001C6DA8"/>
    <w:rsid w:val="001C732D"/>
    <w:rsid w:val="001C73A1"/>
    <w:rsid w:val="001C78BC"/>
    <w:rsid w:val="001C78FF"/>
    <w:rsid w:val="001C7B36"/>
    <w:rsid w:val="001C7D53"/>
    <w:rsid w:val="001D02F9"/>
    <w:rsid w:val="001D0814"/>
    <w:rsid w:val="001D0C3D"/>
    <w:rsid w:val="001D0F50"/>
    <w:rsid w:val="001D107E"/>
    <w:rsid w:val="001D1527"/>
    <w:rsid w:val="001D1B4C"/>
    <w:rsid w:val="001D1D9D"/>
    <w:rsid w:val="001D2C3B"/>
    <w:rsid w:val="001D2E73"/>
    <w:rsid w:val="001D2EEE"/>
    <w:rsid w:val="001D34E8"/>
    <w:rsid w:val="001D351D"/>
    <w:rsid w:val="001D37D6"/>
    <w:rsid w:val="001D391E"/>
    <w:rsid w:val="001D3F99"/>
    <w:rsid w:val="001D41EC"/>
    <w:rsid w:val="001D4311"/>
    <w:rsid w:val="001D43CE"/>
    <w:rsid w:val="001D4E19"/>
    <w:rsid w:val="001D5302"/>
    <w:rsid w:val="001D547C"/>
    <w:rsid w:val="001D5700"/>
    <w:rsid w:val="001D577F"/>
    <w:rsid w:val="001D5A4E"/>
    <w:rsid w:val="001D5C01"/>
    <w:rsid w:val="001D61FB"/>
    <w:rsid w:val="001D6372"/>
    <w:rsid w:val="001D6A3D"/>
    <w:rsid w:val="001D6E2C"/>
    <w:rsid w:val="001D7B57"/>
    <w:rsid w:val="001D7BAE"/>
    <w:rsid w:val="001D7F42"/>
    <w:rsid w:val="001E031A"/>
    <w:rsid w:val="001E08B8"/>
    <w:rsid w:val="001E0B2F"/>
    <w:rsid w:val="001E0B37"/>
    <w:rsid w:val="001E0D97"/>
    <w:rsid w:val="001E10CD"/>
    <w:rsid w:val="001E1151"/>
    <w:rsid w:val="001E1942"/>
    <w:rsid w:val="001E1B5E"/>
    <w:rsid w:val="001E1C31"/>
    <w:rsid w:val="001E2302"/>
    <w:rsid w:val="001E2418"/>
    <w:rsid w:val="001E263E"/>
    <w:rsid w:val="001E2AD9"/>
    <w:rsid w:val="001E2C6C"/>
    <w:rsid w:val="001E2FA2"/>
    <w:rsid w:val="001E3059"/>
    <w:rsid w:val="001E3726"/>
    <w:rsid w:val="001E3942"/>
    <w:rsid w:val="001E3B0F"/>
    <w:rsid w:val="001E3D2E"/>
    <w:rsid w:val="001E40EE"/>
    <w:rsid w:val="001E41A7"/>
    <w:rsid w:val="001E4303"/>
    <w:rsid w:val="001E47DD"/>
    <w:rsid w:val="001E4845"/>
    <w:rsid w:val="001E48EC"/>
    <w:rsid w:val="001E4B8F"/>
    <w:rsid w:val="001E4C10"/>
    <w:rsid w:val="001E5653"/>
    <w:rsid w:val="001E578E"/>
    <w:rsid w:val="001E5ACC"/>
    <w:rsid w:val="001E656D"/>
    <w:rsid w:val="001E681B"/>
    <w:rsid w:val="001E68E0"/>
    <w:rsid w:val="001E74CC"/>
    <w:rsid w:val="001E799F"/>
    <w:rsid w:val="001F0451"/>
    <w:rsid w:val="001F0C52"/>
    <w:rsid w:val="001F1388"/>
    <w:rsid w:val="001F143E"/>
    <w:rsid w:val="001F1820"/>
    <w:rsid w:val="001F1A83"/>
    <w:rsid w:val="001F1AD8"/>
    <w:rsid w:val="001F2194"/>
    <w:rsid w:val="001F2706"/>
    <w:rsid w:val="001F285D"/>
    <w:rsid w:val="001F2B69"/>
    <w:rsid w:val="001F2CB7"/>
    <w:rsid w:val="001F3332"/>
    <w:rsid w:val="001F3CDD"/>
    <w:rsid w:val="001F3E7C"/>
    <w:rsid w:val="001F3EC5"/>
    <w:rsid w:val="001F42B4"/>
    <w:rsid w:val="001F44BE"/>
    <w:rsid w:val="001F461A"/>
    <w:rsid w:val="001F4BC8"/>
    <w:rsid w:val="001F4DC6"/>
    <w:rsid w:val="001F5812"/>
    <w:rsid w:val="001F612E"/>
    <w:rsid w:val="001F6616"/>
    <w:rsid w:val="001F69AD"/>
    <w:rsid w:val="001F6A43"/>
    <w:rsid w:val="001F6F94"/>
    <w:rsid w:val="001F70B6"/>
    <w:rsid w:val="001F7407"/>
    <w:rsid w:val="001F7463"/>
    <w:rsid w:val="001F7B8B"/>
    <w:rsid w:val="001F7E0F"/>
    <w:rsid w:val="001F7F98"/>
    <w:rsid w:val="00200019"/>
    <w:rsid w:val="002002EF"/>
    <w:rsid w:val="002003DE"/>
    <w:rsid w:val="00200F8B"/>
    <w:rsid w:val="00201329"/>
    <w:rsid w:val="002013D1"/>
    <w:rsid w:val="002016F2"/>
    <w:rsid w:val="00201EC5"/>
    <w:rsid w:val="00201F77"/>
    <w:rsid w:val="00202043"/>
    <w:rsid w:val="0020228F"/>
    <w:rsid w:val="00202583"/>
    <w:rsid w:val="002026CD"/>
    <w:rsid w:val="002029C8"/>
    <w:rsid w:val="00202A38"/>
    <w:rsid w:val="00202B73"/>
    <w:rsid w:val="00202CA9"/>
    <w:rsid w:val="00202D2A"/>
    <w:rsid w:val="00203149"/>
    <w:rsid w:val="0020333C"/>
    <w:rsid w:val="00203396"/>
    <w:rsid w:val="0020343A"/>
    <w:rsid w:val="00203701"/>
    <w:rsid w:val="00203779"/>
    <w:rsid w:val="002048B9"/>
    <w:rsid w:val="00204E66"/>
    <w:rsid w:val="00204EAB"/>
    <w:rsid w:val="00204FD6"/>
    <w:rsid w:val="00205008"/>
    <w:rsid w:val="00205240"/>
    <w:rsid w:val="00205248"/>
    <w:rsid w:val="0020553B"/>
    <w:rsid w:val="00205685"/>
    <w:rsid w:val="00205848"/>
    <w:rsid w:val="0020597B"/>
    <w:rsid w:val="00205F60"/>
    <w:rsid w:val="0020616E"/>
    <w:rsid w:val="00206226"/>
    <w:rsid w:val="0020638A"/>
    <w:rsid w:val="0020642D"/>
    <w:rsid w:val="00206487"/>
    <w:rsid w:val="002066A0"/>
    <w:rsid w:val="00206775"/>
    <w:rsid w:val="002067B5"/>
    <w:rsid w:val="00206CA1"/>
    <w:rsid w:val="00206D58"/>
    <w:rsid w:val="002072CA"/>
    <w:rsid w:val="0020788D"/>
    <w:rsid w:val="00207A17"/>
    <w:rsid w:val="00207AF7"/>
    <w:rsid w:val="00207B58"/>
    <w:rsid w:val="00207CF8"/>
    <w:rsid w:val="00207D9F"/>
    <w:rsid w:val="00207F8E"/>
    <w:rsid w:val="00210448"/>
    <w:rsid w:val="002105D7"/>
    <w:rsid w:val="002106DB"/>
    <w:rsid w:val="00210859"/>
    <w:rsid w:val="00210D31"/>
    <w:rsid w:val="0021149A"/>
    <w:rsid w:val="00211CEE"/>
    <w:rsid w:val="00211DEB"/>
    <w:rsid w:val="00212858"/>
    <w:rsid w:val="00213376"/>
    <w:rsid w:val="002138BF"/>
    <w:rsid w:val="00213DB9"/>
    <w:rsid w:val="00213DDF"/>
    <w:rsid w:val="00213ECD"/>
    <w:rsid w:val="00214664"/>
    <w:rsid w:val="00214702"/>
    <w:rsid w:val="002147F7"/>
    <w:rsid w:val="002149CB"/>
    <w:rsid w:val="00214E0C"/>
    <w:rsid w:val="00214F20"/>
    <w:rsid w:val="00215078"/>
    <w:rsid w:val="00215C84"/>
    <w:rsid w:val="00215D77"/>
    <w:rsid w:val="002167B3"/>
    <w:rsid w:val="00216970"/>
    <w:rsid w:val="00216F5C"/>
    <w:rsid w:val="00216FAF"/>
    <w:rsid w:val="00216FB6"/>
    <w:rsid w:val="00216FF5"/>
    <w:rsid w:val="00217388"/>
    <w:rsid w:val="002176D3"/>
    <w:rsid w:val="002177B3"/>
    <w:rsid w:val="0021794A"/>
    <w:rsid w:val="002179A7"/>
    <w:rsid w:val="00217A76"/>
    <w:rsid w:val="00217C79"/>
    <w:rsid w:val="002207EE"/>
    <w:rsid w:val="002208FA"/>
    <w:rsid w:val="00220A0D"/>
    <w:rsid w:val="00220B4E"/>
    <w:rsid w:val="00221063"/>
    <w:rsid w:val="00221C2D"/>
    <w:rsid w:val="00221F96"/>
    <w:rsid w:val="00222361"/>
    <w:rsid w:val="00222397"/>
    <w:rsid w:val="00222796"/>
    <w:rsid w:val="00222EE7"/>
    <w:rsid w:val="0022332B"/>
    <w:rsid w:val="00223770"/>
    <w:rsid w:val="00223AD5"/>
    <w:rsid w:val="00223C2D"/>
    <w:rsid w:val="00223EA7"/>
    <w:rsid w:val="00224359"/>
    <w:rsid w:val="002244FC"/>
    <w:rsid w:val="00225117"/>
    <w:rsid w:val="00225760"/>
    <w:rsid w:val="00225C66"/>
    <w:rsid w:val="00225DBF"/>
    <w:rsid w:val="00225DC9"/>
    <w:rsid w:val="00226470"/>
    <w:rsid w:val="002265BF"/>
    <w:rsid w:val="0022664C"/>
    <w:rsid w:val="0022670E"/>
    <w:rsid w:val="00226C4B"/>
    <w:rsid w:val="00226EE5"/>
    <w:rsid w:val="00227C7B"/>
    <w:rsid w:val="00230670"/>
    <w:rsid w:val="0023119A"/>
    <w:rsid w:val="002313D2"/>
    <w:rsid w:val="00231422"/>
    <w:rsid w:val="0023192C"/>
    <w:rsid w:val="00231D31"/>
    <w:rsid w:val="00231E00"/>
    <w:rsid w:val="00231FDC"/>
    <w:rsid w:val="00232411"/>
    <w:rsid w:val="002324F7"/>
    <w:rsid w:val="002327ED"/>
    <w:rsid w:val="0023285E"/>
    <w:rsid w:val="00232921"/>
    <w:rsid w:val="0023298D"/>
    <w:rsid w:val="00232BB1"/>
    <w:rsid w:val="00232D51"/>
    <w:rsid w:val="002336EA"/>
    <w:rsid w:val="00234C20"/>
    <w:rsid w:val="0023501A"/>
    <w:rsid w:val="00235836"/>
    <w:rsid w:val="00235D7B"/>
    <w:rsid w:val="002360E1"/>
    <w:rsid w:val="002364DE"/>
    <w:rsid w:val="00236DD8"/>
    <w:rsid w:val="00237385"/>
    <w:rsid w:val="00237C6B"/>
    <w:rsid w:val="00237F23"/>
    <w:rsid w:val="0024018A"/>
    <w:rsid w:val="00240833"/>
    <w:rsid w:val="00240951"/>
    <w:rsid w:val="002409AB"/>
    <w:rsid w:val="00240A0E"/>
    <w:rsid w:val="00240BA5"/>
    <w:rsid w:val="00240BA6"/>
    <w:rsid w:val="002411E4"/>
    <w:rsid w:val="002418D8"/>
    <w:rsid w:val="00241B6A"/>
    <w:rsid w:val="00241BD8"/>
    <w:rsid w:val="00241CE9"/>
    <w:rsid w:val="00241D9E"/>
    <w:rsid w:val="00241E69"/>
    <w:rsid w:val="00242155"/>
    <w:rsid w:val="00242242"/>
    <w:rsid w:val="002423B9"/>
    <w:rsid w:val="002431C9"/>
    <w:rsid w:val="002433D8"/>
    <w:rsid w:val="0024362E"/>
    <w:rsid w:val="00243696"/>
    <w:rsid w:val="00243CB1"/>
    <w:rsid w:val="00243DA8"/>
    <w:rsid w:val="00243DE5"/>
    <w:rsid w:val="002441AA"/>
    <w:rsid w:val="002445B3"/>
    <w:rsid w:val="00244923"/>
    <w:rsid w:val="00244C04"/>
    <w:rsid w:val="00244ECF"/>
    <w:rsid w:val="00245297"/>
    <w:rsid w:val="0024549F"/>
    <w:rsid w:val="00245653"/>
    <w:rsid w:val="00245674"/>
    <w:rsid w:val="00245E12"/>
    <w:rsid w:val="002468EF"/>
    <w:rsid w:val="00246A61"/>
    <w:rsid w:val="00246C9A"/>
    <w:rsid w:val="00247B2F"/>
    <w:rsid w:val="00250241"/>
    <w:rsid w:val="002505EA"/>
    <w:rsid w:val="002506B5"/>
    <w:rsid w:val="0025084E"/>
    <w:rsid w:val="002508D6"/>
    <w:rsid w:val="00251272"/>
    <w:rsid w:val="00251339"/>
    <w:rsid w:val="0025157F"/>
    <w:rsid w:val="002517F5"/>
    <w:rsid w:val="00251EFA"/>
    <w:rsid w:val="002522F9"/>
    <w:rsid w:val="00252310"/>
    <w:rsid w:val="00252469"/>
    <w:rsid w:val="002524D2"/>
    <w:rsid w:val="00252E56"/>
    <w:rsid w:val="0025344D"/>
    <w:rsid w:val="002535FB"/>
    <w:rsid w:val="002538CE"/>
    <w:rsid w:val="00253AC7"/>
    <w:rsid w:val="00254198"/>
    <w:rsid w:val="00254586"/>
    <w:rsid w:val="00254B8A"/>
    <w:rsid w:val="00255441"/>
    <w:rsid w:val="00255CD1"/>
    <w:rsid w:val="00255EFF"/>
    <w:rsid w:val="002563D5"/>
    <w:rsid w:val="0025655C"/>
    <w:rsid w:val="00256CA2"/>
    <w:rsid w:val="00257793"/>
    <w:rsid w:val="002577C7"/>
    <w:rsid w:val="002578E8"/>
    <w:rsid w:val="00257C65"/>
    <w:rsid w:val="00257E10"/>
    <w:rsid w:val="00260660"/>
    <w:rsid w:val="00260896"/>
    <w:rsid w:val="00260E6F"/>
    <w:rsid w:val="00260EC6"/>
    <w:rsid w:val="002612A5"/>
    <w:rsid w:val="002612BD"/>
    <w:rsid w:val="002612DC"/>
    <w:rsid w:val="00261A77"/>
    <w:rsid w:val="00261AD7"/>
    <w:rsid w:val="00261D72"/>
    <w:rsid w:val="002620AE"/>
    <w:rsid w:val="002620BB"/>
    <w:rsid w:val="00262230"/>
    <w:rsid w:val="00262484"/>
    <w:rsid w:val="00262579"/>
    <w:rsid w:val="00262E70"/>
    <w:rsid w:val="00262ED9"/>
    <w:rsid w:val="0026334C"/>
    <w:rsid w:val="00263647"/>
    <w:rsid w:val="00263963"/>
    <w:rsid w:val="00263B78"/>
    <w:rsid w:val="00263E11"/>
    <w:rsid w:val="00263FDA"/>
    <w:rsid w:val="00264251"/>
    <w:rsid w:val="002642DC"/>
    <w:rsid w:val="00264503"/>
    <w:rsid w:val="00264E5C"/>
    <w:rsid w:val="002651E9"/>
    <w:rsid w:val="002652E4"/>
    <w:rsid w:val="00266128"/>
    <w:rsid w:val="002665B2"/>
    <w:rsid w:val="00266A20"/>
    <w:rsid w:val="00266FA2"/>
    <w:rsid w:val="002675A3"/>
    <w:rsid w:val="002676B2"/>
    <w:rsid w:val="0027033F"/>
    <w:rsid w:val="0027038B"/>
    <w:rsid w:val="002704D1"/>
    <w:rsid w:val="00270548"/>
    <w:rsid w:val="002707F7"/>
    <w:rsid w:val="00270DF2"/>
    <w:rsid w:val="00270EE0"/>
    <w:rsid w:val="0027104B"/>
    <w:rsid w:val="002711E3"/>
    <w:rsid w:val="0027175D"/>
    <w:rsid w:val="00271BDB"/>
    <w:rsid w:val="00271C28"/>
    <w:rsid w:val="00271D06"/>
    <w:rsid w:val="00271FEC"/>
    <w:rsid w:val="00272029"/>
    <w:rsid w:val="00272195"/>
    <w:rsid w:val="00272384"/>
    <w:rsid w:val="00272385"/>
    <w:rsid w:val="002723B8"/>
    <w:rsid w:val="002725F7"/>
    <w:rsid w:val="00272627"/>
    <w:rsid w:val="002728D7"/>
    <w:rsid w:val="002731DB"/>
    <w:rsid w:val="00273746"/>
    <w:rsid w:val="002737F8"/>
    <w:rsid w:val="00273819"/>
    <w:rsid w:val="0027396E"/>
    <w:rsid w:val="00273C4E"/>
    <w:rsid w:val="00274493"/>
    <w:rsid w:val="00274662"/>
    <w:rsid w:val="00274812"/>
    <w:rsid w:val="00274DA0"/>
    <w:rsid w:val="00275272"/>
    <w:rsid w:val="0027551E"/>
    <w:rsid w:val="002755D0"/>
    <w:rsid w:val="00275A3E"/>
    <w:rsid w:val="00275A7F"/>
    <w:rsid w:val="00276195"/>
    <w:rsid w:val="002763BE"/>
    <w:rsid w:val="0027641A"/>
    <w:rsid w:val="002764D2"/>
    <w:rsid w:val="002764F5"/>
    <w:rsid w:val="00276B49"/>
    <w:rsid w:val="00276FA6"/>
    <w:rsid w:val="00277782"/>
    <w:rsid w:val="00277A26"/>
    <w:rsid w:val="00277F27"/>
    <w:rsid w:val="0028000B"/>
    <w:rsid w:val="002805A6"/>
    <w:rsid w:val="0028075E"/>
    <w:rsid w:val="002808FE"/>
    <w:rsid w:val="00280DDA"/>
    <w:rsid w:val="00280FC5"/>
    <w:rsid w:val="002810C0"/>
    <w:rsid w:val="00281545"/>
    <w:rsid w:val="00281829"/>
    <w:rsid w:val="002819FB"/>
    <w:rsid w:val="00281CDD"/>
    <w:rsid w:val="00281D0D"/>
    <w:rsid w:val="00281DC9"/>
    <w:rsid w:val="0028257B"/>
    <w:rsid w:val="00282A5F"/>
    <w:rsid w:val="00282AE9"/>
    <w:rsid w:val="00282DC4"/>
    <w:rsid w:val="002837D0"/>
    <w:rsid w:val="002837FE"/>
    <w:rsid w:val="00284099"/>
    <w:rsid w:val="002840F0"/>
    <w:rsid w:val="00284526"/>
    <w:rsid w:val="00284D79"/>
    <w:rsid w:val="00285A63"/>
    <w:rsid w:val="00285CC9"/>
    <w:rsid w:val="00285E9B"/>
    <w:rsid w:val="00285FCE"/>
    <w:rsid w:val="0028642A"/>
    <w:rsid w:val="0028699D"/>
    <w:rsid w:val="002869EB"/>
    <w:rsid w:val="00286AF2"/>
    <w:rsid w:val="00286B60"/>
    <w:rsid w:val="00286DA0"/>
    <w:rsid w:val="00286F1B"/>
    <w:rsid w:val="0028742D"/>
    <w:rsid w:val="002876BD"/>
    <w:rsid w:val="00287800"/>
    <w:rsid w:val="0028793F"/>
    <w:rsid w:val="00287BC2"/>
    <w:rsid w:val="00287C6A"/>
    <w:rsid w:val="0029008C"/>
    <w:rsid w:val="00290361"/>
    <w:rsid w:val="00290637"/>
    <w:rsid w:val="00290AB8"/>
    <w:rsid w:val="00290B55"/>
    <w:rsid w:val="00290FCF"/>
    <w:rsid w:val="0029119A"/>
    <w:rsid w:val="00291473"/>
    <w:rsid w:val="00291734"/>
    <w:rsid w:val="002919BD"/>
    <w:rsid w:val="002919FF"/>
    <w:rsid w:val="00291B8E"/>
    <w:rsid w:val="0029258A"/>
    <w:rsid w:val="002925E6"/>
    <w:rsid w:val="00292907"/>
    <w:rsid w:val="00292E2B"/>
    <w:rsid w:val="00292E34"/>
    <w:rsid w:val="0029318F"/>
    <w:rsid w:val="00293A7E"/>
    <w:rsid w:val="00293B00"/>
    <w:rsid w:val="0029416F"/>
    <w:rsid w:val="002948BC"/>
    <w:rsid w:val="00294B79"/>
    <w:rsid w:val="00294C29"/>
    <w:rsid w:val="00294C87"/>
    <w:rsid w:val="002951C2"/>
    <w:rsid w:val="002959CC"/>
    <w:rsid w:val="00295E52"/>
    <w:rsid w:val="00295E9C"/>
    <w:rsid w:val="00296DD9"/>
    <w:rsid w:val="0029706A"/>
    <w:rsid w:val="00297162"/>
    <w:rsid w:val="0029747B"/>
    <w:rsid w:val="00297AE4"/>
    <w:rsid w:val="00297FC3"/>
    <w:rsid w:val="00297FD0"/>
    <w:rsid w:val="002A00DD"/>
    <w:rsid w:val="002A02E8"/>
    <w:rsid w:val="002A0E1B"/>
    <w:rsid w:val="002A10D5"/>
    <w:rsid w:val="002A1894"/>
    <w:rsid w:val="002A20EF"/>
    <w:rsid w:val="002A2563"/>
    <w:rsid w:val="002A2ACC"/>
    <w:rsid w:val="002A2C44"/>
    <w:rsid w:val="002A2CBB"/>
    <w:rsid w:val="002A3748"/>
    <w:rsid w:val="002A37C0"/>
    <w:rsid w:val="002A3C84"/>
    <w:rsid w:val="002A3CD1"/>
    <w:rsid w:val="002A40EB"/>
    <w:rsid w:val="002A42DA"/>
    <w:rsid w:val="002A435E"/>
    <w:rsid w:val="002A4473"/>
    <w:rsid w:val="002A46A2"/>
    <w:rsid w:val="002A4996"/>
    <w:rsid w:val="002A49F7"/>
    <w:rsid w:val="002A5021"/>
    <w:rsid w:val="002A51CC"/>
    <w:rsid w:val="002A53E9"/>
    <w:rsid w:val="002A5815"/>
    <w:rsid w:val="002A5ADE"/>
    <w:rsid w:val="002A5DBB"/>
    <w:rsid w:val="002A5F8A"/>
    <w:rsid w:val="002A6049"/>
    <w:rsid w:val="002A610B"/>
    <w:rsid w:val="002A6687"/>
    <w:rsid w:val="002A6ACD"/>
    <w:rsid w:val="002A6D9A"/>
    <w:rsid w:val="002A6E67"/>
    <w:rsid w:val="002A74B9"/>
    <w:rsid w:val="002A7AB5"/>
    <w:rsid w:val="002B057A"/>
    <w:rsid w:val="002B06E7"/>
    <w:rsid w:val="002B0734"/>
    <w:rsid w:val="002B0898"/>
    <w:rsid w:val="002B0C81"/>
    <w:rsid w:val="002B0EDE"/>
    <w:rsid w:val="002B1083"/>
    <w:rsid w:val="002B163A"/>
    <w:rsid w:val="002B1763"/>
    <w:rsid w:val="002B18F6"/>
    <w:rsid w:val="002B1ABB"/>
    <w:rsid w:val="002B1F1F"/>
    <w:rsid w:val="002B2042"/>
    <w:rsid w:val="002B25E9"/>
    <w:rsid w:val="002B265E"/>
    <w:rsid w:val="002B2775"/>
    <w:rsid w:val="002B289A"/>
    <w:rsid w:val="002B28CF"/>
    <w:rsid w:val="002B2E86"/>
    <w:rsid w:val="002B3039"/>
    <w:rsid w:val="002B3475"/>
    <w:rsid w:val="002B3CF4"/>
    <w:rsid w:val="002B3E4F"/>
    <w:rsid w:val="002B40E3"/>
    <w:rsid w:val="002B412B"/>
    <w:rsid w:val="002B4228"/>
    <w:rsid w:val="002B4828"/>
    <w:rsid w:val="002B4867"/>
    <w:rsid w:val="002B48F9"/>
    <w:rsid w:val="002B4919"/>
    <w:rsid w:val="002B4A90"/>
    <w:rsid w:val="002B4BF7"/>
    <w:rsid w:val="002B53D9"/>
    <w:rsid w:val="002B59F3"/>
    <w:rsid w:val="002B5C2B"/>
    <w:rsid w:val="002B679B"/>
    <w:rsid w:val="002B67C9"/>
    <w:rsid w:val="002B68B6"/>
    <w:rsid w:val="002B6BCB"/>
    <w:rsid w:val="002B6CC6"/>
    <w:rsid w:val="002B6FBA"/>
    <w:rsid w:val="002B6FDD"/>
    <w:rsid w:val="002B7291"/>
    <w:rsid w:val="002B75FF"/>
    <w:rsid w:val="002B78CD"/>
    <w:rsid w:val="002B7BBD"/>
    <w:rsid w:val="002B7BC1"/>
    <w:rsid w:val="002B7FFD"/>
    <w:rsid w:val="002C017C"/>
    <w:rsid w:val="002C063E"/>
    <w:rsid w:val="002C0D47"/>
    <w:rsid w:val="002C0DC9"/>
    <w:rsid w:val="002C103D"/>
    <w:rsid w:val="002C1748"/>
    <w:rsid w:val="002C1852"/>
    <w:rsid w:val="002C1BD8"/>
    <w:rsid w:val="002C265B"/>
    <w:rsid w:val="002C26BE"/>
    <w:rsid w:val="002C2904"/>
    <w:rsid w:val="002C291D"/>
    <w:rsid w:val="002C2968"/>
    <w:rsid w:val="002C2C6B"/>
    <w:rsid w:val="002C3C2D"/>
    <w:rsid w:val="002C424A"/>
    <w:rsid w:val="002C4257"/>
    <w:rsid w:val="002C47F4"/>
    <w:rsid w:val="002C4991"/>
    <w:rsid w:val="002C5201"/>
    <w:rsid w:val="002C56B9"/>
    <w:rsid w:val="002C5CB9"/>
    <w:rsid w:val="002C60B9"/>
    <w:rsid w:val="002C68B5"/>
    <w:rsid w:val="002C6DF5"/>
    <w:rsid w:val="002C6FDA"/>
    <w:rsid w:val="002C726A"/>
    <w:rsid w:val="002C7282"/>
    <w:rsid w:val="002C7483"/>
    <w:rsid w:val="002C77D3"/>
    <w:rsid w:val="002C7CA0"/>
    <w:rsid w:val="002C7DFE"/>
    <w:rsid w:val="002D01A4"/>
    <w:rsid w:val="002D03BE"/>
    <w:rsid w:val="002D03EF"/>
    <w:rsid w:val="002D0462"/>
    <w:rsid w:val="002D05AB"/>
    <w:rsid w:val="002D06E0"/>
    <w:rsid w:val="002D08AF"/>
    <w:rsid w:val="002D0974"/>
    <w:rsid w:val="002D0ADD"/>
    <w:rsid w:val="002D0D36"/>
    <w:rsid w:val="002D129B"/>
    <w:rsid w:val="002D1A59"/>
    <w:rsid w:val="002D2CEA"/>
    <w:rsid w:val="002D2EDD"/>
    <w:rsid w:val="002D2F5E"/>
    <w:rsid w:val="002D314B"/>
    <w:rsid w:val="002D3270"/>
    <w:rsid w:val="002D3471"/>
    <w:rsid w:val="002D348A"/>
    <w:rsid w:val="002D3850"/>
    <w:rsid w:val="002D3A07"/>
    <w:rsid w:val="002D3EA2"/>
    <w:rsid w:val="002D4048"/>
    <w:rsid w:val="002D40F2"/>
    <w:rsid w:val="002D4D9B"/>
    <w:rsid w:val="002D509B"/>
    <w:rsid w:val="002D5709"/>
    <w:rsid w:val="002D5B29"/>
    <w:rsid w:val="002D6318"/>
    <w:rsid w:val="002D6396"/>
    <w:rsid w:val="002D725B"/>
    <w:rsid w:val="002D78AB"/>
    <w:rsid w:val="002E0780"/>
    <w:rsid w:val="002E0A4B"/>
    <w:rsid w:val="002E13E6"/>
    <w:rsid w:val="002E176A"/>
    <w:rsid w:val="002E1825"/>
    <w:rsid w:val="002E1CE4"/>
    <w:rsid w:val="002E210B"/>
    <w:rsid w:val="002E273E"/>
    <w:rsid w:val="002E27A4"/>
    <w:rsid w:val="002E2816"/>
    <w:rsid w:val="002E2A9A"/>
    <w:rsid w:val="002E2DDC"/>
    <w:rsid w:val="002E2E05"/>
    <w:rsid w:val="002E3174"/>
    <w:rsid w:val="002E37BA"/>
    <w:rsid w:val="002E3941"/>
    <w:rsid w:val="002E3A45"/>
    <w:rsid w:val="002E450E"/>
    <w:rsid w:val="002E4AA0"/>
    <w:rsid w:val="002E4D10"/>
    <w:rsid w:val="002E55E9"/>
    <w:rsid w:val="002E5773"/>
    <w:rsid w:val="002E57EE"/>
    <w:rsid w:val="002E5B61"/>
    <w:rsid w:val="002E5E85"/>
    <w:rsid w:val="002E5F6E"/>
    <w:rsid w:val="002E608B"/>
    <w:rsid w:val="002E61FA"/>
    <w:rsid w:val="002E6490"/>
    <w:rsid w:val="002E6686"/>
    <w:rsid w:val="002E6765"/>
    <w:rsid w:val="002E6F3B"/>
    <w:rsid w:val="002E70BC"/>
    <w:rsid w:val="002E75BF"/>
    <w:rsid w:val="002E77B1"/>
    <w:rsid w:val="002E77CE"/>
    <w:rsid w:val="002E7A34"/>
    <w:rsid w:val="002E7AEE"/>
    <w:rsid w:val="002E7B86"/>
    <w:rsid w:val="002E7D85"/>
    <w:rsid w:val="002F006F"/>
    <w:rsid w:val="002F0301"/>
    <w:rsid w:val="002F0731"/>
    <w:rsid w:val="002F0ABB"/>
    <w:rsid w:val="002F0B23"/>
    <w:rsid w:val="002F1091"/>
    <w:rsid w:val="002F1376"/>
    <w:rsid w:val="002F174B"/>
    <w:rsid w:val="002F19C5"/>
    <w:rsid w:val="002F1BAE"/>
    <w:rsid w:val="002F1D34"/>
    <w:rsid w:val="002F1FD4"/>
    <w:rsid w:val="002F2CEA"/>
    <w:rsid w:val="002F3303"/>
    <w:rsid w:val="002F39FC"/>
    <w:rsid w:val="002F3AD7"/>
    <w:rsid w:val="002F3CE4"/>
    <w:rsid w:val="002F423F"/>
    <w:rsid w:val="002F4473"/>
    <w:rsid w:val="002F4564"/>
    <w:rsid w:val="002F502C"/>
    <w:rsid w:val="002F50B1"/>
    <w:rsid w:val="002F5292"/>
    <w:rsid w:val="002F56B2"/>
    <w:rsid w:val="002F59F1"/>
    <w:rsid w:val="002F5D32"/>
    <w:rsid w:val="002F7240"/>
    <w:rsid w:val="002F730C"/>
    <w:rsid w:val="002F73C5"/>
    <w:rsid w:val="002F75B0"/>
    <w:rsid w:val="002F7784"/>
    <w:rsid w:val="002F7ADF"/>
    <w:rsid w:val="002F7B5A"/>
    <w:rsid w:val="003001FA"/>
    <w:rsid w:val="0030060C"/>
    <w:rsid w:val="00300C33"/>
    <w:rsid w:val="00300F73"/>
    <w:rsid w:val="003010AC"/>
    <w:rsid w:val="003015C1"/>
    <w:rsid w:val="00301684"/>
    <w:rsid w:val="00301C27"/>
    <w:rsid w:val="00301DFF"/>
    <w:rsid w:val="00301FD4"/>
    <w:rsid w:val="0030207E"/>
    <w:rsid w:val="00302220"/>
    <w:rsid w:val="003022E5"/>
    <w:rsid w:val="0030359D"/>
    <w:rsid w:val="0030382B"/>
    <w:rsid w:val="003039FA"/>
    <w:rsid w:val="00303DE1"/>
    <w:rsid w:val="003043C5"/>
    <w:rsid w:val="00304790"/>
    <w:rsid w:val="00304DF2"/>
    <w:rsid w:val="00304F1F"/>
    <w:rsid w:val="00305966"/>
    <w:rsid w:val="00305DD2"/>
    <w:rsid w:val="003060D3"/>
    <w:rsid w:val="00306197"/>
    <w:rsid w:val="0030621B"/>
    <w:rsid w:val="003062DF"/>
    <w:rsid w:val="0030680E"/>
    <w:rsid w:val="0030697E"/>
    <w:rsid w:val="0030698C"/>
    <w:rsid w:val="00306A85"/>
    <w:rsid w:val="00306B99"/>
    <w:rsid w:val="00306D1C"/>
    <w:rsid w:val="003073FC"/>
    <w:rsid w:val="003075D3"/>
    <w:rsid w:val="00307B78"/>
    <w:rsid w:val="00307FD8"/>
    <w:rsid w:val="00310876"/>
    <w:rsid w:val="003108B9"/>
    <w:rsid w:val="003109F7"/>
    <w:rsid w:val="00310C6B"/>
    <w:rsid w:val="00311107"/>
    <w:rsid w:val="0031138A"/>
    <w:rsid w:val="00311BA1"/>
    <w:rsid w:val="00311E8B"/>
    <w:rsid w:val="003121B9"/>
    <w:rsid w:val="00312425"/>
    <w:rsid w:val="003125B0"/>
    <w:rsid w:val="00312F4E"/>
    <w:rsid w:val="003130DB"/>
    <w:rsid w:val="00314A68"/>
    <w:rsid w:val="00315E33"/>
    <w:rsid w:val="003167B8"/>
    <w:rsid w:val="00316A5E"/>
    <w:rsid w:val="00317516"/>
    <w:rsid w:val="00317757"/>
    <w:rsid w:val="0031775C"/>
    <w:rsid w:val="003177FE"/>
    <w:rsid w:val="0031794A"/>
    <w:rsid w:val="003179BC"/>
    <w:rsid w:val="00317F13"/>
    <w:rsid w:val="003201B6"/>
    <w:rsid w:val="003201DE"/>
    <w:rsid w:val="00320587"/>
    <w:rsid w:val="00320806"/>
    <w:rsid w:val="003210AB"/>
    <w:rsid w:val="0032114C"/>
    <w:rsid w:val="003213A7"/>
    <w:rsid w:val="0032193D"/>
    <w:rsid w:val="003220A1"/>
    <w:rsid w:val="0032246F"/>
    <w:rsid w:val="00322619"/>
    <w:rsid w:val="00322700"/>
    <w:rsid w:val="00322E65"/>
    <w:rsid w:val="00322FB5"/>
    <w:rsid w:val="00323046"/>
    <w:rsid w:val="0032350B"/>
    <w:rsid w:val="003237D0"/>
    <w:rsid w:val="003237F0"/>
    <w:rsid w:val="0032407B"/>
    <w:rsid w:val="003249D5"/>
    <w:rsid w:val="003250A6"/>
    <w:rsid w:val="003251AC"/>
    <w:rsid w:val="003255DB"/>
    <w:rsid w:val="00325BF0"/>
    <w:rsid w:val="00325CD5"/>
    <w:rsid w:val="00325D44"/>
    <w:rsid w:val="00326932"/>
    <w:rsid w:val="00326CBD"/>
    <w:rsid w:val="00326D6F"/>
    <w:rsid w:val="0032755E"/>
    <w:rsid w:val="00327957"/>
    <w:rsid w:val="0032797C"/>
    <w:rsid w:val="00327ADA"/>
    <w:rsid w:val="00330059"/>
    <w:rsid w:val="0033049F"/>
    <w:rsid w:val="0033072C"/>
    <w:rsid w:val="00330C66"/>
    <w:rsid w:val="00330DDA"/>
    <w:rsid w:val="003316AD"/>
    <w:rsid w:val="0033237C"/>
    <w:rsid w:val="003328DB"/>
    <w:rsid w:val="003329F2"/>
    <w:rsid w:val="00332BC2"/>
    <w:rsid w:val="00332CFD"/>
    <w:rsid w:val="00332E99"/>
    <w:rsid w:val="00332FEA"/>
    <w:rsid w:val="00333344"/>
    <w:rsid w:val="003337CA"/>
    <w:rsid w:val="00333838"/>
    <w:rsid w:val="003339AF"/>
    <w:rsid w:val="00333B3F"/>
    <w:rsid w:val="00333DAA"/>
    <w:rsid w:val="003343F0"/>
    <w:rsid w:val="00334478"/>
    <w:rsid w:val="00334BDB"/>
    <w:rsid w:val="00335508"/>
    <w:rsid w:val="003359B4"/>
    <w:rsid w:val="00335F1F"/>
    <w:rsid w:val="00336129"/>
    <w:rsid w:val="00336157"/>
    <w:rsid w:val="0033665E"/>
    <w:rsid w:val="00336F2A"/>
    <w:rsid w:val="003372F9"/>
    <w:rsid w:val="0033760A"/>
    <w:rsid w:val="003379A0"/>
    <w:rsid w:val="00337B04"/>
    <w:rsid w:val="00337E3A"/>
    <w:rsid w:val="00341197"/>
    <w:rsid w:val="003416DE"/>
    <w:rsid w:val="00341CE6"/>
    <w:rsid w:val="00341E90"/>
    <w:rsid w:val="0034221E"/>
    <w:rsid w:val="00342584"/>
    <w:rsid w:val="00342595"/>
    <w:rsid w:val="003428BB"/>
    <w:rsid w:val="00342B09"/>
    <w:rsid w:val="00342EF7"/>
    <w:rsid w:val="003431D1"/>
    <w:rsid w:val="00343881"/>
    <w:rsid w:val="00343CE4"/>
    <w:rsid w:val="00343E4A"/>
    <w:rsid w:val="00343F55"/>
    <w:rsid w:val="0034400A"/>
    <w:rsid w:val="00344105"/>
    <w:rsid w:val="003444C2"/>
    <w:rsid w:val="003445B5"/>
    <w:rsid w:val="003445C6"/>
    <w:rsid w:val="00344A5E"/>
    <w:rsid w:val="00344DD1"/>
    <w:rsid w:val="00344EE6"/>
    <w:rsid w:val="003450C3"/>
    <w:rsid w:val="003453E1"/>
    <w:rsid w:val="00345DB1"/>
    <w:rsid w:val="0034669D"/>
    <w:rsid w:val="003467A3"/>
    <w:rsid w:val="003469F1"/>
    <w:rsid w:val="00346AA4"/>
    <w:rsid w:val="00346C17"/>
    <w:rsid w:val="00346C42"/>
    <w:rsid w:val="00347027"/>
    <w:rsid w:val="003470F5"/>
    <w:rsid w:val="00347138"/>
    <w:rsid w:val="003474E9"/>
    <w:rsid w:val="003478BE"/>
    <w:rsid w:val="00347EBC"/>
    <w:rsid w:val="00347F1E"/>
    <w:rsid w:val="003504A6"/>
    <w:rsid w:val="0035093D"/>
    <w:rsid w:val="00350946"/>
    <w:rsid w:val="003509B1"/>
    <w:rsid w:val="00350A3D"/>
    <w:rsid w:val="00350B9D"/>
    <w:rsid w:val="00350E10"/>
    <w:rsid w:val="00350E21"/>
    <w:rsid w:val="00350E9F"/>
    <w:rsid w:val="00350F6F"/>
    <w:rsid w:val="00351169"/>
    <w:rsid w:val="00351F87"/>
    <w:rsid w:val="00352DEB"/>
    <w:rsid w:val="00352F0F"/>
    <w:rsid w:val="003531C9"/>
    <w:rsid w:val="0035328F"/>
    <w:rsid w:val="0035340B"/>
    <w:rsid w:val="003534C0"/>
    <w:rsid w:val="003535A9"/>
    <w:rsid w:val="003539F6"/>
    <w:rsid w:val="00353C7B"/>
    <w:rsid w:val="00353CEB"/>
    <w:rsid w:val="00354B02"/>
    <w:rsid w:val="00354F4C"/>
    <w:rsid w:val="00355A0D"/>
    <w:rsid w:val="00355A2C"/>
    <w:rsid w:val="00355CC5"/>
    <w:rsid w:val="0035606A"/>
    <w:rsid w:val="003561C9"/>
    <w:rsid w:val="003563C5"/>
    <w:rsid w:val="00356A57"/>
    <w:rsid w:val="00356B43"/>
    <w:rsid w:val="00357287"/>
    <w:rsid w:val="003572ED"/>
    <w:rsid w:val="00357356"/>
    <w:rsid w:val="00357995"/>
    <w:rsid w:val="003601C9"/>
    <w:rsid w:val="003603B2"/>
    <w:rsid w:val="00360577"/>
    <w:rsid w:val="003605B0"/>
    <w:rsid w:val="003605FF"/>
    <w:rsid w:val="0036097D"/>
    <w:rsid w:val="00360CBE"/>
    <w:rsid w:val="00360D94"/>
    <w:rsid w:val="00360FF0"/>
    <w:rsid w:val="003618A1"/>
    <w:rsid w:val="003624C3"/>
    <w:rsid w:val="0036253E"/>
    <w:rsid w:val="00362855"/>
    <w:rsid w:val="00362E09"/>
    <w:rsid w:val="0036319A"/>
    <w:rsid w:val="003633C8"/>
    <w:rsid w:val="003633FE"/>
    <w:rsid w:val="00363800"/>
    <w:rsid w:val="00363FA4"/>
    <w:rsid w:val="003642E0"/>
    <w:rsid w:val="0036447A"/>
    <w:rsid w:val="003645A5"/>
    <w:rsid w:val="0036474C"/>
    <w:rsid w:val="00364AD2"/>
    <w:rsid w:val="00364AF2"/>
    <w:rsid w:val="00364F64"/>
    <w:rsid w:val="003650F7"/>
    <w:rsid w:val="003652CA"/>
    <w:rsid w:val="00365532"/>
    <w:rsid w:val="0036556A"/>
    <w:rsid w:val="00365594"/>
    <w:rsid w:val="00365903"/>
    <w:rsid w:val="00366540"/>
    <w:rsid w:val="00366F33"/>
    <w:rsid w:val="00366FC5"/>
    <w:rsid w:val="003670AD"/>
    <w:rsid w:val="00367394"/>
    <w:rsid w:val="00367410"/>
    <w:rsid w:val="00367A2C"/>
    <w:rsid w:val="00367D57"/>
    <w:rsid w:val="00367D58"/>
    <w:rsid w:val="00367E2E"/>
    <w:rsid w:val="003700CC"/>
    <w:rsid w:val="00370210"/>
    <w:rsid w:val="0037026D"/>
    <w:rsid w:val="00370289"/>
    <w:rsid w:val="00370A0B"/>
    <w:rsid w:val="00370A5F"/>
    <w:rsid w:val="00370C90"/>
    <w:rsid w:val="0037130E"/>
    <w:rsid w:val="003714BF"/>
    <w:rsid w:val="00371DF0"/>
    <w:rsid w:val="003720EC"/>
    <w:rsid w:val="0037253A"/>
    <w:rsid w:val="003725B8"/>
    <w:rsid w:val="00372D43"/>
    <w:rsid w:val="00372D4D"/>
    <w:rsid w:val="003735F7"/>
    <w:rsid w:val="003737F4"/>
    <w:rsid w:val="00373F6C"/>
    <w:rsid w:val="00373FB4"/>
    <w:rsid w:val="003742EA"/>
    <w:rsid w:val="00374300"/>
    <w:rsid w:val="00374410"/>
    <w:rsid w:val="003748FF"/>
    <w:rsid w:val="0037492B"/>
    <w:rsid w:val="003749A8"/>
    <w:rsid w:val="00374B4A"/>
    <w:rsid w:val="00374BDA"/>
    <w:rsid w:val="00374BDB"/>
    <w:rsid w:val="00374D40"/>
    <w:rsid w:val="00374DCA"/>
    <w:rsid w:val="00375069"/>
    <w:rsid w:val="0037520C"/>
    <w:rsid w:val="00375EAA"/>
    <w:rsid w:val="00376072"/>
    <w:rsid w:val="00376088"/>
    <w:rsid w:val="0037609C"/>
    <w:rsid w:val="003762A1"/>
    <w:rsid w:val="003764E8"/>
    <w:rsid w:val="003765EA"/>
    <w:rsid w:val="003771A0"/>
    <w:rsid w:val="003779B2"/>
    <w:rsid w:val="003779E4"/>
    <w:rsid w:val="00377BE7"/>
    <w:rsid w:val="00377C48"/>
    <w:rsid w:val="00377E6A"/>
    <w:rsid w:val="00380117"/>
    <w:rsid w:val="0038032F"/>
    <w:rsid w:val="0038075F"/>
    <w:rsid w:val="0038083F"/>
    <w:rsid w:val="00380B4E"/>
    <w:rsid w:val="00380B52"/>
    <w:rsid w:val="00381199"/>
    <w:rsid w:val="0038198C"/>
    <w:rsid w:val="00381A45"/>
    <w:rsid w:val="00381B89"/>
    <w:rsid w:val="00381F12"/>
    <w:rsid w:val="0038241B"/>
    <w:rsid w:val="00382AD6"/>
    <w:rsid w:val="00382B8E"/>
    <w:rsid w:val="00382BEF"/>
    <w:rsid w:val="00382EDC"/>
    <w:rsid w:val="003831A7"/>
    <w:rsid w:val="0038398F"/>
    <w:rsid w:val="00383B79"/>
    <w:rsid w:val="003840FC"/>
    <w:rsid w:val="00384277"/>
    <w:rsid w:val="00384613"/>
    <w:rsid w:val="00384709"/>
    <w:rsid w:val="003847A5"/>
    <w:rsid w:val="00384801"/>
    <w:rsid w:val="0038503D"/>
    <w:rsid w:val="003853BC"/>
    <w:rsid w:val="003853D2"/>
    <w:rsid w:val="00385800"/>
    <w:rsid w:val="00385B07"/>
    <w:rsid w:val="00385F60"/>
    <w:rsid w:val="0038644E"/>
    <w:rsid w:val="003864D7"/>
    <w:rsid w:val="00386775"/>
    <w:rsid w:val="00386953"/>
    <w:rsid w:val="00386EAC"/>
    <w:rsid w:val="00387576"/>
    <w:rsid w:val="00387D15"/>
    <w:rsid w:val="00387F6B"/>
    <w:rsid w:val="00390265"/>
    <w:rsid w:val="00390495"/>
    <w:rsid w:val="00390703"/>
    <w:rsid w:val="0039087C"/>
    <w:rsid w:val="00390D50"/>
    <w:rsid w:val="00390DC2"/>
    <w:rsid w:val="00390F97"/>
    <w:rsid w:val="003910FD"/>
    <w:rsid w:val="00391361"/>
    <w:rsid w:val="00391466"/>
    <w:rsid w:val="003916B1"/>
    <w:rsid w:val="00391BD3"/>
    <w:rsid w:val="00391EDD"/>
    <w:rsid w:val="0039206D"/>
    <w:rsid w:val="0039224E"/>
    <w:rsid w:val="0039241E"/>
    <w:rsid w:val="003925DE"/>
    <w:rsid w:val="003929D9"/>
    <w:rsid w:val="00392DC4"/>
    <w:rsid w:val="00393034"/>
    <w:rsid w:val="00393110"/>
    <w:rsid w:val="0039325F"/>
    <w:rsid w:val="00393495"/>
    <w:rsid w:val="00393768"/>
    <w:rsid w:val="00393A8D"/>
    <w:rsid w:val="00393C2D"/>
    <w:rsid w:val="00393F64"/>
    <w:rsid w:val="003946FA"/>
    <w:rsid w:val="00394864"/>
    <w:rsid w:val="00394958"/>
    <w:rsid w:val="00394AD0"/>
    <w:rsid w:val="003956BC"/>
    <w:rsid w:val="003957E9"/>
    <w:rsid w:val="0039597E"/>
    <w:rsid w:val="003959FC"/>
    <w:rsid w:val="00395B69"/>
    <w:rsid w:val="00395CA4"/>
    <w:rsid w:val="00395CF5"/>
    <w:rsid w:val="00395E24"/>
    <w:rsid w:val="00395FD7"/>
    <w:rsid w:val="003962B3"/>
    <w:rsid w:val="0039674E"/>
    <w:rsid w:val="00396877"/>
    <w:rsid w:val="00396B82"/>
    <w:rsid w:val="00396CA9"/>
    <w:rsid w:val="00396E17"/>
    <w:rsid w:val="00397830"/>
    <w:rsid w:val="00397BE2"/>
    <w:rsid w:val="00397C4B"/>
    <w:rsid w:val="003A0117"/>
    <w:rsid w:val="003A0128"/>
    <w:rsid w:val="003A055D"/>
    <w:rsid w:val="003A0C67"/>
    <w:rsid w:val="003A0D6F"/>
    <w:rsid w:val="003A0F0F"/>
    <w:rsid w:val="003A17EC"/>
    <w:rsid w:val="003A19B5"/>
    <w:rsid w:val="003A19E6"/>
    <w:rsid w:val="003A1A89"/>
    <w:rsid w:val="003A1DAA"/>
    <w:rsid w:val="003A1F49"/>
    <w:rsid w:val="003A206D"/>
    <w:rsid w:val="003A2243"/>
    <w:rsid w:val="003A2620"/>
    <w:rsid w:val="003A2F23"/>
    <w:rsid w:val="003A344A"/>
    <w:rsid w:val="003A36F0"/>
    <w:rsid w:val="003A38C2"/>
    <w:rsid w:val="003A3AB6"/>
    <w:rsid w:val="003A3E55"/>
    <w:rsid w:val="003A41EF"/>
    <w:rsid w:val="003A50F1"/>
    <w:rsid w:val="003A51D3"/>
    <w:rsid w:val="003A53D3"/>
    <w:rsid w:val="003A557A"/>
    <w:rsid w:val="003A63C0"/>
    <w:rsid w:val="003A6957"/>
    <w:rsid w:val="003A72C8"/>
    <w:rsid w:val="003A76AE"/>
    <w:rsid w:val="003A78E2"/>
    <w:rsid w:val="003A7B83"/>
    <w:rsid w:val="003A7C68"/>
    <w:rsid w:val="003B00D5"/>
    <w:rsid w:val="003B0A46"/>
    <w:rsid w:val="003B0D89"/>
    <w:rsid w:val="003B0EAE"/>
    <w:rsid w:val="003B0F2C"/>
    <w:rsid w:val="003B129D"/>
    <w:rsid w:val="003B136F"/>
    <w:rsid w:val="003B1ACE"/>
    <w:rsid w:val="003B1B2B"/>
    <w:rsid w:val="003B2271"/>
    <w:rsid w:val="003B2361"/>
    <w:rsid w:val="003B248D"/>
    <w:rsid w:val="003B2828"/>
    <w:rsid w:val="003B2B44"/>
    <w:rsid w:val="003B2BF3"/>
    <w:rsid w:val="003B2D9D"/>
    <w:rsid w:val="003B33BD"/>
    <w:rsid w:val="003B3497"/>
    <w:rsid w:val="003B35DB"/>
    <w:rsid w:val="003B3A9A"/>
    <w:rsid w:val="003B3DE0"/>
    <w:rsid w:val="003B4788"/>
    <w:rsid w:val="003B47D5"/>
    <w:rsid w:val="003B5405"/>
    <w:rsid w:val="003B54E8"/>
    <w:rsid w:val="003B54F2"/>
    <w:rsid w:val="003B58EB"/>
    <w:rsid w:val="003B5AAA"/>
    <w:rsid w:val="003B5CE1"/>
    <w:rsid w:val="003B620E"/>
    <w:rsid w:val="003B66F8"/>
    <w:rsid w:val="003B6771"/>
    <w:rsid w:val="003B6E7F"/>
    <w:rsid w:val="003B71BA"/>
    <w:rsid w:val="003B7616"/>
    <w:rsid w:val="003B7640"/>
    <w:rsid w:val="003B7647"/>
    <w:rsid w:val="003B7685"/>
    <w:rsid w:val="003B7F78"/>
    <w:rsid w:val="003C0D11"/>
    <w:rsid w:val="003C142A"/>
    <w:rsid w:val="003C145B"/>
    <w:rsid w:val="003C1572"/>
    <w:rsid w:val="003C159F"/>
    <w:rsid w:val="003C18AA"/>
    <w:rsid w:val="003C1F2F"/>
    <w:rsid w:val="003C28C6"/>
    <w:rsid w:val="003C28F1"/>
    <w:rsid w:val="003C2912"/>
    <w:rsid w:val="003C2CEF"/>
    <w:rsid w:val="003C2F27"/>
    <w:rsid w:val="003C3009"/>
    <w:rsid w:val="003C3FC8"/>
    <w:rsid w:val="003C4332"/>
    <w:rsid w:val="003C43C0"/>
    <w:rsid w:val="003C44BF"/>
    <w:rsid w:val="003C4534"/>
    <w:rsid w:val="003C45B1"/>
    <w:rsid w:val="003C466E"/>
    <w:rsid w:val="003C48BE"/>
    <w:rsid w:val="003C4BC2"/>
    <w:rsid w:val="003C4DB4"/>
    <w:rsid w:val="003C5013"/>
    <w:rsid w:val="003C51B6"/>
    <w:rsid w:val="003C523F"/>
    <w:rsid w:val="003C53CB"/>
    <w:rsid w:val="003C55D6"/>
    <w:rsid w:val="003C57B1"/>
    <w:rsid w:val="003C5B84"/>
    <w:rsid w:val="003C5E4B"/>
    <w:rsid w:val="003C5E62"/>
    <w:rsid w:val="003C60E2"/>
    <w:rsid w:val="003C627C"/>
    <w:rsid w:val="003C69BC"/>
    <w:rsid w:val="003C6C21"/>
    <w:rsid w:val="003C748F"/>
    <w:rsid w:val="003C77A2"/>
    <w:rsid w:val="003C7827"/>
    <w:rsid w:val="003C782F"/>
    <w:rsid w:val="003C7AF2"/>
    <w:rsid w:val="003C7E97"/>
    <w:rsid w:val="003D01EB"/>
    <w:rsid w:val="003D03A9"/>
    <w:rsid w:val="003D067E"/>
    <w:rsid w:val="003D074B"/>
    <w:rsid w:val="003D10ED"/>
    <w:rsid w:val="003D137C"/>
    <w:rsid w:val="003D185B"/>
    <w:rsid w:val="003D186B"/>
    <w:rsid w:val="003D1D81"/>
    <w:rsid w:val="003D1EAA"/>
    <w:rsid w:val="003D2D04"/>
    <w:rsid w:val="003D345C"/>
    <w:rsid w:val="003D3807"/>
    <w:rsid w:val="003D387B"/>
    <w:rsid w:val="003D38D1"/>
    <w:rsid w:val="003D3C87"/>
    <w:rsid w:val="003D3E5D"/>
    <w:rsid w:val="003D3F88"/>
    <w:rsid w:val="003D401E"/>
    <w:rsid w:val="003D41DF"/>
    <w:rsid w:val="003D4421"/>
    <w:rsid w:val="003D473F"/>
    <w:rsid w:val="003D47B2"/>
    <w:rsid w:val="003D486A"/>
    <w:rsid w:val="003D4875"/>
    <w:rsid w:val="003D48AC"/>
    <w:rsid w:val="003D52B0"/>
    <w:rsid w:val="003D566A"/>
    <w:rsid w:val="003D5728"/>
    <w:rsid w:val="003D5B7B"/>
    <w:rsid w:val="003D5BD8"/>
    <w:rsid w:val="003D5D74"/>
    <w:rsid w:val="003D655A"/>
    <w:rsid w:val="003D6C49"/>
    <w:rsid w:val="003D6C8C"/>
    <w:rsid w:val="003D6F12"/>
    <w:rsid w:val="003D6FBD"/>
    <w:rsid w:val="003D701B"/>
    <w:rsid w:val="003D7052"/>
    <w:rsid w:val="003D758F"/>
    <w:rsid w:val="003D7C4C"/>
    <w:rsid w:val="003D7F29"/>
    <w:rsid w:val="003E06B7"/>
    <w:rsid w:val="003E078E"/>
    <w:rsid w:val="003E09B5"/>
    <w:rsid w:val="003E0DC6"/>
    <w:rsid w:val="003E12B0"/>
    <w:rsid w:val="003E1A71"/>
    <w:rsid w:val="003E1AAE"/>
    <w:rsid w:val="003E2E8C"/>
    <w:rsid w:val="003E32F2"/>
    <w:rsid w:val="003E39DA"/>
    <w:rsid w:val="003E3F95"/>
    <w:rsid w:val="003E4100"/>
    <w:rsid w:val="003E43F4"/>
    <w:rsid w:val="003E4AA4"/>
    <w:rsid w:val="003E4DE4"/>
    <w:rsid w:val="003E4FBF"/>
    <w:rsid w:val="003E51FA"/>
    <w:rsid w:val="003E52D0"/>
    <w:rsid w:val="003E630E"/>
    <w:rsid w:val="003E66DF"/>
    <w:rsid w:val="003E670C"/>
    <w:rsid w:val="003E7456"/>
    <w:rsid w:val="003E75B2"/>
    <w:rsid w:val="003E78C6"/>
    <w:rsid w:val="003E7A0E"/>
    <w:rsid w:val="003E7B2E"/>
    <w:rsid w:val="003E7FF5"/>
    <w:rsid w:val="003F0272"/>
    <w:rsid w:val="003F02C1"/>
    <w:rsid w:val="003F0447"/>
    <w:rsid w:val="003F08E6"/>
    <w:rsid w:val="003F0B2E"/>
    <w:rsid w:val="003F1348"/>
    <w:rsid w:val="003F15D6"/>
    <w:rsid w:val="003F192F"/>
    <w:rsid w:val="003F19A5"/>
    <w:rsid w:val="003F1F8B"/>
    <w:rsid w:val="003F298C"/>
    <w:rsid w:val="003F2993"/>
    <w:rsid w:val="003F2D0C"/>
    <w:rsid w:val="003F3267"/>
    <w:rsid w:val="003F329F"/>
    <w:rsid w:val="003F34B1"/>
    <w:rsid w:val="003F35DA"/>
    <w:rsid w:val="003F3730"/>
    <w:rsid w:val="003F3758"/>
    <w:rsid w:val="003F3D2E"/>
    <w:rsid w:val="003F3DFC"/>
    <w:rsid w:val="003F3FE4"/>
    <w:rsid w:val="003F4140"/>
    <w:rsid w:val="003F422E"/>
    <w:rsid w:val="003F42E1"/>
    <w:rsid w:val="003F49CB"/>
    <w:rsid w:val="003F4D5F"/>
    <w:rsid w:val="003F4F49"/>
    <w:rsid w:val="003F55CB"/>
    <w:rsid w:val="003F595B"/>
    <w:rsid w:val="003F5B78"/>
    <w:rsid w:val="003F5FED"/>
    <w:rsid w:val="003F6098"/>
    <w:rsid w:val="003F6112"/>
    <w:rsid w:val="003F62A7"/>
    <w:rsid w:val="003F6778"/>
    <w:rsid w:val="003F6AD1"/>
    <w:rsid w:val="003F6FAA"/>
    <w:rsid w:val="003F70D1"/>
    <w:rsid w:val="003F7455"/>
    <w:rsid w:val="003F7DF1"/>
    <w:rsid w:val="00400881"/>
    <w:rsid w:val="00400DD8"/>
    <w:rsid w:val="00400E03"/>
    <w:rsid w:val="00400E5E"/>
    <w:rsid w:val="00400F97"/>
    <w:rsid w:val="004010D6"/>
    <w:rsid w:val="0040114D"/>
    <w:rsid w:val="0040168A"/>
    <w:rsid w:val="00401720"/>
    <w:rsid w:val="004017E5"/>
    <w:rsid w:val="00401D10"/>
    <w:rsid w:val="004020E0"/>
    <w:rsid w:val="0040237B"/>
    <w:rsid w:val="00402F58"/>
    <w:rsid w:val="004035B8"/>
    <w:rsid w:val="004037A0"/>
    <w:rsid w:val="00403D14"/>
    <w:rsid w:val="00404306"/>
    <w:rsid w:val="00404AFB"/>
    <w:rsid w:val="00404BC6"/>
    <w:rsid w:val="00404C2F"/>
    <w:rsid w:val="00404C8B"/>
    <w:rsid w:val="004053D1"/>
    <w:rsid w:val="004055B2"/>
    <w:rsid w:val="004057BF"/>
    <w:rsid w:val="00405A09"/>
    <w:rsid w:val="00405A64"/>
    <w:rsid w:val="0040650E"/>
    <w:rsid w:val="00406622"/>
    <w:rsid w:val="0040712B"/>
    <w:rsid w:val="00407157"/>
    <w:rsid w:val="004078C3"/>
    <w:rsid w:val="0041115A"/>
    <w:rsid w:val="00411409"/>
    <w:rsid w:val="00411531"/>
    <w:rsid w:val="00411610"/>
    <w:rsid w:val="004117CA"/>
    <w:rsid w:val="004118B3"/>
    <w:rsid w:val="0041194A"/>
    <w:rsid w:val="00412169"/>
    <w:rsid w:val="0041219D"/>
    <w:rsid w:val="004122A8"/>
    <w:rsid w:val="004125C1"/>
    <w:rsid w:val="00412B93"/>
    <w:rsid w:val="00413152"/>
    <w:rsid w:val="004132B7"/>
    <w:rsid w:val="00413765"/>
    <w:rsid w:val="00413884"/>
    <w:rsid w:val="00413892"/>
    <w:rsid w:val="00414060"/>
    <w:rsid w:val="0041425E"/>
    <w:rsid w:val="0041484A"/>
    <w:rsid w:val="0041485D"/>
    <w:rsid w:val="00415169"/>
    <w:rsid w:val="004151CF"/>
    <w:rsid w:val="00415464"/>
    <w:rsid w:val="004155BA"/>
    <w:rsid w:val="004157F9"/>
    <w:rsid w:val="00415931"/>
    <w:rsid w:val="0041596A"/>
    <w:rsid w:val="00415C44"/>
    <w:rsid w:val="0041621F"/>
    <w:rsid w:val="00416250"/>
    <w:rsid w:val="0041642B"/>
    <w:rsid w:val="00416CA2"/>
    <w:rsid w:val="00416E5E"/>
    <w:rsid w:val="00416E73"/>
    <w:rsid w:val="004174F1"/>
    <w:rsid w:val="0041777A"/>
    <w:rsid w:val="00417BA1"/>
    <w:rsid w:val="00417BBB"/>
    <w:rsid w:val="00417BD1"/>
    <w:rsid w:val="00417D03"/>
    <w:rsid w:val="00417DE8"/>
    <w:rsid w:val="00417FB5"/>
    <w:rsid w:val="004206B9"/>
    <w:rsid w:val="00420F0E"/>
    <w:rsid w:val="00421005"/>
    <w:rsid w:val="0042105A"/>
    <w:rsid w:val="00421208"/>
    <w:rsid w:val="00421329"/>
    <w:rsid w:val="004216E4"/>
    <w:rsid w:val="0042176C"/>
    <w:rsid w:val="00421797"/>
    <w:rsid w:val="00421B18"/>
    <w:rsid w:val="00422227"/>
    <w:rsid w:val="004229AC"/>
    <w:rsid w:val="00422B74"/>
    <w:rsid w:val="00422C0A"/>
    <w:rsid w:val="00422CF8"/>
    <w:rsid w:val="00422D0B"/>
    <w:rsid w:val="00422FE4"/>
    <w:rsid w:val="00423287"/>
    <w:rsid w:val="00423C00"/>
    <w:rsid w:val="00423EF1"/>
    <w:rsid w:val="00423F89"/>
    <w:rsid w:val="00424153"/>
    <w:rsid w:val="00424299"/>
    <w:rsid w:val="00424383"/>
    <w:rsid w:val="004246EE"/>
    <w:rsid w:val="00424B97"/>
    <w:rsid w:val="0042505B"/>
    <w:rsid w:val="004257A6"/>
    <w:rsid w:val="0042639D"/>
    <w:rsid w:val="004264C1"/>
    <w:rsid w:val="0042684D"/>
    <w:rsid w:val="00426C4B"/>
    <w:rsid w:val="00426D6A"/>
    <w:rsid w:val="00427244"/>
    <w:rsid w:val="004272DE"/>
    <w:rsid w:val="004273A5"/>
    <w:rsid w:val="00427690"/>
    <w:rsid w:val="00427A6A"/>
    <w:rsid w:val="00427B71"/>
    <w:rsid w:val="00427DF3"/>
    <w:rsid w:val="00427F07"/>
    <w:rsid w:val="00430A1D"/>
    <w:rsid w:val="00430B36"/>
    <w:rsid w:val="00430CDA"/>
    <w:rsid w:val="00430EC3"/>
    <w:rsid w:val="00430F44"/>
    <w:rsid w:val="004318CC"/>
    <w:rsid w:val="00431A12"/>
    <w:rsid w:val="00431D10"/>
    <w:rsid w:val="00431E61"/>
    <w:rsid w:val="00432677"/>
    <w:rsid w:val="004328B9"/>
    <w:rsid w:val="00432C7F"/>
    <w:rsid w:val="00432D0F"/>
    <w:rsid w:val="00432E9A"/>
    <w:rsid w:val="0043337F"/>
    <w:rsid w:val="00433C83"/>
    <w:rsid w:val="00433E98"/>
    <w:rsid w:val="004343A6"/>
    <w:rsid w:val="004344FA"/>
    <w:rsid w:val="004346D7"/>
    <w:rsid w:val="0043520A"/>
    <w:rsid w:val="00435368"/>
    <w:rsid w:val="0043555E"/>
    <w:rsid w:val="004355EE"/>
    <w:rsid w:val="0043577C"/>
    <w:rsid w:val="004358C3"/>
    <w:rsid w:val="00435A9C"/>
    <w:rsid w:val="00435F71"/>
    <w:rsid w:val="004363CD"/>
    <w:rsid w:val="00436478"/>
    <w:rsid w:val="0043656A"/>
    <w:rsid w:val="00436663"/>
    <w:rsid w:val="0043691E"/>
    <w:rsid w:val="00436AFC"/>
    <w:rsid w:val="00437040"/>
    <w:rsid w:val="00437587"/>
    <w:rsid w:val="004379B4"/>
    <w:rsid w:val="00437CA2"/>
    <w:rsid w:val="004402F1"/>
    <w:rsid w:val="00440450"/>
    <w:rsid w:val="00440AF6"/>
    <w:rsid w:val="00440D41"/>
    <w:rsid w:val="0044136A"/>
    <w:rsid w:val="004413C7"/>
    <w:rsid w:val="004414DE"/>
    <w:rsid w:val="00441770"/>
    <w:rsid w:val="00441D9E"/>
    <w:rsid w:val="004425F8"/>
    <w:rsid w:val="00442A1C"/>
    <w:rsid w:val="00442E3E"/>
    <w:rsid w:val="0044313A"/>
    <w:rsid w:val="0044319F"/>
    <w:rsid w:val="00443218"/>
    <w:rsid w:val="004433C3"/>
    <w:rsid w:val="00443484"/>
    <w:rsid w:val="0044381E"/>
    <w:rsid w:val="00443832"/>
    <w:rsid w:val="00444006"/>
    <w:rsid w:val="00444019"/>
    <w:rsid w:val="004440C4"/>
    <w:rsid w:val="0044423E"/>
    <w:rsid w:val="00444261"/>
    <w:rsid w:val="004449E5"/>
    <w:rsid w:val="00444ABB"/>
    <w:rsid w:val="004451BB"/>
    <w:rsid w:val="004452EA"/>
    <w:rsid w:val="00445333"/>
    <w:rsid w:val="00445439"/>
    <w:rsid w:val="00445917"/>
    <w:rsid w:val="00445AB3"/>
    <w:rsid w:val="00445EC7"/>
    <w:rsid w:val="00445FA9"/>
    <w:rsid w:val="00446298"/>
    <w:rsid w:val="00446339"/>
    <w:rsid w:val="0044701B"/>
    <w:rsid w:val="0044721A"/>
    <w:rsid w:val="0044726C"/>
    <w:rsid w:val="00447345"/>
    <w:rsid w:val="004473FE"/>
    <w:rsid w:val="00447541"/>
    <w:rsid w:val="00447B8F"/>
    <w:rsid w:val="00447E04"/>
    <w:rsid w:val="00450325"/>
    <w:rsid w:val="0045063E"/>
    <w:rsid w:val="004508CB"/>
    <w:rsid w:val="00450C72"/>
    <w:rsid w:val="00450FF2"/>
    <w:rsid w:val="00451464"/>
    <w:rsid w:val="00451EAE"/>
    <w:rsid w:val="00451FD5"/>
    <w:rsid w:val="004521F5"/>
    <w:rsid w:val="0045234B"/>
    <w:rsid w:val="00452780"/>
    <w:rsid w:val="0045282A"/>
    <w:rsid w:val="00452C72"/>
    <w:rsid w:val="004532B3"/>
    <w:rsid w:val="00453507"/>
    <w:rsid w:val="004535DF"/>
    <w:rsid w:val="00453924"/>
    <w:rsid w:val="0045399C"/>
    <w:rsid w:val="00453A23"/>
    <w:rsid w:val="00453E25"/>
    <w:rsid w:val="00453FB2"/>
    <w:rsid w:val="00453FF0"/>
    <w:rsid w:val="00454701"/>
    <w:rsid w:val="0045481B"/>
    <w:rsid w:val="004548E4"/>
    <w:rsid w:val="00455001"/>
    <w:rsid w:val="00455014"/>
    <w:rsid w:val="00455409"/>
    <w:rsid w:val="004556B2"/>
    <w:rsid w:val="004558B4"/>
    <w:rsid w:val="004560D6"/>
    <w:rsid w:val="004561CD"/>
    <w:rsid w:val="004561F9"/>
    <w:rsid w:val="0045666E"/>
    <w:rsid w:val="004569FD"/>
    <w:rsid w:val="00456BBC"/>
    <w:rsid w:val="00456C50"/>
    <w:rsid w:val="004573C1"/>
    <w:rsid w:val="00457D79"/>
    <w:rsid w:val="00460547"/>
    <w:rsid w:val="00460A14"/>
    <w:rsid w:val="00460C87"/>
    <w:rsid w:val="00460E39"/>
    <w:rsid w:val="0046100D"/>
    <w:rsid w:val="004610F8"/>
    <w:rsid w:val="0046150F"/>
    <w:rsid w:val="00461716"/>
    <w:rsid w:val="004618D0"/>
    <w:rsid w:val="004620E1"/>
    <w:rsid w:val="004621D9"/>
    <w:rsid w:val="0046245B"/>
    <w:rsid w:val="0046291E"/>
    <w:rsid w:val="00462946"/>
    <w:rsid w:val="00463486"/>
    <w:rsid w:val="004637EF"/>
    <w:rsid w:val="00463E76"/>
    <w:rsid w:val="00463F4B"/>
    <w:rsid w:val="0046455A"/>
    <w:rsid w:val="00464604"/>
    <w:rsid w:val="0046462A"/>
    <w:rsid w:val="00464950"/>
    <w:rsid w:val="00464AFA"/>
    <w:rsid w:val="00464BB1"/>
    <w:rsid w:val="00464F50"/>
    <w:rsid w:val="00465178"/>
    <w:rsid w:val="00465C1D"/>
    <w:rsid w:val="00465C37"/>
    <w:rsid w:val="00465C87"/>
    <w:rsid w:val="004661A9"/>
    <w:rsid w:val="004666E3"/>
    <w:rsid w:val="00466822"/>
    <w:rsid w:val="00466BFC"/>
    <w:rsid w:val="00466D8E"/>
    <w:rsid w:val="00466F96"/>
    <w:rsid w:val="00467399"/>
    <w:rsid w:val="004674A4"/>
    <w:rsid w:val="0046753A"/>
    <w:rsid w:val="00467562"/>
    <w:rsid w:val="00467EA3"/>
    <w:rsid w:val="00470184"/>
    <w:rsid w:val="00470436"/>
    <w:rsid w:val="004706A3"/>
    <w:rsid w:val="00470885"/>
    <w:rsid w:val="00470A0F"/>
    <w:rsid w:val="00470A50"/>
    <w:rsid w:val="00470A73"/>
    <w:rsid w:val="0047116E"/>
    <w:rsid w:val="004713F5"/>
    <w:rsid w:val="004718B7"/>
    <w:rsid w:val="00471AC0"/>
    <w:rsid w:val="00471C2B"/>
    <w:rsid w:val="00471D4D"/>
    <w:rsid w:val="004724A6"/>
    <w:rsid w:val="004724EB"/>
    <w:rsid w:val="00472567"/>
    <w:rsid w:val="0047262F"/>
    <w:rsid w:val="004727C9"/>
    <w:rsid w:val="004728F4"/>
    <w:rsid w:val="0047341B"/>
    <w:rsid w:val="00473640"/>
    <w:rsid w:val="00473ED7"/>
    <w:rsid w:val="004740CC"/>
    <w:rsid w:val="0047561B"/>
    <w:rsid w:val="004760BA"/>
    <w:rsid w:val="00476A8D"/>
    <w:rsid w:val="00476CD9"/>
    <w:rsid w:val="00476DD7"/>
    <w:rsid w:val="00476F94"/>
    <w:rsid w:val="0047709A"/>
    <w:rsid w:val="004770FF"/>
    <w:rsid w:val="0047795A"/>
    <w:rsid w:val="00477DAA"/>
    <w:rsid w:val="00477DC6"/>
    <w:rsid w:val="00477F0B"/>
    <w:rsid w:val="00477F67"/>
    <w:rsid w:val="00480054"/>
    <w:rsid w:val="00480922"/>
    <w:rsid w:val="00480CCA"/>
    <w:rsid w:val="00480D58"/>
    <w:rsid w:val="00480ECB"/>
    <w:rsid w:val="004816F0"/>
    <w:rsid w:val="00481A51"/>
    <w:rsid w:val="00481A9E"/>
    <w:rsid w:val="00481B8F"/>
    <w:rsid w:val="0048237E"/>
    <w:rsid w:val="00482703"/>
    <w:rsid w:val="00482843"/>
    <w:rsid w:val="00482AEB"/>
    <w:rsid w:val="00482C36"/>
    <w:rsid w:val="004835BF"/>
    <w:rsid w:val="0048362B"/>
    <w:rsid w:val="00483694"/>
    <w:rsid w:val="00483F3F"/>
    <w:rsid w:val="004840E1"/>
    <w:rsid w:val="00484801"/>
    <w:rsid w:val="00484AD4"/>
    <w:rsid w:val="00484CC1"/>
    <w:rsid w:val="00484F15"/>
    <w:rsid w:val="00484F80"/>
    <w:rsid w:val="004862F2"/>
    <w:rsid w:val="0048682E"/>
    <w:rsid w:val="00486AB1"/>
    <w:rsid w:val="00486BEA"/>
    <w:rsid w:val="00486F7B"/>
    <w:rsid w:val="0048703A"/>
    <w:rsid w:val="004870C6"/>
    <w:rsid w:val="004870DC"/>
    <w:rsid w:val="004872BB"/>
    <w:rsid w:val="00487398"/>
    <w:rsid w:val="004873FD"/>
    <w:rsid w:val="004874B3"/>
    <w:rsid w:val="004875D3"/>
    <w:rsid w:val="004878A4"/>
    <w:rsid w:val="00487B5C"/>
    <w:rsid w:val="00487C2D"/>
    <w:rsid w:val="00487F5D"/>
    <w:rsid w:val="0049033F"/>
    <w:rsid w:val="0049085A"/>
    <w:rsid w:val="00491725"/>
    <w:rsid w:val="00491743"/>
    <w:rsid w:val="00491753"/>
    <w:rsid w:val="004918B1"/>
    <w:rsid w:val="0049195A"/>
    <w:rsid w:val="004919D5"/>
    <w:rsid w:val="004920EC"/>
    <w:rsid w:val="0049242B"/>
    <w:rsid w:val="00492728"/>
    <w:rsid w:val="0049275E"/>
    <w:rsid w:val="00492A0F"/>
    <w:rsid w:val="00492CC9"/>
    <w:rsid w:val="00492D77"/>
    <w:rsid w:val="00493065"/>
    <w:rsid w:val="00493453"/>
    <w:rsid w:val="00493572"/>
    <w:rsid w:val="0049395A"/>
    <w:rsid w:val="00493D8A"/>
    <w:rsid w:val="00493D9B"/>
    <w:rsid w:val="00493DDF"/>
    <w:rsid w:val="00494568"/>
    <w:rsid w:val="00494899"/>
    <w:rsid w:val="00494B1E"/>
    <w:rsid w:val="00495584"/>
    <w:rsid w:val="00495811"/>
    <w:rsid w:val="00495A31"/>
    <w:rsid w:val="00495CAE"/>
    <w:rsid w:val="004968E6"/>
    <w:rsid w:val="00496A42"/>
    <w:rsid w:val="00496B56"/>
    <w:rsid w:val="00496C94"/>
    <w:rsid w:val="00496F4C"/>
    <w:rsid w:val="00497041"/>
    <w:rsid w:val="00497064"/>
    <w:rsid w:val="00497110"/>
    <w:rsid w:val="0049723F"/>
    <w:rsid w:val="004978AB"/>
    <w:rsid w:val="0049799F"/>
    <w:rsid w:val="00497B90"/>
    <w:rsid w:val="00497D53"/>
    <w:rsid w:val="00497D9C"/>
    <w:rsid w:val="004A00D1"/>
    <w:rsid w:val="004A03B0"/>
    <w:rsid w:val="004A070F"/>
    <w:rsid w:val="004A0AD0"/>
    <w:rsid w:val="004A0D8E"/>
    <w:rsid w:val="004A1630"/>
    <w:rsid w:val="004A17A4"/>
    <w:rsid w:val="004A1BEE"/>
    <w:rsid w:val="004A1EE3"/>
    <w:rsid w:val="004A202D"/>
    <w:rsid w:val="004A2501"/>
    <w:rsid w:val="004A26CB"/>
    <w:rsid w:val="004A2AE4"/>
    <w:rsid w:val="004A2BA9"/>
    <w:rsid w:val="004A2E50"/>
    <w:rsid w:val="004A2E6A"/>
    <w:rsid w:val="004A2ED5"/>
    <w:rsid w:val="004A3230"/>
    <w:rsid w:val="004A3235"/>
    <w:rsid w:val="004A34D5"/>
    <w:rsid w:val="004A35EB"/>
    <w:rsid w:val="004A37FA"/>
    <w:rsid w:val="004A3890"/>
    <w:rsid w:val="004A393C"/>
    <w:rsid w:val="004A39C6"/>
    <w:rsid w:val="004A3E07"/>
    <w:rsid w:val="004A3E26"/>
    <w:rsid w:val="004A3EDE"/>
    <w:rsid w:val="004A416D"/>
    <w:rsid w:val="004A42F4"/>
    <w:rsid w:val="004A4A37"/>
    <w:rsid w:val="004A4FC8"/>
    <w:rsid w:val="004A50AA"/>
    <w:rsid w:val="004A517E"/>
    <w:rsid w:val="004A53BC"/>
    <w:rsid w:val="004A588D"/>
    <w:rsid w:val="004A591E"/>
    <w:rsid w:val="004A5AEC"/>
    <w:rsid w:val="004A5BFC"/>
    <w:rsid w:val="004A6216"/>
    <w:rsid w:val="004A6BFC"/>
    <w:rsid w:val="004A6EBD"/>
    <w:rsid w:val="004A7429"/>
    <w:rsid w:val="004A7602"/>
    <w:rsid w:val="004A7C3D"/>
    <w:rsid w:val="004A7EAC"/>
    <w:rsid w:val="004B0457"/>
    <w:rsid w:val="004B0458"/>
    <w:rsid w:val="004B06A3"/>
    <w:rsid w:val="004B07A3"/>
    <w:rsid w:val="004B0B66"/>
    <w:rsid w:val="004B0DA8"/>
    <w:rsid w:val="004B0FFF"/>
    <w:rsid w:val="004B1322"/>
    <w:rsid w:val="004B1527"/>
    <w:rsid w:val="004B26DF"/>
    <w:rsid w:val="004B277C"/>
    <w:rsid w:val="004B2A2B"/>
    <w:rsid w:val="004B2A73"/>
    <w:rsid w:val="004B2B4E"/>
    <w:rsid w:val="004B2BCF"/>
    <w:rsid w:val="004B2E63"/>
    <w:rsid w:val="004B32B7"/>
    <w:rsid w:val="004B3377"/>
    <w:rsid w:val="004B342E"/>
    <w:rsid w:val="004B3B4D"/>
    <w:rsid w:val="004B4080"/>
    <w:rsid w:val="004B414F"/>
    <w:rsid w:val="004B448D"/>
    <w:rsid w:val="004B4775"/>
    <w:rsid w:val="004B4846"/>
    <w:rsid w:val="004B4914"/>
    <w:rsid w:val="004B497B"/>
    <w:rsid w:val="004B49A8"/>
    <w:rsid w:val="004B4EDF"/>
    <w:rsid w:val="004B4F09"/>
    <w:rsid w:val="004B4FF8"/>
    <w:rsid w:val="004B5BB7"/>
    <w:rsid w:val="004B6305"/>
    <w:rsid w:val="004B6335"/>
    <w:rsid w:val="004B64D4"/>
    <w:rsid w:val="004B6D28"/>
    <w:rsid w:val="004B6E2F"/>
    <w:rsid w:val="004B70A2"/>
    <w:rsid w:val="004B733F"/>
    <w:rsid w:val="004B778C"/>
    <w:rsid w:val="004B77BE"/>
    <w:rsid w:val="004C07EA"/>
    <w:rsid w:val="004C0C81"/>
    <w:rsid w:val="004C18D9"/>
    <w:rsid w:val="004C1901"/>
    <w:rsid w:val="004C1AFB"/>
    <w:rsid w:val="004C1DA0"/>
    <w:rsid w:val="004C1E05"/>
    <w:rsid w:val="004C1F0B"/>
    <w:rsid w:val="004C1F98"/>
    <w:rsid w:val="004C2A13"/>
    <w:rsid w:val="004C2BBA"/>
    <w:rsid w:val="004C315F"/>
    <w:rsid w:val="004C38C0"/>
    <w:rsid w:val="004C3D21"/>
    <w:rsid w:val="004C45FE"/>
    <w:rsid w:val="004C48AC"/>
    <w:rsid w:val="004C49CA"/>
    <w:rsid w:val="004C4E6F"/>
    <w:rsid w:val="004C5257"/>
    <w:rsid w:val="004C52ED"/>
    <w:rsid w:val="004C56FB"/>
    <w:rsid w:val="004C573F"/>
    <w:rsid w:val="004C5CD1"/>
    <w:rsid w:val="004C5FE5"/>
    <w:rsid w:val="004C65EE"/>
    <w:rsid w:val="004C6708"/>
    <w:rsid w:val="004C6775"/>
    <w:rsid w:val="004C6885"/>
    <w:rsid w:val="004C6C62"/>
    <w:rsid w:val="004C6E0C"/>
    <w:rsid w:val="004C6E79"/>
    <w:rsid w:val="004C6FA4"/>
    <w:rsid w:val="004C6FEC"/>
    <w:rsid w:val="004C786D"/>
    <w:rsid w:val="004C7AB9"/>
    <w:rsid w:val="004C7BFD"/>
    <w:rsid w:val="004C7F42"/>
    <w:rsid w:val="004D046A"/>
    <w:rsid w:val="004D0AD1"/>
    <w:rsid w:val="004D0EF4"/>
    <w:rsid w:val="004D15DC"/>
    <w:rsid w:val="004D1610"/>
    <w:rsid w:val="004D168E"/>
    <w:rsid w:val="004D1AC2"/>
    <w:rsid w:val="004D2030"/>
    <w:rsid w:val="004D21D0"/>
    <w:rsid w:val="004D21E4"/>
    <w:rsid w:val="004D25DE"/>
    <w:rsid w:val="004D272D"/>
    <w:rsid w:val="004D29D5"/>
    <w:rsid w:val="004D2E32"/>
    <w:rsid w:val="004D3023"/>
    <w:rsid w:val="004D342E"/>
    <w:rsid w:val="004D3D66"/>
    <w:rsid w:val="004D406B"/>
    <w:rsid w:val="004D4969"/>
    <w:rsid w:val="004D4BAF"/>
    <w:rsid w:val="004D4EF9"/>
    <w:rsid w:val="004D559E"/>
    <w:rsid w:val="004D5619"/>
    <w:rsid w:val="004D5E95"/>
    <w:rsid w:val="004D601C"/>
    <w:rsid w:val="004D66B9"/>
    <w:rsid w:val="004D6D2E"/>
    <w:rsid w:val="004D6EF9"/>
    <w:rsid w:val="004D7452"/>
    <w:rsid w:val="004D7469"/>
    <w:rsid w:val="004D75BB"/>
    <w:rsid w:val="004D761C"/>
    <w:rsid w:val="004D7699"/>
    <w:rsid w:val="004D7D0D"/>
    <w:rsid w:val="004D7FBB"/>
    <w:rsid w:val="004E012A"/>
    <w:rsid w:val="004E0176"/>
    <w:rsid w:val="004E0445"/>
    <w:rsid w:val="004E09DC"/>
    <w:rsid w:val="004E0FD6"/>
    <w:rsid w:val="004E10AB"/>
    <w:rsid w:val="004E129F"/>
    <w:rsid w:val="004E13A5"/>
    <w:rsid w:val="004E1A24"/>
    <w:rsid w:val="004E20E2"/>
    <w:rsid w:val="004E22EE"/>
    <w:rsid w:val="004E238B"/>
    <w:rsid w:val="004E24F3"/>
    <w:rsid w:val="004E252F"/>
    <w:rsid w:val="004E2716"/>
    <w:rsid w:val="004E30C5"/>
    <w:rsid w:val="004E35AB"/>
    <w:rsid w:val="004E394A"/>
    <w:rsid w:val="004E39E1"/>
    <w:rsid w:val="004E3F06"/>
    <w:rsid w:val="004E4AFE"/>
    <w:rsid w:val="004E50AF"/>
    <w:rsid w:val="004E55C2"/>
    <w:rsid w:val="004E6264"/>
    <w:rsid w:val="004E6573"/>
    <w:rsid w:val="004E66DD"/>
    <w:rsid w:val="004E7095"/>
    <w:rsid w:val="004E7126"/>
    <w:rsid w:val="004E7159"/>
    <w:rsid w:val="004E738B"/>
    <w:rsid w:val="004E776E"/>
    <w:rsid w:val="004E78C9"/>
    <w:rsid w:val="004E7AFA"/>
    <w:rsid w:val="004E7DDE"/>
    <w:rsid w:val="004F01AE"/>
    <w:rsid w:val="004F0442"/>
    <w:rsid w:val="004F05AF"/>
    <w:rsid w:val="004F0613"/>
    <w:rsid w:val="004F0FCA"/>
    <w:rsid w:val="004F0FD2"/>
    <w:rsid w:val="004F12EF"/>
    <w:rsid w:val="004F15AE"/>
    <w:rsid w:val="004F17B6"/>
    <w:rsid w:val="004F1A6E"/>
    <w:rsid w:val="004F1B23"/>
    <w:rsid w:val="004F1C3C"/>
    <w:rsid w:val="004F1EAB"/>
    <w:rsid w:val="004F20D9"/>
    <w:rsid w:val="004F2112"/>
    <w:rsid w:val="004F2125"/>
    <w:rsid w:val="004F263B"/>
    <w:rsid w:val="004F2AC0"/>
    <w:rsid w:val="004F2DD1"/>
    <w:rsid w:val="004F3065"/>
    <w:rsid w:val="004F31B6"/>
    <w:rsid w:val="004F3436"/>
    <w:rsid w:val="004F3767"/>
    <w:rsid w:val="004F405E"/>
    <w:rsid w:val="004F40DF"/>
    <w:rsid w:val="004F40F5"/>
    <w:rsid w:val="004F451D"/>
    <w:rsid w:val="004F518C"/>
    <w:rsid w:val="004F5231"/>
    <w:rsid w:val="004F5347"/>
    <w:rsid w:val="004F551C"/>
    <w:rsid w:val="004F576F"/>
    <w:rsid w:val="004F58C7"/>
    <w:rsid w:val="004F5978"/>
    <w:rsid w:val="004F5CDC"/>
    <w:rsid w:val="004F5E42"/>
    <w:rsid w:val="004F605D"/>
    <w:rsid w:val="004F60B5"/>
    <w:rsid w:val="004F7052"/>
    <w:rsid w:val="004F752B"/>
    <w:rsid w:val="004F7F79"/>
    <w:rsid w:val="00500299"/>
    <w:rsid w:val="00500535"/>
    <w:rsid w:val="00500A78"/>
    <w:rsid w:val="00500B7E"/>
    <w:rsid w:val="00500D74"/>
    <w:rsid w:val="005012C4"/>
    <w:rsid w:val="005013D6"/>
    <w:rsid w:val="005016B6"/>
    <w:rsid w:val="005016FE"/>
    <w:rsid w:val="00501705"/>
    <w:rsid w:val="005026C6"/>
    <w:rsid w:val="0050298B"/>
    <w:rsid w:val="00502D7C"/>
    <w:rsid w:val="00502FC5"/>
    <w:rsid w:val="00503236"/>
    <w:rsid w:val="00503305"/>
    <w:rsid w:val="00503407"/>
    <w:rsid w:val="00503623"/>
    <w:rsid w:val="00503BDB"/>
    <w:rsid w:val="00503CED"/>
    <w:rsid w:val="00503F54"/>
    <w:rsid w:val="0050449F"/>
    <w:rsid w:val="00504E0A"/>
    <w:rsid w:val="00504E85"/>
    <w:rsid w:val="00505634"/>
    <w:rsid w:val="00505641"/>
    <w:rsid w:val="00505811"/>
    <w:rsid w:val="00505819"/>
    <w:rsid w:val="00505D8B"/>
    <w:rsid w:val="00505F62"/>
    <w:rsid w:val="005060AC"/>
    <w:rsid w:val="00506483"/>
    <w:rsid w:val="0050687F"/>
    <w:rsid w:val="00506EC0"/>
    <w:rsid w:val="0050726C"/>
    <w:rsid w:val="0050743D"/>
    <w:rsid w:val="00507BF7"/>
    <w:rsid w:val="00507C81"/>
    <w:rsid w:val="005104F0"/>
    <w:rsid w:val="005108BC"/>
    <w:rsid w:val="00510959"/>
    <w:rsid w:val="00510A13"/>
    <w:rsid w:val="00510C6C"/>
    <w:rsid w:val="0051157C"/>
    <w:rsid w:val="005116B2"/>
    <w:rsid w:val="005116FA"/>
    <w:rsid w:val="00511A74"/>
    <w:rsid w:val="00511FD1"/>
    <w:rsid w:val="00512819"/>
    <w:rsid w:val="00512AC8"/>
    <w:rsid w:val="00512BC1"/>
    <w:rsid w:val="00512DAD"/>
    <w:rsid w:val="00513563"/>
    <w:rsid w:val="00513B0E"/>
    <w:rsid w:val="00514039"/>
    <w:rsid w:val="00514481"/>
    <w:rsid w:val="00514CCC"/>
    <w:rsid w:val="00515131"/>
    <w:rsid w:val="005153E8"/>
    <w:rsid w:val="00515B59"/>
    <w:rsid w:val="005164DF"/>
    <w:rsid w:val="00516C24"/>
    <w:rsid w:val="005170E7"/>
    <w:rsid w:val="005171DA"/>
    <w:rsid w:val="005174EC"/>
    <w:rsid w:val="005177FF"/>
    <w:rsid w:val="0051784C"/>
    <w:rsid w:val="005179B4"/>
    <w:rsid w:val="00517D05"/>
    <w:rsid w:val="00517F62"/>
    <w:rsid w:val="005201A3"/>
    <w:rsid w:val="00520504"/>
    <w:rsid w:val="00520A69"/>
    <w:rsid w:val="00520B51"/>
    <w:rsid w:val="00521098"/>
    <w:rsid w:val="00521272"/>
    <w:rsid w:val="00521685"/>
    <w:rsid w:val="00521789"/>
    <w:rsid w:val="00521C0D"/>
    <w:rsid w:val="00522518"/>
    <w:rsid w:val="005228B7"/>
    <w:rsid w:val="00522B57"/>
    <w:rsid w:val="00522C49"/>
    <w:rsid w:val="00523338"/>
    <w:rsid w:val="0052355C"/>
    <w:rsid w:val="00523AD5"/>
    <w:rsid w:val="00523D72"/>
    <w:rsid w:val="005240A4"/>
    <w:rsid w:val="005241F8"/>
    <w:rsid w:val="00524471"/>
    <w:rsid w:val="00524563"/>
    <w:rsid w:val="005245D6"/>
    <w:rsid w:val="0052470E"/>
    <w:rsid w:val="00524BD3"/>
    <w:rsid w:val="00524D1A"/>
    <w:rsid w:val="005252BC"/>
    <w:rsid w:val="00525F1E"/>
    <w:rsid w:val="00526016"/>
    <w:rsid w:val="005261B7"/>
    <w:rsid w:val="005262BF"/>
    <w:rsid w:val="00526791"/>
    <w:rsid w:val="005272A6"/>
    <w:rsid w:val="005274A9"/>
    <w:rsid w:val="00530C1F"/>
    <w:rsid w:val="00530EB4"/>
    <w:rsid w:val="005310EA"/>
    <w:rsid w:val="00531337"/>
    <w:rsid w:val="00531477"/>
    <w:rsid w:val="005318DA"/>
    <w:rsid w:val="00531C35"/>
    <w:rsid w:val="00531D68"/>
    <w:rsid w:val="005320EA"/>
    <w:rsid w:val="00532378"/>
    <w:rsid w:val="005328D3"/>
    <w:rsid w:val="005328DC"/>
    <w:rsid w:val="00532997"/>
    <w:rsid w:val="005331B7"/>
    <w:rsid w:val="005331D2"/>
    <w:rsid w:val="005338FC"/>
    <w:rsid w:val="00533D12"/>
    <w:rsid w:val="00533D57"/>
    <w:rsid w:val="00534268"/>
    <w:rsid w:val="005348A0"/>
    <w:rsid w:val="00534DE9"/>
    <w:rsid w:val="00534E4A"/>
    <w:rsid w:val="00534F40"/>
    <w:rsid w:val="005360AA"/>
    <w:rsid w:val="00536311"/>
    <w:rsid w:val="0053643E"/>
    <w:rsid w:val="00536608"/>
    <w:rsid w:val="0053670D"/>
    <w:rsid w:val="00537114"/>
    <w:rsid w:val="005371B6"/>
    <w:rsid w:val="005371D2"/>
    <w:rsid w:val="0053781F"/>
    <w:rsid w:val="00537FF2"/>
    <w:rsid w:val="00540391"/>
    <w:rsid w:val="0054044D"/>
    <w:rsid w:val="005406EE"/>
    <w:rsid w:val="00540A48"/>
    <w:rsid w:val="00540E3A"/>
    <w:rsid w:val="00540E50"/>
    <w:rsid w:val="0054110C"/>
    <w:rsid w:val="00541269"/>
    <w:rsid w:val="00542233"/>
    <w:rsid w:val="00542234"/>
    <w:rsid w:val="005424DD"/>
    <w:rsid w:val="0054279B"/>
    <w:rsid w:val="005430A4"/>
    <w:rsid w:val="005430CA"/>
    <w:rsid w:val="00543657"/>
    <w:rsid w:val="005439F8"/>
    <w:rsid w:val="00543E7D"/>
    <w:rsid w:val="005440E6"/>
    <w:rsid w:val="00544321"/>
    <w:rsid w:val="005446FE"/>
    <w:rsid w:val="00544AA6"/>
    <w:rsid w:val="005450BC"/>
    <w:rsid w:val="0054542E"/>
    <w:rsid w:val="00545828"/>
    <w:rsid w:val="00545A37"/>
    <w:rsid w:val="00545FE4"/>
    <w:rsid w:val="005464B7"/>
    <w:rsid w:val="00546932"/>
    <w:rsid w:val="00546B2F"/>
    <w:rsid w:val="00546BAC"/>
    <w:rsid w:val="0054785C"/>
    <w:rsid w:val="00547E0F"/>
    <w:rsid w:val="005506B4"/>
    <w:rsid w:val="005507F0"/>
    <w:rsid w:val="005508E1"/>
    <w:rsid w:val="00550C70"/>
    <w:rsid w:val="00550DDC"/>
    <w:rsid w:val="00551430"/>
    <w:rsid w:val="00551835"/>
    <w:rsid w:val="00551D8A"/>
    <w:rsid w:val="0055211C"/>
    <w:rsid w:val="00552B5C"/>
    <w:rsid w:val="0055327E"/>
    <w:rsid w:val="0055373A"/>
    <w:rsid w:val="005537A9"/>
    <w:rsid w:val="00553B1B"/>
    <w:rsid w:val="00554141"/>
    <w:rsid w:val="0055415E"/>
    <w:rsid w:val="005545B4"/>
    <w:rsid w:val="0055460D"/>
    <w:rsid w:val="00554B3D"/>
    <w:rsid w:val="00554CE3"/>
    <w:rsid w:val="00554EB0"/>
    <w:rsid w:val="00554F38"/>
    <w:rsid w:val="0055515C"/>
    <w:rsid w:val="005558E3"/>
    <w:rsid w:val="00555BCC"/>
    <w:rsid w:val="0055621F"/>
    <w:rsid w:val="00556588"/>
    <w:rsid w:val="00557302"/>
    <w:rsid w:val="00557432"/>
    <w:rsid w:val="005574D6"/>
    <w:rsid w:val="0056024A"/>
    <w:rsid w:val="005603F6"/>
    <w:rsid w:val="0056077F"/>
    <w:rsid w:val="00560FFA"/>
    <w:rsid w:val="00561125"/>
    <w:rsid w:val="00561137"/>
    <w:rsid w:val="0056121A"/>
    <w:rsid w:val="00561501"/>
    <w:rsid w:val="005615B8"/>
    <w:rsid w:val="005615C4"/>
    <w:rsid w:val="0056178D"/>
    <w:rsid w:val="005618D4"/>
    <w:rsid w:val="00561D3A"/>
    <w:rsid w:val="00561F0D"/>
    <w:rsid w:val="005620A5"/>
    <w:rsid w:val="0056217B"/>
    <w:rsid w:val="005622F7"/>
    <w:rsid w:val="00562B8A"/>
    <w:rsid w:val="005635C5"/>
    <w:rsid w:val="005636D8"/>
    <w:rsid w:val="005637F7"/>
    <w:rsid w:val="00563A3C"/>
    <w:rsid w:val="00563EED"/>
    <w:rsid w:val="0056443D"/>
    <w:rsid w:val="00564A5C"/>
    <w:rsid w:val="00564BF2"/>
    <w:rsid w:val="0056510C"/>
    <w:rsid w:val="0056544C"/>
    <w:rsid w:val="00565703"/>
    <w:rsid w:val="00565752"/>
    <w:rsid w:val="0056576E"/>
    <w:rsid w:val="00565BB9"/>
    <w:rsid w:val="0056650A"/>
    <w:rsid w:val="0056752D"/>
    <w:rsid w:val="00567B81"/>
    <w:rsid w:val="00567EA7"/>
    <w:rsid w:val="00567FE4"/>
    <w:rsid w:val="00567FEE"/>
    <w:rsid w:val="005702F0"/>
    <w:rsid w:val="00570411"/>
    <w:rsid w:val="00570D14"/>
    <w:rsid w:val="00570DC7"/>
    <w:rsid w:val="00570EC0"/>
    <w:rsid w:val="00570FD6"/>
    <w:rsid w:val="0057104D"/>
    <w:rsid w:val="00571AE9"/>
    <w:rsid w:val="00571B8A"/>
    <w:rsid w:val="00571C20"/>
    <w:rsid w:val="00571E38"/>
    <w:rsid w:val="00571E42"/>
    <w:rsid w:val="00571EB7"/>
    <w:rsid w:val="00572771"/>
    <w:rsid w:val="00572774"/>
    <w:rsid w:val="00572BB6"/>
    <w:rsid w:val="005731F1"/>
    <w:rsid w:val="0057327C"/>
    <w:rsid w:val="00573C76"/>
    <w:rsid w:val="00573C9A"/>
    <w:rsid w:val="00573E04"/>
    <w:rsid w:val="005743DA"/>
    <w:rsid w:val="0057455B"/>
    <w:rsid w:val="0057498E"/>
    <w:rsid w:val="00574C60"/>
    <w:rsid w:val="005750DE"/>
    <w:rsid w:val="005752DF"/>
    <w:rsid w:val="005752F4"/>
    <w:rsid w:val="005756EE"/>
    <w:rsid w:val="0057581A"/>
    <w:rsid w:val="005759BC"/>
    <w:rsid w:val="00575B76"/>
    <w:rsid w:val="00576639"/>
    <w:rsid w:val="00576640"/>
    <w:rsid w:val="005769EA"/>
    <w:rsid w:val="00576A17"/>
    <w:rsid w:val="00577DFE"/>
    <w:rsid w:val="00580426"/>
    <w:rsid w:val="005808B2"/>
    <w:rsid w:val="00580A34"/>
    <w:rsid w:val="00580C18"/>
    <w:rsid w:val="00580CFF"/>
    <w:rsid w:val="00581698"/>
    <w:rsid w:val="00581B08"/>
    <w:rsid w:val="00581F57"/>
    <w:rsid w:val="005829D1"/>
    <w:rsid w:val="00582A5F"/>
    <w:rsid w:val="00582C53"/>
    <w:rsid w:val="00582D4F"/>
    <w:rsid w:val="00583C5C"/>
    <w:rsid w:val="00583D18"/>
    <w:rsid w:val="0058400C"/>
    <w:rsid w:val="0058417E"/>
    <w:rsid w:val="0058447E"/>
    <w:rsid w:val="005849ED"/>
    <w:rsid w:val="00584B4B"/>
    <w:rsid w:val="00584D49"/>
    <w:rsid w:val="00585036"/>
    <w:rsid w:val="005852A6"/>
    <w:rsid w:val="0058530E"/>
    <w:rsid w:val="00585345"/>
    <w:rsid w:val="005854C5"/>
    <w:rsid w:val="00585841"/>
    <w:rsid w:val="005858C5"/>
    <w:rsid w:val="005858D9"/>
    <w:rsid w:val="00585C60"/>
    <w:rsid w:val="00585EEE"/>
    <w:rsid w:val="00586093"/>
    <w:rsid w:val="005864E3"/>
    <w:rsid w:val="005864F8"/>
    <w:rsid w:val="00586D1D"/>
    <w:rsid w:val="00586D94"/>
    <w:rsid w:val="00586D96"/>
    <w:rsid w:val="00586E73"/>
    <w:rsid w:val="0058729B"/>
    <w:rsid w:val="00587710"/>
    <w:rsid w:val="005877E1"/>
    <w:rsid w:val="00587BAD"/>
    <w:rsid w:val="00590A18"/>
    <w:rsid w:val="00590DFA"/>
    <w:rsid w:val="00590FAC"/>
    <w:rsid w:val="00591384"/>
    <w:rsid w:val="005914BD"/>
    <w:rsid w:val="00591761"/>
    <w:rsid w:val="00591C38"/>
    <w:rsid w:val="005928E5"/>
    <w:rsid w:val="00592A17"/>
    <w:rsid w:val="00592C7C"/>
    <w:rsid w:val="00592E06"/>
    <w:rsid w:val="00592E9F"/>
    <w:rsid w:val="00592F0F"/>
    <w:rsid w:val="00593008"/>
    <w:rsid w:val="0059313A"/>
    <w:rsid w:val="00593175"/>
    <w:rsid w:val="0059340B"/>
    <w:rsid w:val="00593501"/>
    <w:rsid w:val="005936FF"/>
    <w:rsid w:val="0059370F"/>
    <w:rsid w:val="00593794"/>
    <w:rsid w:val="005938FB"/>
    <w:rsid w:val="005939D2"/>
    <w:rsid w:val="005939F1"/>
    <w:rsid w:val="005944E5"/>
    <w:rsid w:val="00594DAD"/>
    <w:rsid w:val="00594E54"/>
    <w:rsid w:val="00594EE9"/>
    <w:rsid w:val="005951E4"/>
    <w:rsid w:val="0059528E"/>
    <w:rsid w:val="00595802"/>
    <w:rsid w:val="00595996"/>
    <w:rsid w:val="00595AB7"/>
    <w:rsid w:val="00596322"/>
    <w:rsid w:val="00596655"/>
    <w:rsid w:val="00596717"/>
    <w:rsid w:val="00596A12"/>
    <w:rsid w:val="00596CE9"/>
    <w:rsid w:val="00596DA2"/>
    <w:rsid w:val="00597095"/>
    <w:rsid w:val="005972DB"/>
    <w:rsid w:val="005976BF"/>
    <w:rsid w:val="00597923"/>
    <w:rsid w:val="00597951"/>
    <w:rsid w:val="00597997"/>
    <w:rsid w:val="00597AA3"/>
    <w:rsid w:val="00597F3D"/>
    <w:rsid w:val="005A05FB"/>
    <w:rsid w:val="005A0852"/>
    <w:rsid w:val="005A0AD4"/>
    <w:rsid w:val="005A0B8B"/>
    <w:rsid w:val="005A0CDD"/>
    <w:rsid w:val="005A11FE"/>
    <w:rsid w:val="005A1508"/>
    <w:rsid w:val="005A173B"/>
    <w:rsid w:val="005A18F9"/>
    <w:rsid w:val="005A1E19"/>
    <w:rsid w:val="005A1E29"/>
    <w:rsid w:val="005A205F"/>
    <w:rsid w:val="005A2C29"/>
    <w:rsid w:val="005A2CCD"/>
    <w:rsid w:val="005A2E8C"/>
    <w:rsid w:val="005A308E"/>
    <w:rsid w:val="005A33D6"/>
    <w:rsid w:val="005A3A1C"/>
    <w:rsid w:val="005A408B"/>
    <w:rsid w:val="005A413A"/>
    <w:rsid w:val="005A4641"/>
    <w:rsid w:val="005A4675"/>
    <w:rsid w:val="005A483D"/>
    <w:rsid w:val="005A48B3"/>
    <w:rsid w:val="005A5074"/>
    <w:rsid w:val="005A52FB"/>
    <w:rsid w:val="005A56D6"/>
    <w:rsid w:val="005A57C2"/>
    <w:rsid w:val="005A5BA5"/>
    <w:rsid w:val="005A62A0"/>
    <w:rsid w:val="005A64BE"/>
    <w:rsid w:val="005A6EEC"/>
    <w:rsid w:val="005A7093"/>
    <w:rsid w:val="005A7777"/>
    <w:rsid w:val="005A7849"/>
    <w:rsid w:val="005B0188"/>
    <w:rsid w:val="005B0272"/>
    <w:rsid w:val="005B0558"/>
    <w:rsid w:val="005B072A"/>
    <w:rsid w:val="005B0C44"/>
    <w:rsid w:val="005B0F64"/>
    <w:rsid w:val="005B114A"/>
    <w:rsid w:val="005B1463"/>
    <w:rsid w:val="005B17E2"/>
    <w:rsid w:val="005B182C"/>
    <w:rsid w:val="005B1A40"/>
    <w:rsid w:val="005B1AE7"/>
    <w:rsid w:val="005B1B45"/>
    <w:rsid w:val="005B1B89"/>
    <w:rsid w:val="005B243B"/>
    <w:rsid w:val="005B25D5"/>
    <w:rsid w:val="005B26D4"/>
    <w:rsid w:val="005B286B"/>
    <w:rsid w:val="005B2D97"/>
    <w:rsid w:val="005B326D"/>
    <w:rsid w:val="005B345B"/>
    <w:rsid w:val="005B34C6"/>
    <w:rsid w:val="005B3C9B"/>
    <w:rsid w:val="005B3D6A"/>
    <w:rsid w:val="005B430D"/>
    <w:rsid w:val="005B4502"/>
    <w:rsid w:val="005B4669"/>
    <w:rsid w:val="005B4722"/>
    <w:rsid w:val="005B47B5"/>
    <w:rsid w:val="005B4B6E"/>
    <w:rsid w:val="005B4D5F"/>
    <w:rsid w:val="005B4D68"/>
    <w:rsid w:val="005B532F"/>
    <w:rsid w:val="005B545F"/>
    <w:rsid w:val="005B6160"/>
    <w:rsid w:val="005B6194"/>
    <w:rsid w:val="005B6715"/>
    <w:rsid w:val="005B691D"/>
    <w:rsid w:val="005B713D"/>
    <w:rsid w:val="005B73E4"/>
    <w:rsid w:val="005B76AC"/>
    <w:rsid w:val="005B76BC"/>
    <w:rsid w:val="005B79A0"/>
    <w:rsid w:val="005B7B91"/>
    <w:rsid w:val="005C00A0"/>
    <w:rsid w:val="005C00EB"/>
    <w:rsid w:val="005C014B"/>
    <w:rsid w:val="005C0232"/>
    <w:rsid w:val="005C03E7"/>
    <w:rsid w:val="005C04F0"/>
    <w:rsid w:val="005C0B5F"/>
    <w:rsid w:val="005C0C51"/>
    <w:rsid w:val="005C0CC2"/>
    <w:rsid w:val="005C1409"/>
    <w:rsid w:val="005C14DE"/>
    <w:rsid w:val="005C184B"/>
    <w:rsid w:val="005C1A95"/>
    <w:rsid w:val="005C20C8"/>
    <w:rsid w:val="005C2D93"/>
    <w:rsid w:val="005C32FF"/>
    <w:rsid w:val="005C33E1"/>
    <w:rsid w:val="005C3605"/>
    <w:rsid w:val="005C3A0C"/>
    <w:rsid w:val="005C3B70"/>
    <w:rsid w:val="005C3C41"/>
    <w:rsid w:val="005C4139"/>
    <w:rsid w:val="005C41CA"/>
    <w:rsid w:val="005C4E38"/>
    <w:rsid w:val="005C4F92"/>
    <w:rsid w:val="005C5C49"/>
    <w:rsid w:val="005C5D27"/>
    <w:rsid w:val="005C5EF2"/>
    <w:rsid w:val="005C627B"/>
    <w:rsid w:val="005C65A9"/>
    <w:rsid w:val="005C6B0F"/>
    <w:rsid w:val="005C6D5E"/>
    <w:rsid w:val="005C7B36"/>
    <w:rsid w:val="005C7D5C"/>
    <w:rsid w:val="005C7DE2"/>
    <w:rsid w:val="005C7EFA"/>
    <w:rsid w:val="005D01FF"/>
    <w:rsid w:val="005D075E"/>
    <w:rsid w:val="005D07A8"/>
    <w:rsid w:val="005D0906"/>
    <w:rsid w:val="005D09A1"/>
    <w:rsid w:val="005D0A78"/>
    <w:rsid w:val="005D0EEE"/>
    <w:rsid w:val="005D0F41"/>
    <w:rsid w:val="005D1429"/>
    <w:rsid w:val="005D152A"/>
    <w:rsid w:val="005D182E"/>
    <w:rsid w:val="005D18E5"/>
    <w:rsid w:val="005D226B"/>
    <w:rsid w:val="005D2532"/>
    <w:rsid w:val="005D29AF"/>
    <w:rsid w:val="005D2BCE"/>
    <w:rsid w:val="005D2D6F"/>
    <w:rsid w:val="005D2FD8"/>
    <w:rsid w:val="005D35CD"/>
    <w:rsid w:val="005D3810"/>
    <w:rsid w:val="005D381C"/>
    <w:rsid w:val="005D3F0D"/>
    <w:rsid w:val="005D463C"/>
    <w:rsid w:val="005D46FE"/>
    <w:rsid w:val="005D58DB"/>
    <w:rsid w:val="005D5931"/>
    <w:rsid w:val="005D60A8"/>
    <w:rsid w:val="005D634F"/>
    <w:rsid w:val="005D6889"/>
    <w:rsid w:val="005D6F85"/>
    <w:rsid w:val="005D6F88"/>
    <w:rsid w:val="005D70C3"/>
    <w:rsid w:val="005D727C"/>
    <w:rsid w:val="005D7426"/>
    <w:rsid w:val="005D7468"/>
    <w:rsid w:val="005D76CF"/>
    <w:rsid w:val="005D7ECE"/>
    <w:rsid w:val="005E020B"/>
    <w:rsid w:val="005E07F4"/>
    <w:rsid w:val="005E0A90"/>
    <w:rsid w:val="005E0ACD"/>
    <w:rsid w:val="005E0B17"/>
    <w:rsid w:val="005E0BC0"/>
    <w:rsid w:val="005E0F9F"/>
    <w:rsid w:val="005E10C9"/>
    <w:rsid w:val="005E130D"/>
    <w:rsid w:val="005E1534"/>
    <w:rsid w:val="005E185B"/>
    <w:rsid w:val="005E1ABC"/>
    <w:rsid w:val="005E1B7E"/>
    <w:rsid w:val="005E1DB6"/>
    <w:rsid w:val="005E1EA1"/>
    <w:rsid w:val="005E1F93"/>
    <w:rsid w:val="005E2110"/>
    <w:rsid w:val="005E21AD"/>
    <w:rsid w:val="005E2238"/>
    <w:rsid w:val="005E2966"/>
    <w:rsid w:val="005E2A97"/>
    <w:rsid w:val="005E3499"/>
    <w:rsid w:val="005E3991"/>
    <w:rsid w:val="005E3CF3"/>
    <w:rsid w:val="005E4059"/>
    <w:rsid w:val="005E4095"/>
    <w:rsid w:val="005E4806"/>
    <w:rsid w:val="005E551E"/>
    <w:rsid w:val="005E5742"/>
    <w:rsid w:val="005E5A22"/>
    <w:rsid w:val="005E5AC4"/>
    <w:rsid w:val="005E5B26"/>
    <w:rsid w:val="005E5E0F"/>
    <w:rsid w:val="005E6722"/>
    <w:rsid w:val="005E6A1F"/>
    <w:rsid w:val="005E6D66"/>
    <w:rsid w:val="005E738C"/>
    <w:rsid w:val="005E757E"/>
    <w:rsid w:val="005E7B77"/>
    <w:rsid w:val="005E7CBA"/>
    <w:rsid w:val="005E7FE4"/>
    <w:rsid w:val="005F0462"/>
    <w:rsid w:val="005F04A6"/>
    <w:rsid w:val="005F04B0"/>
    <w:rsid w:val="005F0B3B"/>
    <w:rsid w:val="005F1517"/>
    <w:rsid w:val="005F1B67"/>
    <w:rsid w:val="005F1C6B"/>
    <w:rsid w:val="005F1EDC"/>
    <w:rsid w:val="005F20A4"/>
    <w:rsid w:val="005F20D4"/>
    <w:rsid w:val="005F21E7"/>
    <w:rsid w:val="005F28B8"/>
    <w:rsid w:val="005F2C28"/>
    <w:rsid w:val="005F2EAF"/>
    <w:rsid w:val="005F2F50"/>
    <w:rsid w:val="005F35F5"/>
    <w:rsid w:val="005F3AE1"/>
    <w:rsid w:val="005F3E9E"/>
    <w:rsid w:val="005F41C7"/>
    <w:rsid w:val="005F41FA"/>
    <w:rsid w:val="005F437D"/>
    <w:rsid w:val="005F4B99"/>
    <w:rsid w:val="005F4BAE"/>
    <w:rsid w:val="005F4C12"/>
    <w:rsid w:val="005F4CF0"/>
    <w:rsid w:val="005F544B"/>
    <w:rsid w:val="005F54CE"/>
    <w:rsid w:val="005F5A41"/>
    <w:rsid w:val="005F5ACC"/>
    <w:rsid w:val="005F5D41"/>
    <w:rsid w:val="005F5FEB"/>
    <w:rsid w:val="005F6872"/>
    <w:rsid w:val="005F6A16"/>
    <w:rsid w:val="005F6D14"/>
    <w:rsid w:val="005F6E6D"/>
    <w:rsid w:val="005F70C4"/>
    <w:rsid w:val="006001D4"/>
    <w:rsid w:val="006008A6"/>
    <w:rsid w:val="0060090B"/>
    <w:rsid w:val="00600A31"/>
    <w:rsid w:val="00600CFF"/>
    <w:rsid w:val="00601100"/>
    <w:rsid w:val="00601408"/>
    <w:rsid w:val="00601455"/>
    <w:rsid w:val="0060171B"/>
    <w:rsid w:val="00601731"/>
    <w:rsid w:val="0060179B"/>
    <w:rsid w:val="00601984"/>
    <w:rsid w:val="00601D5E"/>
    <w:rsid w:val="006023B5"/>
    <w:rsid w:val="0060248C"/>
    <w:rsid w:val="006025DB"/>
    <w:rsid w:val="006026B7"/>
    <w:rsid w:val="006028B9"/>
    <w:rsid w:val="00603618"/>
    <w:rsid w:val="006036F3"/>
    <w:rsid w:val="006037F7"/>
    <w:rsid w:val="00603D1B"/>
    <w:rsid w:val="006044ED"/>
    <w:rsid w:val="00604830"/>
    <w:rsid w:val="0060490A"/>
    <w:rsid w:val="00604BD0"/>
    <w:rsid w:val="00604C63"/>
    <w:rsid w:val="00604FB7"/>
    <w:rsid w:val="00605360"/>
    <w:rsid w:val="006070EA"/>
    <w:rsid w:val="006073AC"/>
    <w:rsid w:val="006077A9"/>
    <w:rsid w:val="006077BE"/>
    <w:rsid w:val="0061043F"/>
    <w:rsid w:val="006105DF"/>
    <w:rsid w:val="0061065F"/>
    <w:rsid w:val="006106BF"/>
    <w:rsid w:val="00610C68"/>
    <w:rsid w:val="00610D6D"/>
    <w:rsid w:val="00610E32"/>
    <w:rsid w:val="00611196"/>
    <w:rsid w:val="00611425"/>
    <w:rsid w:val="0061158A"/>
    <w:rsid w:val="00611647"/>
    <w:rsid w:val="006116A5"/>
    <w:rsid w:val="00611D24"/>
    <w:rsid w:val="00611D9E"/>
    <w:rsid w:val="006120DD"/>
    <w:rsid w:val="00612894"/>
    <w:rsid w:val="00612E65"/>
    <w:rsid w:val="00612F4C"/>
    <w:rsid w:val="00612F87"/>
    <w:rsid w:val="0061306A"/>
    <w:rsid w:val="00613618"/>
    <w:rsid w:val="00613741"/>
    <w:rsid w:val="006139C8"/>
    <w:rsid w:val="006139F3"/>
    <w:rsid w:val="00614132"/>
    <w:rsid w:val="00614357"/>
    <w:rsid w:val="006143EC"/>
    <w:rsid w:val="00614639"/>
    <w:rsid w:val="006147ED"/>
    <w:rsid w:val="006148B0"/>
    <w:rsid w:val="00614938"/>
    <w:rsid w:val="00614C84"/>
    <w:rsid w:val="00615154"/>
    <w:rsid w:val="0061585C"/>
    <w:rsid w:val="006158B7"/>
    <w:rsid w:val="00615C47"/>
    <w:rsid w:val="006164F2"/>
    <w:rsid w:val="006178DD"/>
    <w:rsid w:val="00617C05"/>
    <w:rsid w:val="0062097C"/>
    <w:rsid w:val="006213A2"/>
    <w:rsid w:val="00621773"/>
    <w:rsid w:val="00621962"/>
    <w:rsid w:val="006236EF"/>
    <w:rsid w:val="00623A6E"/>
    <w:rsid w:val="00623AEA"/>
    <w:rsid w:val="00623BC1"/>
    <w:rsid w:val="00623BD0"/>
    <w:rsid w:val="00623D45"/>
    <w:rsid w:val="00623DDF"/>
    <w:rsid w:val="006240B3"/>
    <w:rsid w:val="00624B8D"/>
    <w:rsid w:val="006254A5"/>
    <w:rsid w:val="00625B17"/>
    <w:rsid w:val="00625C5F"/>
    <w:rsid w:val="00625E40"/>
    <w:rsid w:val="00625F0C"/>
    <w:rsid w:val="00626AC7"/>
    <w:rsid w:val="00626D34"/>
    <w:rsid w:val="00626F5B"/>
    <w:rsid w:val="00626FA6"/>
    <w:rsid w:val="0062778E"/>
    <w:rsid w:val="00627981"/>
    <w:rsid w:val="00627C81"/>
    <w:rsid w:val="00627CA6"/>
    <w:rsid w:val="00627E34"/>
    <w:rsid w:val="00630006"/>
    <w:rsid w:val="00630541"/>
    <w:rsid w:val="0063056F"/>
    <w:rsid w:val="0063059C"/>
    <w:rsid w:val="00630D07"/>
    <w:rsid w:val="00630F26"/>
    <w:rsid w:val="006312F9"/>
    <w:rsid w:val="006314D6"/>
    <w:rsid w:val="006316E6"/>
    <w:rsid w:val="00631790"/>
    <w:rsid w:val="006317C0"/>
    <w:rsid w:val="00631DA9"/>
    <w:rsid w:val="00632016"/>
    <w:rsid w:val="00632B25"/>
    <w:rsid w:val="00632BBC"/>
    <w:rsid w:val="0063301F"/>
    <w:rsid w:val="006333B2"/>
    <w:rsid w:val="006334AD"/>
    <w:rsid w:val="006334C1"/>
    <w:rsid w:val="00633501"/>
    <w:rsid w:val="00633513"/>
    <w:rsid w:val="006338E9"/>
    <w:rsid w:val="00633B24"/>
    <w:rsid w:val="0063400B"/>
    <w:rsid w:val="00634045"/>
    <w:rsid w:val="00634244"/>
    <w:rsid w:val="006348B1"/>
    <w:rsid w:val="00634E0F"/>
    <w:rsid w:val="006353C1"/>
    <w:rsid w:val="0063545C"/>
    <w:rsid w:val="00635966"/>
    <w:rsid w:val="00635B88"/>
    <w:rsid w:val="00635E46"/>
    <w:rsid w:val="006365C9"/>
    <w:rsid w:val="00636ADF"/>
    <w:rsid w:val="00636CAF"/>
    <w:rsid w:val="00636E0F"/>
    <w:rsid w:val="00637405"/>
    <w:rsid w:val="006379AB"/>
    <w:rsid w:val="0064040D"/>
    <w:rsid w:val="00640526"/>
    <w:rsid w:val="00640A44"/>
    <w:rsid w:val="00640CEA"/>
    <w:rsid w:val="00640DF0"/>
    <w:rsid w:val="00641793"/>
    <w:rsid w:val="006421C0"/>
    <w:rsid w:val="006422D0"/>
    <w:rsid w:val="00642786"/>
    <w:rsid w:val="00642D3D"/>
    <w:rsid w:val="00642DD0"/>
    <w:rsid w:val="00643AD7"/>
    <w:rsid w:val="00643B89"/>
    <w:rsid w:val="00643C8E"/>
    <w:rsid w:val="00644A7E"/>
    <w:rsid w:val="00644C8E"/>
    <w:rsid w:val="00644D34"/>
    <w:rsid w:val="00644E97"/>
    <w:rsid w:val="00644F58"/>
    <w:rsid w:val="00644F7D"/>
    <w:rsid w:val="0064579E"/>
    <w:rsid w:val="00645813"/>
    <w:rsid w:val="00645AD1"/>
    <w:rsid w:val="00645E36"/>
    <w:rsid w:val="00646197"/>
    <w:rsid w:val="0064630C"/>
    <w:rsid w:val="00646422"/>
    <w:rsid w:val="006464A2"/>
    <w:rsid w:val="00646544"/>
    <w:rsid w:val="00646767"/>
    <w:rsid w:val="00646A73"/>
    <w:rsid w:val="00646E58"/>
    <w:rsid w:val="006472E9"/>
    <w:rsid w:val="0064763C"/>
    <w:rsid w:val="00647C94"/>
    <w:rsid w:val="00647E47"/>
    <w:rsid w:val="00647F10"/>
    <w:rsid w:val="00647F19"/>
    <w:rsid w:val="006502F7"/>
    <w:rsid w:val="0065049A"/>
    <w:rsid w:val="0065076B"/>
    <w:rsid w:val="00650817"/>
    <w:rsid w:val="006514C5"/>
    <w:rsid w:val="00651AAC"/>
    <w:rsid w:val="00652003"/>
    <w:rsid w:val="0065211D"/>
    <w:rsid w:val="006522B1"/>
    <w:rsid w:val="0065238B"/>
    <w:rsid w:val="006529B2"/>
    <w:rsid w:val="00652A26"/>
    <w:rsid w:val="00652B72"/>
    <w:rsid w:val="00652C32"/>
    <w:rsid w:val="00652CBB"/>
    <w:rsid w:val="00652CEA"/>
    <w:rsid w:val="00653291"/>
    <w:rsid w:val="00653768"/>
    <w:rsid w:val="006537C9"/>
    <w:rsid w:val="00653ACA"/>
    <w:rsid w:val="00653C91"/>
    <w:rsid w:val="0065443F"/>
    <w:rsid w:val="00654531"/>
    <w:rsid w:val="00654631"/>
    <w:rsid w:val="0065476E"/>
    <w:rsid w:val="00654802"/>
    <w:rsid w:val="00654D00"/>
    <w:rsid w:val="00654D4C"/>
    <w:rsid w:val="0065507C"/>
    <w:rsid w:val="0065540B"/>
    <w:rsid w:val="006556E9"/>
    <w:rsid w:val="00655933"/>
    <w:rsid w:val="00655ABE"/>
    <w:rsid w:val="00656132"/>
    <w:rsid w:val="006566FB"/>
    <w:rsid w:val="0065673E"/>
    <w:rsid w:val="00656B4B"/>
    <w:rsid w:val="00657066"/>
    <w:rsid w:val="006575CD"/>
    <w:rsid w:val="006575FA"/>
    <w:rsid w:val="00657725"/>
    <w:rsid w:val="0065785A"/>
    <w:rsid w:val="006578BE"/>
    <w:rsid w:val="006578D6"/>
    <w:rsid w:val="006579C1"/>
    <w:rsid w:val="00657BE7"/>
    <w:rsid w:val="00657F5D"/>
    <w:rsid w:val="006606F2"/>
    <w:rsid w:val="00660703"/>
    <w:rsid w:val="00660BA6"/>
    <w:rsid w:val="0066105E"/>
    <w:rsid w:val="006612C6"/>
    <w:rsid w:val="0066145C"/>
    <w:rsid w:val="006614CE"/>
    <w:rsid w:val="00661968"/>
    <w:rsid w:val="00662693"/>
    <w:rsid w:val="0066270B"/>
    <w:rsid w:val="00662800"/>
    <w:rsid w:val="00662E82"/>
    <w:rsid w:val="00662F7B"/>
    <w:rsid w:val="00663091"/>
    <w:rsid w:val="006630B9"/>
    <w:rsid w:val="00663807"/>
    <w:rsid w:val="0066385F"/>
    <w:rsid w:val="00663E7D"/>
    <w:rsid w:val="0066410E"/>
    <w:rsid w:val="00664602"/>
    <w:rsid w:val="00664705"/>
    <w:rsid w:val="00664913"/>
    <w:rsid w:val="00664BF2"/>
    <w:rsid w:val="00664CCD"/>
    <w:rsid w:val="00664D3F"/>
    <w:rsid w:val="006655B9"/>
    <w:rsid w:val="00665825"/>
    <w:rsid w:val="00665A1D"/>
    <w:rsid w:val="00665D25"/>
    <w:rsid w:val="00665D7B"/>
    <w:rsid w:val="006664FD"/>
    <w:rsid w:val="00666778"/>
    <w:rsid w:val="00666A57"/>
    <w:rsid w:val="00666D69"/>
    <w:rsid w:val="0066724E"/>
    <w:rsid w:val="0066743A"/>
    <w:rsid w:val="00667574"/>
    <w:rsid w:val="006701C5"/>
    <w:rsid w:val="00670541"/>
    <w:rsid w:val="00670845"/>
    <w:rsid w:val="006709A2"/>
    <w:rsid w:val="00670F50"/>
    <w:rsid w:val="006713A2"/>
    <w:rsid w:val="006714D1"/>
    <w:rsid w:val="00671605"/>
    <w:rsid w:val="00671B71"/>
    <w:rsid w:val="00671F13"/>
    <w:rsid w:val="00671F9F"/>
    <w:rsid w:val="00671FF2"/>
    <w:rsid w:val="00672206"/>
    <w:rsid w:val="00672D00"/>
    <w:rsid w:val="00673320"/>
    <w:rsid w:val="006738FB"/>
    <w:rsid w:val="00673B6A"/>
    <w:rsid w:val="00673BD5"/>
    <w:rsid w:val="00674154"/>
    <w:rsid w:val="00674790"/>
    <w:rsid w:val="006747D8"/>
    <w:rsid w:val="00674DCA"/>
    <w:rsid w:val="00674FE0"/>
    <w:rsid w:val="00675AAB"/>
    <w:rsid w:val="00675B46"/>
    <w:rsid w:val="00675C36"/>
    <w:rsid w:val="00675C53"/>
    <w:rsid w:val="00676377"/>
    <w:rsid w:val="0067655F"/>
    <w:rsid w:val="0067665E"/>
    <w:rsid w:val="00676FDD"/>
    <w:rsid w:val="00677375"/>
    <w:rsid w:val="00677449"/>
    <w:rsid w:val="0067767B"/>
    <w:rsid w:val="0067799C"/>
    <w:rsid w:val="00677C15"/>
    <w:rsid w:val="00680068"/>
    <w:rsid w:val="00680817"/>
    <w:rsid w:val="006809F1"/>
    <w:rsid w:val="00680A29"/>
    <w:rsid w:val="00680B22"/>
    <w:rsid w:val="00680CDF"/>
    <w:rsid w:val="00680F85"/>
    <w:rsid w:val="00681684"/>
    <w:rsid w:val="00681743"/>
    <w:rsid w:val="00681787"/>
    <w:rsid w:val="0068184B"/>
    <w:rsid w:val="0068196D"/>
    <w:rsid w:val="006819EB"/>
    <w:rsid w:val="00681CC2"/>
    <w:rsid w:val="00682271"/>
    <w:rsid w:val="00682511"/>
    <w:rsid w:val="00682618"/>
    <w:rsid w:val="00682F5A"/>
    <w:rsid w:val="00683EE7"/>
    <w:rsid w:val="006841A1"/>
    <w:rsid w:val="0068436B"/>
    <w:rsid w:val="0068493F"/>
    <w:rsid w:val="006849DA"/>
    <w:rsid w:val="00685145"/>
    <w:rsid w:val="00685A40"/>
    <w:rsid w:val="00685A6A"/>
    <w:rsid w:val="00686086"/>
    <w:rsid w:val="00686242"/>
    <w:rsid w:val="006867FA"/>
    <w:rsid w:val="00686D30"/>
    <w:rsid w:val="00686F91"/>
    <w:rsid w:val="006873D5"/>
    <w:rsid w:val="00687F0E"/>
    <w:rsid w:val="00690104"/>
    <w:rsid w:val="00690250"/>
    <w:rsid w:val="0069038A"/>
    <w:rsid w:val="006908C1"/>
    <w:rsid w:val="00690CD4"/>
    <w:rsid w:val="0069104A"/>
    <w:rsid w:val="006913B3"/>
    <w:rsid w:val="006918AA"/>
    <w:rsid w:val="006918AD"/>
    <w:rsid w:val="00691C02"/>
    <w:rsid w:val="006926F2"/>
    <w:rsid w:val="00692E2D"/>
    <w:rsid w:val="006931F5"/>
    <w:rsid w:val="00693205"/>
    <w:rsid w:val="006932DC"/>
    <w:rsid w:val="0069371C"/>
    <w:rsid w:val="00693832"/>
    <w:rsid w:val="00693AA9"/>
    <w:rsid w:val="00693BA1"/>
    <w:rsid w:val="00693BA6"/>
    <w:rsid w:val="00693BC0"/>
    <w:rsid w:val="00693BD9"/>
    <w:rsid w:val="006941B3"/>
    <w:rsid w:val="006943FF"/>
    <w:rsid w:val="006945BC"/>
    <w:rsid w:val="00694616"/>
    <w:rsid w:val="0069487A"/>
    <w:rsid w:val="00694F2E"/>
    <w:rsid w:val="0069537E"/>
    <w:rsid w:val="0069544B"/>
    <w:rsid w:val="006954FE"/>
    <w:rsid w:val="006957C6"/>
    <w:rsid w:val="00695DFA"/>
    <w:rsid w:val="00695F54"/>
    <w:rsid w:val="00696172"/>
    <w:rsid w:val="006963DC"/>
    <w:rsid w:val="006965BC"/>
    <w:rsid w:val="006966F4"/>
    <w:rsid w:val="00696D5B"/>
    <w:rsid w:val="00696F09"/>
    <w:rsid w:val="00696FBF"/>
    <w:rsid w:val="00697229"/>
    <w:rsid w:val="00697458"/>
    <w:rsid w:val="00697D74"/>
    <w:rsid w:val="006A0229"/>
    <w:rsid w:val="006A0857"/>
    <w:rsid w:val="006A0A1B"/>
    <w:rsid w:val="006A0A26"/>
    <w:rsid w:val="006A0BBA"/>
    <w:rsid w:val="006A0D0E"/>
    <w:rsid w:val="006A174F"/>
    <w:rsid w:val="006A1AD3"/>
    <w:rsid w:val="006A1BC9"/>
    <w:rsid w:val="006A1C1B"/>
    <w:rsid w:val="006A1D1F"/>
    <w:rsid w:val="006A1F8E"/>
    <w:rsid w:val="006A2100"/>
    <w:rsid w:val="006A2992"/>
    <w:rsid w:val="006A2A96"/>
    <w:rsid w:val="006A2D45"/>
    <w:rsid w:val="006A35F6"/>
    <w:rsid w:val="006A3ADE"/>
    <w:rsid w:val="006A3E8F"/>
    <w:rsid w:val="006A401A"/>
    <w:rsid w:val="006A4143"/>
    <w:rsid w:val="006A430E"/>
    <w:rsid w:val="006A4356"/>
    <w:rsid w:val="006A4A66"/>
    <w:rsid w:val="006A4B20"/>
    <w:rsid w:val="006A53CE"/>
    <w:rsid w:val="006A5829"/>
    <w:rsid w:val="006A5D7F"/>
    <w:rsid w:val="006A5EE4"/>
    <w:rsid w:val="006A613E"/>
    <w:rsid w:val="006A631E"/>
    <w:rsid w:val="006A668D"/>
    <w:rsid w:val="006A6832"/>
    <w:rsid w:val="006A69E0"/>
    <w:rsid w:val="006A6A62"/>
    <w:rsid w:val="006A6CB6"/>
    <w:rsid w:val="006A71C4"/>
    <w:rsid w:val="006A75C6"/>
    <w:rsid w:val="006A7F80"/>
    <w:rsid w:val="006B032F"/>
    <w:rsid w:val="006B03CD"/>
    <w:rsid w:val="006B045F"/>
    <w:rsid w:val="006B0A77"/>
    <w:rsid w:val="006B0C82"/>
    <w:rsid w:val="006B0D53"/>
    <w:rsid w:val="006B0F24"/>
    <w:rsid w:val="006B0FE5"/>
    <w:rsid w:val="006B1662"/>
    <w:rsid w:val="006B186F"/>
    <w:rsid w:val="006B1B38"/>
    <w:rsid w:val="006B1C90"/>
    <w:rsid w:val="006B1F1F"/>
    <w:rsid w:val="006B1FEC"/>
    <w:rsid w:val="006B20C9"/>
    <w:rsid w:val="006B27DD"/>
    <w:rsid w:val="006B38D6"/>
    <w:rsid w:val="006B3F53"/>
    <w:rsid w:val="006B4006"/>
    <w:rsid w:val="006B42A4"/>
    <w:rsid w:val="006B42C8"/>
    <w:rsid w:val="006B48C9"/>
    <w:rsid w:val="006B4B2F"/>
    <w:rsid w:val="006B4EDD"/>
    <w:rsid w:val="006B5388"/>
    <w:rsid w:val="006B5408"/>
    <w:rsid w:val="006B542F"/>
    <w:rsid w:val="006B5526"/>
    <w:rsid w:val="006B5645"/>
    <w:rsid w:val="006B5674"/>
    <w:rsid w:val="006B5848"/>
    <w:rsid w:val="006B5BC3"/>
    <w:rsid w:val="006B5C13"/>
    <w:rsid w:val="006B5DF8"/>
    <w:rsid w:val="006B5E1F"/>
    <w:rsid w:val="006B65E7"/>
    <w:rsid w:val="006B6657"/>
    <w:rsid w:val="006B6A2B"/>
    <w:rsid w:val="006B6FB0"/>
    <w:rsid w:val="006B77B4"/>
    <w:rsid w:val="006B7A1A"/>
    <w:rsid w:val="006B7A96"/>
    <w:rsid w:val="006B7B16"/>
    <w:rsid w:val="006C000F"/>
    <w:rsid w:val="006C0BB1"/>
    <w:rsid w:val="006C1296"/>
    <w:rsid w:val="006C1847"/>
    <w:rsid w:val="006C18BC"/>
    <w:rsid w:val="006C18FD"/>
    <w:rsid w:val="006C19DA"/>
    <w:rsid w:val="006C234E"/>
    <w:rsid w:val="006C2B04"/>
    <w:rsid w:val="006C2C9C"/>
    <w:rsid w:val="006C2CFD"/>
    <w:rsid w:val="006C31AE"/>
    <w:rsid w:val="006C328A"/>
    <w:rsid w:val="006C334D"/>
    <w:rsid w:val="006C3806"/>
    <w:rsid w:val="006C421C"/>
    <w:rsid w:val="006C42CD"/>
    <w:rsid w:val="006C435E"/>
    <w:rsid w:val="006C487D"/>
    <w:rsid w:val="006C4C08"/>
    <w:rsid w:val="006C4CAD"/>
    <w:rsid w:val="006C53C2"/>
    <w:rsid w:val="006C57AD"/>
    <w:rsid w:val="006C5A8E"/>
    <w:rsid w:val="006C606D"/>
    <w:rsid w:val="006C60C7"/>
    <w:rsid w:val="006C62A8"/>
    <w:rsid w:val="006C639A"/>
    <w:rsid w:val="006C65C0"/>
    <w:rsid w:val="006C719C"/>
    <w:rsid w:val="006C7593"/>
    <w:rsid w:val="006C794D"/>
    <w:rsid w:val="006C7B30"/>
    <w:rsid w:val="006D0097"/>
    <w:rsid w:val="006D01F8"/>
    <w:rsid w:val="006D05CB"/>
    <w:rsid w:val="006D05E1"/>
    <w:rsid w:val="006D06F1"/>
    <w:rsid w:val="006D0D27"/>
    <w:rsid w:val="006D0D92"/>
    <w:rsid w:val="006D0DEB"/>
    <w:rsid w:val="006D0F4E"/>
    <w:rsid w:val="006D14CB"/>
    <w:rsid w:val="006D17E0"/>
    <w:rsid w:val="006D1A37"/>
    <w:rsid w:val="006D1A70"/>
    <w:rsid w:val="006D1F25"/>
    <w:rsid w:val="006D2423"/>
    <w:rsid w:val="006D2793"/>
    <w:rsid w:val="006D29E0"/>
    <w:rsid w:val="006D2E15"/>
    <w:rsid w:val="006D3569"/>
    <w:rsid w:val="006D3A2B"/>
    <w:rsid w:val="006D470E"/>
    <w:rsid w:val="006D4811"/>
    <w:rsid w:val="006D484D"/>
    <w:rsid w:val="006D4AFB"/>
    <w:rsid w:val="006D4D52"/>
    <w:rsid w:val="006D4DAA"/>
    <w:rsid w:val="006D51A1"/>
    <w:rsid w:val="006D5212"/>
    <w:rsid w:val="006D566F"/>
    <w:rsid w:val="006D5769"/>
    <w:rsid w:val="006D5B4E"/>
    <w:rsid w:val="006D5B71"/>
    <w:rsid w:val="006D5D53"/>
    <w:rsid w:val="006D626D"/>
    <w:rsid w:val="006D6CA5"/>
    <w:rsid w:val="006D7148"/>
    <w:rsid w:val="006D74E3"/>
    <w:rsid w:val="006D785B"/>
    <w:rsid w:val="006D792C"/>
    <w:rsid w:val="006D7B0A"/>
    <w:rsid w:val="006D7EFA"/>
    <w:rsid w:val="006E01C6"/>
    <w:rsid w:val="006E039F"/>
    <w:rsid w:val="006E0680"/>
    <w:rsid w:val="006E0CFB"/>
    <w:rsid w:val="006E0DDC"/>
    <w:rsid w:val="006E175F"/>
    <w:rsid w:val="006E1854"/>
    <w:rsid w:val="006E19F6"/>
    <w:rsid w:val="006E1D04"/>
    <w:rsid w:val="006E1E16"/>
    <w:rsid w:val="006E2455"/>
    <w:rsid w:val="006E24E9"/>
    <w:rsid w:val="006E2BE9"/>
    <w:rsid w:val="006E2D72"/>
    <w:rsid w:val="006E2E6C"/>
    <w:rsid w:val="006E306D"/>
    <w:rsid w:val="006E3D74"/>
    <w:rsid w:val="006E42E5"/>
    <w:rsid w:val="006E43AD"/>
    <w:rsid w:val="006E4542"/>
    <w:rsid w:val="006E4776"/>
    <w:rsid w:val="006E4894"/>
    <w:rsid w:val="006E49CA"/>
    <w:rsid w:val="006E4AD3"/>
    <w:rsid w:val="006E4CC9"/>
    <w:rsid w:val="006E5176"/>
    <w:rsid w:val="006E5305"/>
    <w:rsid w:val="006E57B4"/>
    <w:rsid w:val="006E59DD"/>
    <w:rsid w:val="006E5C27"/>
    <w:rsid w:val="006E6681"/>
    <w:rsid w:val="006E677F"/>
    <w:rsid w:val="006E67E9"/>
    <w:rsid w:val="006E6B58"/>
    <w:rsid w:val="006E6E4D"/>
    <w:rsid w:val="006E7152"/>
    <w:rsid w:val="006E7386"/>
    <w:rsid w:val="006E7E82"/>
    <w:rsid w:val="006E7F1F"/>
    <w:rsid w:val="006F0251"/>
    <w:rsid w:val="006F04DA"/>
    <w:rsid w:val="006F051A"/>
    <w:rsid w:val="006F0B76"/>
    <w:rsid w:val="006F0BD5"/>
    <w:rsid w:val="006F0DDE"/>
    <w:rsid w:val="006F0FD2"/>
    <w:rsid w:val="006F1342"/>
    <w:rsid w:val="006F1637"/>
    <w:rsid w:val="006F1BFF"/>
    <w:rsid w:val="006F2356"/>
    <w:rsid w:val="006F2359"/>
    <w:rsid w:val="006F2D85"/>
    <w:rsid w:val="006F2EA2"/>
    <w:rsid w:val="006F3038"/>
    <w:rsid w:val="006F33BD"/>
    <w:rsid w:val="006F33C3"/>
    <w:rsid w:val="006F3898"/>
    <w:rsid w:val="006F3AAE"/>
    <w:rsid w:val="006F3E82"/>
    <w:rsid w:val="006F40EA"/>
    <w:rsid w:val="006F4864"/>
    <w:rsid w:val="006F51C3"/>
    <w:rsid w:val="006F56C7"/>
    <w:rsid w:val="006F59FC"/>
    <w:rsid w:val="006F5A16"/>
    <w:rsid w:val="006F5B8E"/>
    <w:rsid w:val="006F5F86"/>
    <w:rsid w:val="006F6357"/>
    <w:rsid w:val="006F66FA"/>
    <w:rsid w:val="006F694B"/>
    <w:rsid w:val="006F6A74"/>
    <w:rsid w:val="006F6D01"/>
    <w:rsid w:val="006F6E50"/>
    <w:rsid w:val="006F71DF"/>
    <w:rsid w:val="006F723E"/>
    <w:rsid w:val="006F755B"/>
    <w:rsid w:val="006F7DDD"/>
    <w:rsid w:val="007000CE"/>
    <w:rsid w:val="00700453"/>
    <w:rsid w:val="0070066F"/>
    <w:rsid w:val="0070086A"/>
    <w:rsid w:val="00700E11"/>
    <w:rsid w:val="007016C2"/>
    <w:rsid w:val="00701E0A"/>
    <w:rsid w:val="00701F92"/>
    <w:rsid w:val="007020D4"/>
    <w:rsid w:val="00702141"/>
    <w:rsid w:val="007021BD"/>
    <w:rsid w:val="00702564"/>
    <w:rsid w:val="00702565"/>
    <w:rsid w:val="00702775"/>
    <w:rsid w:val="00702E40"/>
    <w:rsid w:val="00702F1D"/>
    <w:rsid w:val="007031D3"/>
    <w:rsid w:val="007038FE"/>
    <w:rsid w:val="00704160"/>
    <w:rsid w:val="007042B7"/>
    <w:rsid w:val="0070464F"/>
    <w:rsid w:val="00704708"/>
    <w:rsid w:val="00705147"/>
    <w:rsid w:val="00705583"/>
    <w:rsid w:val="0070592F"/>
    <w:rsid w:val="00705B59"/>
    <w:rsid w:val="00705BE5"/>
    <w:rsid w:val="0070600D"/>
    <w:rsid w:val="0070605E"/>
    <w:rsid w:val="007061EA"/>
    <w:rsid w:val="007063F3"/>
    <w:rsid w:val="007064A7"/>
    <w:rsid w:val="00706575"/>
    <w:rsid w:val="00706654"/>
    <w:rsid w:val="00706F69"/>
    <w:rsid w:val="00707951"/>
    <w:rsid w:val="00707A7B"/>
    <w:rsid w:val="00707A87"/>
    <w:rsid w:val="007109B8"/>
    <w:rsid w:val="00711093"/>
    <w:rsid w:val="007113AE"/>
    <w:rsid w:val="007117AF"/>
    <w:rsid w:val="00711C24"/>
    <w:rsid w:val="00711F76"/>
    <w:rsid w:val="0071212E"/>
    <w:rsid w:val="00712267"/>
    <w:rsid w:val="00712385"/>
    <w:rsid w:val="007123F9"/>
    <w:rsid w:val="00712404"/>
    <w:rsid w:val="0071248F"/>
    <w:rsid w:val="00712882"/>
    <w:rsid w:val="007129F9"/>
    <w:rsid w:val="00712A9E"/>
    <w:rsid w:val="00712AD7"/>
    <w:rsid w:val="00712BF0"/>
    <w:rsid w:val="00712CAB"/>
    <w:rsid w:val="00712E80"/>
    <w:rsid w:val="00712F21"/>
    <w:rsid w:val="007130AE"/>
    <w:rsid w:val="007132D4"/>
    <w:rsid w:val="007134B3"/>
    <w:rsid w:val="00713511"/>
    <w:rsid w:val="0071376B"/>
    <w:rsid w:val="007147C1"/>
    <w:rsid w:val="00714A9D"/>
    <w:rsid w:val="00715069"/>
    <w:rsid w:val="00715435"/>
    <w:rsid w:val="0071551F"/>
    <w:rsid w:val="0071572A"/>
    <w:rsid w:val="00715D27"/>
    <w:rsid w:val="00715E6B"/>
    <w:rsid w:val="0071684A"/>
    <w:rsid w:val="00716A2B"/>
    <w:rsid w:val="00716C37"/>
    <w:rsid w:val="00716CBC"/>
    <w:rsid w:val="00716CBD"/>
    <w:rsid w:val="00716CFA"/>
    <w:rsid w:val="007173B3"/>
    <w:rsid w:val="007175F5"/>
    <w:rsid w:val="0071766E"/>
    <w:rsid w:val="0071796C"/>
    <w:rsid w:val="007179C1"/>
    <w:rsid w:val="00717B86"/>
    <w:rsid w:val="00717BFB"/>
    <w:rsid w:val="0072010A"/>
    <w:rsid w:val="0072026D"/>
    <w:rsid w:val="00720406"/>
    <w:rsid w:val="00720587"/>
    <w:rsid w:val="00720CC6"/>
    <w:rsid w:val="00720D4C"/>
    <w:rsid w:val="007211C9"/>
    <w:rsid w:val="007212B5"/>
    <w:rsid w:val="00721481"/>
    <w:rsid w:val="007214D7"/>
    <w:rsid w:val="00721589"/>
    <w:rsid w:val="007218F3"/>
    <w:rsid w:val="0072190D"/>
    <w:rsid w:val="0072212F"/>
    <w:rsid w:val="00722399"/>
    <w:rsid w:val="00722613"/>
    <w:rsid w:val="00722B69"/>
    <w:rsid w:val="00723157"/>
    <w:rsid w:val="0072317A"/>
    <w:rsid w:val="0072328A"/>
    <w:rsid w:val="00723618"/>
    <w:rsid w:val="0072384D"/>
    <w:rsid w:val="00723920"/>
    <w:rsid w:val="00723BEE"/>
    <w:rsid w:val="0072426C"/>
    <w:rsid w:val="007243AC"/>
    <w:rsid w:val="007243E5"/>
    <w:rsid w:val="0072450E"/>
    <w:rsid w:val="007245FE"/>
    <w:rsid w:val="00724639"/>
    <w:rsid w:val="00724A2D"/>
    <w:rsid w:val="00724A5D"/>
    <w:rsid w:val="00724D11"/>
    <w:rsid w:val="00724DE1"/>
    <w:rsid w:val="00724FA4"/>
    <w:rsid w:val="007252B4"/>
    <w:rsid w:val="00725BD4"/>
    <w:rsid w:val="00725D49"/>
    <w:rsid w:val="00726129"/>
    <w:rsid w:val="007263FA"/>
    <w:rsid w:val="00726925"/>
    <w:rsid w:val="00726C24"/>
    <w:rsid w:val="00726E83"/>
    <w:rsid w:val="007273FD"/>
    <w:rsid w:val="0072775E"/>
    <w:rsid w:val="00727DED"/>
    <w:rsid w:val="007308B1"/>
    <w:rsid w:val="00730EC8"/>
    <w:rsid w:val="007311BE"/>
    <w:rsid w:val="00731D13"/>
    <w:rsid w:val="00732049"/>
    <w:rsid w:val="00732324"/>
    <w:rsid w:val="00732395"/>
    <w:rsid w:val="007323BE"/>
    <w:rsid w:val="00732410"/>
    <w:rsid w:val="00732854"/>
    <w:rsid w:val="00732ABB"/>
    <w:rsid w:val="00733307"/>
    <w:rsid w:val="00733C20"/>
    <w:rsid w:val="00733C77"/>
    <w:rsid w:val="007340B3"/>
    <w:rsid w:val="00734152"/>
    <w:rsid w:val="00734434"/>
    <w:rsid w:val="00734594"/>
    <w:rsid w:val="00734D2C"/>
    <w:rsid w:val="0073516D"/>
    <w:rsid w:val="007356EC"/>
    <w:rsid w:val="00735B07"/>
    <w:rsid w:val="00736227"/>
    <w:rsid w:val="007365DA"/>
    <w:rsid w:val="007365F0"/>
    <w:rsid w:val="007367CD"/>
    <w:rsid w:val="00736E24"/>
    <w:rsid w:val="00736E80"/>
    <w:rsid w:val="00737271"/>
    <w:rsid w:val="00737A76"/>
    <w:rsid w:val="00737B4F"/>
    <w:rsid w:val="00737CC7"/>
    <w:rsid w:val="00737ED5"/>
    <w:rsid w:val="00737F10"/>
    <w:rsid w:val="00740184"/>
    <w:rsid w:val="0074041D"/>
    <w:rsid w:val="007404C0"/>
    <w:rsid w:val="007408C8"/>
    <w:rsid w:val="007408F1"/>
    <w:rsid w:val="00740A14"/>
    <w:rsid w:val="00740C5C"/>
    <w:rsid w:val="00741705"/>
    <w:rsid w:val="00741977"/>
    <w:rsid w:val="007422DB"/>
    <w:rsid w:val="007425F0"/>
    <w:rsid w:val="007429C0"/>
    <w:rsid w:val="00742BEE"/>
    <w:rsid w:val="00743672"/>
    <w:rsid w:val="00743AC5"/>
    <w:rsid w:val="00743D2D"/>
    <w:rsid w:val="00743E34"/>
    <w:rsid w:val="007446DF"/>
    <w:rsid w:val="00744A4C"/>
    <w:rsid w:val="00744E62"/>
    <w:rsid w:val="0074501F"/>
    <w:rsid w:val="00745730"/>
    <w:rsid w:val="00745A07"/>
    <w:rsid w:val="00745E1F"/>
    <w:rsid w:val="00746384"/>
    <w:rsid w:val="0074661D"/>
    <w:rsid w:val="00746706"/>
    <w:rsid w:val="00746994"/>
    <w:rsid w:val="00746E03"/>
    <w:rsid w:val="00747BC0"/>
    <w:rsid w:val="00747DD0"/>
    <w:rsid w:val="0075000A"/>
    <w:rsid w:val="00750277"/>
    <w:rsid w:val="007502E8"/>
    <w:rsid w:val="0075031E"/>
    <w:rsid w:val="0075064A"/>
    <w:rsid w:val="00750A09"/>
    <w:rsid w:val="00750AF4"/>
    <w:rsid w:val="00750FEB"/>
    <w:rsid w:val="0075111F"/>
    <w:rsid w:val="00751137"/>
    <w:rsid w:val="007517E5"/>
    <w:rsid w:val="00751912"/>
    <w:rsid w:val="00751EA6"/>
    <w:rsid w:val="0075212F"/>
    <w:rsid w:val="00752385"/>
    <w:rsid w:val="007523AF"/>
    <w:rsid w:val="007526F8"/>
    <w:rsid w:val="007528A4"/>
    <w:rsid w:val="00752914"/>
    <w:rsid w:val="00752E11"/>
    <w:rsid w:val="00752F3D"/>
    <w:rsid w:val="00753079"/>
    <w:rsid w:val="007533D5"/>
    <w:rsid w:val="007533F4"/>
    <w:rsid w:val="0075346E"/>
    <w:rsid w:val="00753579"/>
    <w:rsid w:val="007536A6"/>
    <w:rsid w:val="007537C9"/>
    <w:rsid w:val="00753ED0"/>
    <w:rsid w:val="0075417D"/>
    <w:rsid w:val="007554F8"/>
    <w:rsid w:val="0075563B"/>
    <w:rsid w:val="0075599A"/>
    <w:rsid w:val="00755AB2"/>
    <w:rsid w:val="00755CC6"/>
    <w:rsid w:val="00755D21"/>
    <w:rsid w:val="00755EA2"/>
    <w:rsid w:val="0075603B"/>
    <w:rsid w:val="007561BF"/>
    <w:rsid w:val="007561FE"/>
    <w:rsid w:val="007562B1"/>
    <w:rsid w:val="007563DD"/>
    <w:rsid w:val="00756D02"/>
    <w:rsid w:val="0075708C"/>
    <w:rsid w:val="00757B53"/>
    <w:rsid w:val="00757FF8"/>
    <w:rsid w:val="007609BE"/>
    <w:rsid w:val="00760A2E"/>
    <w:rsid w:val="00760A31"/>
    <w:rsid w:val="0076111C"/>
    <w:rsid w:val="00761362"/>
    <w:rsid w:val="00761523"/>
    <w:rsid w:val="0076185C"/>
    <w:rsid w:val="007622EC"/>
    <w:rsid w:val="0076241B"/>
    <w:rsid w:val="00762822"/>
    <w:rsid w:val="00762D77"/>
    <w:rsid w:val="00762DF2"/>
    <w:rsid w:val="007630A5"/>
    <w:rsid w:val="007637B7"/>
    <w:rsid w:val="0076394F"/>
    <w:rsid w:val="00763C60"/>
    <w:rsid w:val="00763D24"/>
    <w:rsid w:val="00763E87"/>
    <w:rsid w:val="007648F8"/>
    <w:rsid w:val="0076495B"/>
    <w:rsid w:val="00764D70"/>
    <w:rsid w:val="00765327"/>
    <w:rsid w:val="00766083"/>
    <w:rsid w:val="007660CE"/>
    <w:rsid w:val="007661AC"/>
    <w:rsid w:val="0076629D"/>
    <w:rsid w:val="007668CD"/>
    <w:rsid w:val="00766B5C"/>
    <w:rsid w:val="0076722D"/>
    <w:rsid w:val="0076738C"/>
    <w:rsid w:val="00767E36"/>
    <w:rsid w:val="007701A5"/>
    <w:rsid w:val="007704ED"/>
    <w:rsid w:val="00770B08"/>
    <w:rsid w:val="00770ED4"/>
    <w:rsid w:val="007710A6"/>
    <w:rsid w:val="007717B2"/>
    <w:rsid w:val="007719DF"/>
    <w:rsid w:val="00771D0A"/>
    <w:rsid w:val="00771D5F"/>
    <w:rsid w:val="00771FB3"/>
    <w:rsid w:val="0077211F"/>
    <w:rsid w:val="0077232F"/>
    <w:rsid w:val="00772485"/>
    <w:rsid w:val="00772502"/>
    <w:rsid w:val="00772521"/>
    <w:rsid w:val="00772778"/>
    <w:rsid w:val="0077293F"/>
    <w:rsid w:val="00773788"/>
    <w:rsid w:val="00774018"/>
    <w:rsid w:val="00774731"/>
    <w:rsid w:val="00774F44"/>
    <w:rsid w:val="00775163"/>
    <w:rsid w:val="007755F9"/>
    <w:rsid w:val="0077580B"/>
    <w:rsid w:val="00775812"/>
    <w:rsid w:val="007758C8"/>
    <w:rsid w:val="00775B65"/>
    <w:rsid w:val="00775E65"/>
    <w:rsid w:val="007762BE"/>
    <w:rsid w:val="00776806"/>
    <w:rsid w:val="00777136"/>
    <w:rsid w:val="00777306"/>
    <w:rsid w:val="007774C1"/>
    <w:rsid w:val="007779B8"/>
    <w:rsid w:val="00777A7A"/>
    <w:rsid w:val="00777E00"/>
    <w:rsid w:val="007802E8"/>
    <w:rsid w:val="007805D0"/>
    <w:rsid w:val="00780A82"/>
    <w:rsid w:val="00780E0E"/>
    <w:rsid w:val="00780EA5"/>
    <w:rsid w:val="00781330"/>
    <w:rsid w:val="0078151D"/>
    <w:rsid w:val="00781D84"/>
    <w:rsid w:val="007820F0"/>
    <w:rsid w:val="00782140"/>
    <w:rsid w:val="00782423"/>
    <w:rsid w:val="00782AA5"/>
    <w:rsid w:val="00783851"/>
    <w:rsid w:val="00783AE5"/>
    <w:rsid w:val="007841D6"/>
    <w:rsid w:val="00784550"/>
    <w:rsid w:val="00784768"/>
    <w:rsid w:val="0078488A"/>
    <w:rsid w:val="00784B65"/>
    <w:rsid w:val="00784E67"/>
    <w:rsid w:val="00785825"/>
    <w:rsid w:val="00785977"/>
    <w:rsid w:val="00786404"/>
    <w:rsid w:val="00786873"/>
    <w:rsid w:val="00786BFA"/>
    <w:rsid w:val="00786DB2"/>
    <w:rsid w:val="00787005"/>
    <w:rsid w:val="00787452"/>
    <w:rsid w:val="0078790B"/>
    <w:rsid w:val="00787BEC"/>
    <w:rsid w:val="00787E88"/>
    <w:rsid w:val="00790039"/>
    <w:rsid w:val="00790766"/>
    <w:rsid w:val="0079084C"/>
    <w:rsid w:val="00790D1F"/>
    <w:rsid w:val="00790DF9"/>
    <w:rsid w:val="00790EF6"/>
    <w:rsid w:val="0079143E"/>
    <w:rsid w:val="00791560"/>
    <w:rsid w:val="007915C1"/>
    <w:rsid w:val="00791634"/>
    <w:rsid w:val="00791735"/>
    <w:rsid w:val="00791A9E"/>
    <w:rsid w:val="00791D20"/>
    <w:rsid w:val="00791E41"/>
    <w:rsid w:val="00792192"/>
    <w:rsid w:val="0079281A"/>
    <w:rsid w:val="007929D9"/>
    <w:rsid w:val="00792A5C"/>
    <w:rsid w:val="00792F6B"/>
    <w:rsid w:val="0079318D"/>
    <w:rsid w:val="00793493"/>
    <w:rsid w:val="007936AC"/>
    <w:rsid w:val="007936B4"/>
    <w:rsid w:val="00793B25"/>
    <w:rsid w:val="00793CCA"/>
    <w:rsid w:val="00793E50"/>
    <w:rsid w:val="00794187"/>
    <w:rsid w:val="0079442A"/>
    <w:rsid w:val="00794808"/>
    <w:rsid w:val="00794909"/>
    <w:rsid w:val="00794E9F"/>
    <w:rsid w:val="007953AD"/>
    <w:rsid w:val="007954F0"/>
    <w:rsid w:val="00795B86"/>
    <w:rsid w:val="00795D11"/>
    <w:rsid w:val="00795E74"/>
    <w:rsid w:val="00796474"/>
    <w:rsid w:val="0079680A"/>
    <w:rsid w:val="00796C8A"/>
    <w:rsid w:val="007971B6"/>
    <w:rsid w:val="00797248"/>
    <w:rsid w:val="0079770D"/>
    <w:rsid w:val="007A004E"/>
    <w:rsid w:val="007A0195"/>
    <w:rsid w:val="007A096C"/>
    <w:rsid w:val="007A0B95"/>
    <w:rsid w:val="007A0BF3"/>
    <w:rsid w:val="007A104E"/>
    <w:rsid w:val="007A1550"/>
    <w:rsid w:val="007A16B3"/>
    <w:rsid w:val="007A1B3F"/>
    <w:rsid w:val="007A1C0B"/>
    <w:rsid w:val="007A1CDD"/>
    <w:rsid w:val="007A1E22"/>
    <w:rsid w:val="007A2279"/>
    <w:rsid w:val="007A2ABF"/>
    <w:rsid w:val="007A2B09"/>
    <w:rsid w:val="007A2EA1"/>
    <w:rsid w:val="007A2F52"/>
    <w:rsid w:val="007A3067"/>
    <w:rsid w:val="007A3171"/>
    <w:rsid w:val="007A3937"/>
    <w:rsid w:val="007A39C5"/>
    <w:rsid w:val="007A3BF8"/>
    <w:rsid w:val="007A41AE"/>
    <w:rsid w:val="007A42C7"/>
    <w:rsid w:val="007A43BB"/>
    <w:rsid w:val="007A4B0D"/>
    <w:rsid w:val="007A5045"/>
    <w:rsid w:val="007A512B"/>
    <w:rsid w:val="007A544E"/>
    <w:rsid w:val="007A5471"/>
    <w:rsid w:val="007A584E"/>
    <w:rsid w:val="007A585B"/>
    <w:rsid w:val="007A5891"/>
    <w:rsid w:val="007A58C5"/>
    <w:rsid w:val="007A5CD0"/>
    <w:rsid w:val="007A5CDD"/>
    <w:rsid w:val="007A6154"/>
    <w:rsid w:val="007A68F6"/>
    <w:rsid w:val="007A6CA5"/>
    <w:rsid w:val="007A7658"/>
    <w:rsid w:val="007A7774"/>
    <w:rsid w:val="007A780E"/>
    <w:rsid w:val="007B0088"/>
    <w:rsid w:val="007B00B0"/>
    <w:rsid w:val="007B0912"/>
    <w:rsid w:val="007B1DE2"/>
    <w:rsid w:val="007B224D"/>
    <w:rsid w:val="007B2334"/>
    <w:rsid w:val="007B2383"/>
    <w:rsid w:val="007B23C6"/>
    <w:rsid w:val="007B2528"/>
    <w:rsid w:val="007B264F"/>
    <w:rsid w:val="007B293A"/>
    <w:rsid w:val="007B3027"/>
    <w:rsid w:val="007B340C"/>
    <w:rsid w:val="007B38E9"/>
    <w:rsid w:val="007B399F"/>
    <w:rsid w:val="007B3B99"/>
    <w:rsid w:val="007B46BB"/>
    <w:rsid w:val="007B4D33"/>
    <w:rsid w:val="007B539B"/>
    <w:rsid w:val="007B587F"/>
    <w:rsid w:val="007B58EB"/>
    <w:rsid w:val="007B5D53"/>
    <w:rsid w:val="007B5DDD"/>
    <w:rsid w:val="007B609A"/>
    <w:rsid w:val="007B6986"/>
    <w:rsid w:val="007B6AB9"/>
    <w:rsid w:val="007B70C2"/>
    <w:rsid w:val="007B7871"/>
    <w:rsid w:val="007B7940"/>
    <w:rsid w:val="007B7B19"/>
    <w:rsid w:val="007C004A"/>
    <w:rsid w:val="007C0259"/>
    <w:rsid w:val="007C047E"/>
    <w:rsid w:val="007C053D"/>
    <w:rsid w:val="007C0E8B"/>
    <w:rsid w:val="007C1451"/>
    <w:rsid w:val="007C17D9"/>
    <w:rsid w:val="007C197B"/>
    <w:rsid w:val="007C19E8"/>
    <w:rsid w:val="007C1A0E"/>
    <w:rsid w:val="007C1ACC"/>
    <w:rsid w:val="007C1C24"/>
    <w:rsid w:val="007C1EE4"/>
    <w:rsid w:val="007C2613"/>
    <w:rsid w:val="007C2907"/>
    <w:rsid w:val="007C30ED"/>
    <w:rsid w:val="007C3533"/>
    <w:rsid w:val="007C3649"/>
    <w:rsid w:val="007C36BB"/>
    <w:rsid w:val="007C3C36"/>
    <w:rsid w:val="007C40C9"/>
    <w:rsid w:val="007C456A"/>
    <w:rsid w:val="007C460A"/>
    <w:rsid w:val="007C48D3"/>
    <w:rsid w:val="007C4A17"/>
    <w:rsid w:val="007C4BF4"/>
    <w:rsid w:val="007C4FA6"/>
    <w:rsid w:val="007C513F"/>
    <w:rsid w:val="007C5F5F"/>
    <w:rsid w:val="007C7527"/>
    <w:rsid w:val="007D00D5"/>
    <w:rsid w:val="007D050F"/>
    <w:rsid w:val="007D090F"/>
    <w:rsid w:val="007D0EA8"/>
    <w:rsid w:val="007D0FE0"/>
    <w:rsid w:val="007D1943"/>
    <w:rsid w:val="007D1A95"/>
    <w:rsid w:val="007D1BC0"/>
    <w:rsid w:val="007D1D7A"/>
    <w:rsid w:val="007D222C"/>
    <w:rsid w:val="007D2327"/>
    <w:rsid w:val="007D23D5"/>
    <w:rsid w:val="007D297F"/>
    <w:rsid w:val="007D2E25"/>
    <w:rsid w:val="007D33D4"/>
    <w:rsid w:val="007D33EE"/>
    <w:rsid w:val="007D3590"/>
    <w:rsid w:val="007D35E7"/>
    <w:rsid w:val="007D385B"/>
    <w:rsid w:val="007D399F"/>
    <w:rsid w:val="007D3DEA"/>
    <w:rsid w:val="007D49B8"/>
    <w:rsid w:val="007D49F8"/>
    <w:rsid w:val="007D4C91"/>
    <w:rsid w:val="007D51FF"/>
    <w:rsid w:val="007D5346"/>
    <w:rsid w:val="007D5629"/>
    <w:rsid w:val="007D5F4F"/>
    <w:rsid w:val="007D5FE1"/>
    <w:rsid w:val="007D65B1"/>
    <w:rsid w:val="007D65DE"/>
    <w:rsid w:val="007D663E"/>
    <w:rsid w:val="007D664B"/>
    <w:rsid w:val="007D682F"/>
    <w:rsid w:val="007D68D6"/>
    <w:rsid w:val="007D69E6"/>
    <w:rsid w:val="007D6D55"/>
    <w:rsid w:val="007D6EAC"/>
    <w:rsid w:val="007D6F18"/>
    <w:rsid w:val="007D7991"/>
    <w:rsid w:val="007D7C22"/>
    <w:rsid w:val="007D7E03"/>
    <w:rsid w:val="007D7E6F"/>
    <w:rsid w:val="007D7EC1"/>
    <w:rsid w:val="007D7FF9"/>
    <w:rsid w:val="007E006F"/>
    <w:rsid w:val="007E00D8"/>
    <w:rsid w:val="007E0838"/>
    <w:rsid w:val="007E0C94"/>
    <w:rsid w:val="007E0F1E"/>
    <w:rsid w:val="007E0FCA"/>
    <w:rsid w:val="007E1201"/>
    <w:rsid w:val="007E1D9D"/>
    <w:rsid w:val="007E2069"/>
    <w:rsid w:val="007E22E1"/>
    <w:rsid w:val="007E237C"/>
    <w:rsid w:val="007E264B"/>
    <w:rsid w:val="007E28D0"/>
    <w:rsid w:val="007E2D8C"/>
    <w:rsid w:val="007E36C0"/>
    <w:rsid w:val="007E39A8"/>
    <w:rsid w:val="007E3C54"/>
    <w:rsid w:val="007E452F"/>
    <w:rsid w:val="007E473C"/>
    <w:rsid w:val="007E489C"/>
    <w:rsid w:val="007E4964"/>
    <w:rsid w:val="007E4B1F"/>
    <w:rsid w:val="007E4E97"/>
    <w:rsid w:val="007E4F21"/>
    <w:rsid w:val="007E4F99"/>
    <w:rsid w:val="007E5535"/>
    <w:rsid w:val="007E5BF8"/>
    <w:rsid w:val="007E61EF"/>
    <w:rsid w:val="007E6484"/>
    <w:rsid w:val="007E66DC"/>
    <w:rsid w:val="007E6A0B"/>
    <w:rsid w:val="007E6C61"/>
    <w:rsid w:val="007E6E44"/>
    <w:rsid w:val="007E702C"/>
    <w:rsid w:val="007E7048"/>
    <w:rsid w:val="007E7408"/>
    <w:rsid w:val="007E7905"/>
    <w:rsid w:val="007E7ABA"/>
    <w:rsid w:val="007E7B4D"/>
    <w:rsid w:val="007E7D98"/>
    <w:rsid w:val="007E7F4A"/>
    <w:rsid w:val="007F0408"/>
    <w:rsid w:val="007F08CA"/>
    <w:rsid w:val="007F1A7F"/>
    <w:rsid w:val="007F2035"/>
    <w:rsid w:val="007F29D7"/>
    <w:rsid w:val="007F2F75"/>
    <w:rsid w:val="007F33C2"/>
    <w:rsid w:val="007F34C1"/>
    <w:rsid w:val="007F3704"/>
    <w:rsid w:val="007F3B9A"/>
    <w:rsid w:val="007F3C35"/>
    <w:rsid w:val="007F401D"/>
    <w:rsid w:val="007F4641"/>
    <w:rsid w:val="007F4CFA"/>
    <w:rsid w:val="007F4D62"/>
    <w:rsid w:val="007F4E99"/>
    <w:rsid w:val="007F53C3"/>
    <w:rsid w:val="007F5502"/>
    <w:rsid w:val="007F5694"/>
    <w:rsid w:val="007F5A98"/>
    <w:rsid w:val="007F5BA8"/>
    <w:rsid w:val="007F608F"/>
    <w:rsid w:val="007F60F9"/>
    <w:rsid w:val="007F611F"/>
    <w:rsid w:val="007F620E"/>
    <w:rsid w:val="007F62AB"/>
    <w:rsid w:val="007F62C4"/>
    <w:rsid w:val="007F67A9"/>
    <w:rsid w:val="007F6B08"/>
    <w:rsid w:val="007F6C74"/>
    <w:rsid w:val="007F6C99"/>
    <w:rsid w:val="007F6CC0"/>
    <w:rsid w:val="007F6D7A"/>
    <w:rsid w:val="007F708B"/>
    <w:rsid w:val="007F710D"/>
    <w:rsid w:val="007F7135"/>
    <w:rsid w:val="007F75D8"/>
    <w:rsid w:val="007F7DB2"/>
    <w:rsid w:val="007F7E3E"/>
    <w:rsid w:val="0080059C"/>
    <w:rsid w:val="00800CB7"/>
    <w:rsid w:val="00800D9E"/>
    <w:rsid w:val="00800EAB"/>
    <w:rsid w:val="00801794"/>
    <w:rsid w:val="00801BA0"/>
    <w:rsid w:val="0080211D"/>
    <w:rsid w:val="008022A7"/>
    <w:rsid w:val="00802591"/>
    <w:rsid w:val="00802661"/>
    <w:rsid w:val="008026D6"/>
    <w:rsid w:val="008028E9"/>
    <w:rsid w:val="008030B3"/>
    <w:rsid w:val="008034CA"/>
    <w:rsid w:val="0080364D"/>
    <w:rsid w:val="008036C9"/>
    <w:rsid w:val="00803AFA"/>
    <w:rsid w:val="00803DE6"/>
    <w:rsid w:val="0080430C"/>
    <w:rsid w:val="008047B9"/>
    <w:rsid w:val="008047DD"/>
    <w:rsid w:val="00804DE4"/>
    <w:rsid w:val="00804E3A"/>
    <w:rsid w:val="008052D6"/>
    <w:rsid w:val="008058C2"/>
    <w:rsid w:val="00805AF1"/>
    <w:rsid w:val="00805B9C"/>
    <w:rsid w:val="00806889"/>
    <w:rsid w:val="00806B5A"/>
    <w:rsid w:val="00807744"/>
    <w:rsid w:val="0080788F"/>
    <w:rsid w:val="008078C0"/>
    <w:rsid w:val="0080796F"/>
    <w:rsid w:val="00807974"/>
    <w:rsid w:val="00807ED1"/>
    <w:rsid w:val="00810065"/>
    <w:rsid w:val="00810553"/>
    <w:rsid w:val="008105B8"/>
    <w:rsid w:val="0081068A"/>
    <w:rsid w:val="008107C7"/>
    <w:rsid w:val="00810826"/>
    <w:rsid w:val="00810B74"/>
    <w:rsid w:val="00811335"/>
    <w:rsid w:val="00811851"/>
    <w:rsid w:val="00811C31"/>
    <w:rsid w:val="00811CED"/>
    <w:rsid w:val="0081294A"/>
    <w:rsid w:val="008129D5"/>
    <w:rsid w:val="00812EEA"/>
    <w:rsid w:val="008130B7"/>
    <w:rsid w:val="00813255"/>
    <w:rsid w:val="0081334F"/>
    <w:rsid w:val="00813540"/>
    <w:rsid w:val="00813DD9"/>
    <w:rsid w:val="00814392"/>
    <w:rsid w:val="008144AD"/>
    <w:rsid w:val="0081454D"/>
    <w:rsid w:val="00814DE8"/>
    <w:rsid w:val="008150B9"/>
    <w:rsid w:val="008152C9"/>
    <w:rsid w:val="0081534C"/>
    <w:rsid w:val="00815382"/>
    <w:rsid w:val="008159E5"/>
    <w:rsid w:val="00815B1A"/>
    <w:rsid w:val="00815CC0"/>
    <w:rsid w:val="0081613E"/>
    <w:rsid w:val="0081632F"/>
    <w:rsid w:val="00816476"/>
    <w:rsid w:val="00816A6E"/>
    <w:rsid w:val="00817168"/>
    <w:rsid w:val="0081729C"/>
    <w:rsid w:val="00817BD5"/>
    <w:rsid w:val="00817C0C"/>
    <w:rsid w:val="00817DDD"/>
    <w:rsid w:val="00817FDF"/>
    <w:rsid w:val="00820712"/>
    <w:rsid w:val="00820C13"/>
    <w:rsid w:val="00820D1E"/>
    <w:rsid w:val="00820F2B"/>
    <w:rsid w:val="0082137E"/>
    <w:rsid w:val="008213AC"/>
    <w:rsid w:val="00821454"/>
    <w:rsid w:val="00821523"/>
    <w:rsid w:val="0082156D"/>
    <w:rsid w:val="00821AC5"/>
    <w:rsid w:val="00821B43"/>
    <w:rsid w:val="00821E67"/>
    <w:rsid w:val="00821E77"/>
    <w:rsid w:val="00822194"/>
    <w:rsid w:val="00822219"/>
    <w:rsid w:val="00822343"/>
    <w:rsid w:val="008224F9"/>
    <w:rsid w:val="00822649"/>
    <w:rsid w:val="00822F72"/>
    <w:rsid w:val="00822FAD"/>
    <w:rsid w:val="00822FE4"/>
    <w:rsid w:val="0082326B"/>
    <w:rsid w:val="00823407"/>
    <w:rsid w:val="00823F2E"/>
    <w:rsid w:val="00823F81"/>
    <w:rsid w:val="00823F82"/>
    <w:rsid w:val="0082438C"/>
    <w:rsid w:val="00824742"/>
    <w:rsid w:val="008247BF"/>
    <w:rsid w:val="008248E4"/>
    <w:rsid w:val="00824BF5"/>
    <w:rsid w:val="00825B5A"/>
    <w:rsid w:val="00825C63"/>
    <w:rsid w:val="00825E6A"/>
    <w:rsid w:val="00825EA2"/>
    <w:rsid w:val="00826208"/>
    <w:rsid w:val="0082675F"/>
    <w:rsid w:val="00826A70"/>
    <w:rsid w:val="00826D34"/>
    <w:rsid w:val="00826FC2"/>
    <w:rsid w:val="008274E1"/>
    <w:rsid w:val="00827512"/>
    <w:rsid w:val="008275A9"/>
    <w:rsid w:val="0082771B"/>
    <w:rsid w:val="008279F0"/>
    <w:rsid w:val="00827B57"/>
    <w:rsid w:val="00827E32"/>
    <w:rsid w:val="00827F19"/>
    <w:rsid w:val="008306C9"/>
    <w:rsid w:val="0083072E"/>
    <w:rsid w:val="008309B5"/>
    <w:rsid w:val="00830C09"/>
    <w:rsid w:val="00831412"/>
    <w:rsid w:val="0083168F"/>
    <w:rsid w:val="008316AC"/>
    <w:rsid w:val="00831B2A"/>
    <w:rsid w:val="00831E06"/>
    <w:rsid w:val="00831FD8"/>
    <w:rsid w:val="008324C4"/>
    <w:rsid w:val="00832571"/>
    <w:rsid w:val="00833088"/>
    <w:rsid w:val="00833A46"/>
    <w:rsid w:val="00833DB1"/>
    <w:rsid w:val="00833EC4"/>
    <w:rsid w:val="00833F08"/>
    <w:rsid w:val="00834003"/>
    <w:rsid w:val="0083410B"/>
    <w:rsid w:val="00834501"/>
    <w:rsid w:val="00834557"/>
    <w:rsid w:val="00834F8E"/>
    <w:rsid w:val="0083530C"/>
    <w:rsid w:val="00835BC3"/>
    <w:rsid w:val="00835F47"/>
    <w:rsid w:val="00836388"/>
    <w:rsid w:val="00836632"/>
    <w:rsid w:val="008375FE"/>
    <w:rsid w:val="008376E3"/>
    <w:rsid w:val="008379EF"/>
    <w:rsid w:val="00840108"/>
    <w:rsid w:val="0084071E"/>
    <w:rsid w:val="00840BBE"/>
    <w:rsid w:val="00840C2A"/>
    <w:rsid w:val="00840CB8"/>
    <w:rsid w:val="00840FC9"/>
    <w:rsid w:val="008411D8"/>
    <w:rsid w:val="008414DB"/>
    <w:rsid w:val="00841880"/>
    <w:rsid w:val="0084276D"/>
    <w:rsid w:val="00842C01"/>
    <w:rsid w:val="00842FA4"/>
    <w:rsid w:val="008435D8"/>
    <w:rsid w:val="008437BD"/>
    <w:rsid w:val="008439F7"/>
    <w:rsid w:val="008442A0"/>
    <w:rsid w:val="008442AD"/>
    <w:rsid w:val="00844379"/>
    <w:rsid w:val="00844514"/>
    <w:rsid w:val="00844520"/>
    <w:rsid w:val="00844986"/>
    <w:rsid w:val="00844B76"/>
    <w:rsid w:val="00845A50"/>
    <w:rsid w:val="00845BB1"/>
    <w:rsid w:val="00845EDA"/>
    <w:rsid w:val="00846054"/>
    <w:rsid w:val="00846559"/>
    <w:rsid w:val="008465A9"/>
    <w:rsid w:val="00846BEF"/>
    <w:rsid w:val="00847378"/>
    <w:rsid w:val="0084773A"/>
    <w:rsid w:val="00847B76"/>
    <w:rsid w:val="008500CF"/>
    <w:rsid w:val="0085027F"/>
    <w:rsid w:val="00850424"/>
    <w:rsid w:val="0085088A"/>
    <w:rsid w:val="008508D7"/>
    <w:rsid w:val="00850A0F"/>
    <w:rsid w:val="00850FF0"/>
    <w:rsid w:val="008513E7"/>
    <w:rsid w:val="00851AB8"/>
    <w:rsid w:val="00851AE0"/>
    <w:rsid w:val="00851D51"/>
    <w:rsid w:val="00851E43"/>
    <w:rsid w:val="008523C0"/>
    <w:rsid w:val="008524C3"/>
    <w:rsid w:val="008524C8"/>
    <w:rsid w:val="00852927"/>
    <w:rsid w:val="00852B22"/>
    <w:rsid w:val="00852C8B"/>
    <w:rsid w:val="00853125"/>
    <w:rsid w:val="00853420"/>
    <w:rsid w:val="00853685"/>
    <w:rsid w:val="008538F2"/>
    <w:rsid w:val="008538F9"/>
    <w:rsid w:val="00853FA0"/>
    <w:rsid w:val="0085404A"/>
    <w:rsid w:val="00854364"/>
    <w:rsid w:val="00854735"/>
    <w:rsid w:val="00854815"/>
    <w:rsid w:val="00854BE6"/>
    <w:rsid w:val="00854DD5"/>
    <w:rsid w:val="00855518"/>
    <w:rsid w:val="008556B9"/>
    <w:rsid w:val="008556CE"/>
    <w:rsid w:val="008556DB"/>
    <w:rsid w:val="008557E6"/>
    <w:rsid w:val="0085604F"/>
    <w:rsid w:val="00856106"/>
    <w:rsid w:val="0085610E"/>
    <w:rsid w:val="00856233"/>
    <w:rsid w:val="00856280"/>
    <w:rsid w:val="008564B8"/>
    <w:rsid w:val="00856B1A"/>
    <w:rsid w:val="00856C7A"/>
    <w:rsid w:val="008574BF"/>
    <w:rsid w:val="00857859"/>
    <w:rsid w:val="00857DD1"/>
    <w:rsid w:val="00857ED4"/>
    <w:rsid w:val="00860835"/>
    <w:rsid w:val="00861238"/>
    <w:rsid w:val="0086208A"/>
    <w:rsid w:val="00862AF7"/>
    <w:rsid w:val="00862B34"/>
    <w:rsid w:val="00863544"/>
    <w:rsid w:val="00863971"/>
    <w:rsid w:val="00864580"/>
    <w:rsid w:val="008647A5"/>
    <w:rsid w:val="0086488F"/>
    <w:rsid w:val="00864909"/>
    <w:rsid w:val="00864A5A"/>
    <w:rsid w:val="00864B2B"/>
    <w:rsid w:val="00865631"/>
    <w:rsid w:val="008657E8"/>
    <w:rsid w:val="00865DF6"/>
    <w:rsid w:val="00866B07"/>
    <w:rsid w:val="00866E13"/>
    <w:rsid w:val="0086730C"/>
    <w:rsid w:val="00867F3D"/>
    <w:rsid w:val="00870342"/>
    <w:rsid w:val="008704E1"/>
    <w:rsid w:val="00870525"/>
    <w:rsid w:val="008708DD"/>
    <w:rsid w:val="008711B4"/>
    <w:rsid w:val="00871536"/>
    <w:rsid w:val="0087165E"/>
    <w:rsid w:val="0087180F"/>
    <w:rsid w:val="00871AC3"/>
    <w:rsid w:val="00871DB2"/>
    <w:rsid w:val="00871FCD"/>
    <w:rsid w:val="0087296C"/>
    <w:rsid w:val="00872C14"/>
    <w:rsid w:val="00873F03"/>
    <w:rsid w:val="00874288"/>
    <w:rsid w:val="008745EE"/>
    <w:rsid w:val="00874610"/>
    <w:rsid w:val="008747CC"/>
    <w:rsid w:val="008748B0"/>
    <w:rsid w:val="00874B5B"/>
    <w:rsid w:val="00874BB0"/>
    <w:rsid w:val="00874DC0"/>
    <w:rsid w:val="0087535B"/>
    <w:rsid w:val="00875743"/>
    <w:rsid w:val="00875C0F"/>
    <w:rsid w:val="00875F08"/>
    <w:rsid w:val="00875F37"/>
    <w:rsid w:val="00875F4F"/>
    <w:rsid w:val="008762CC"/>
    <w:rsid w:val="008762DC"/>
    <w:rsid w:val="00877163"/>
    <w:rsid w:val="00877403"/>
    <w:rsid w:val="0087752E"/>
    <w:rsid w:val="008776FC"/>
    <w:rsid w:val="008777F2"/>
    <w:rsid w:val="008800D0"/>
    <w:rsid w:val="008801D5"/>
    <w:rsid w:val="008802D2"/>
    <w:rsid w:val="0088044C"/>
    <w:rsid w:val="008809F1"/>
    <w:rsid w:val="00880C1B"/>
    <w:rsid w:val="00880E55"/>
    <w:rsid w:val="00881231"/>
    <w:rsid w:val="0088133E"/>
    <w:rsid w:val="00881678"/>
    <w:rsid w:val="008817CC"/>
    <w:rsid w:val="00881BBB"/>
    <w:rsid w:val="00881E9A"/>
    <w:rsid w:val="00881FEE"/>
    <w:rsid w:val="0088234B"/>
    <w:rsid w:val="00882661"/>
    <w:rsid w:val="00882BCA"/>
    <w:rsid w:val="008830D1"/>
    <w:rsid w:val="0088360F"/>
    <w:rsid w:val="00884856"/>
    <w:rsid w:val="008848F5"/>
    <w:rsid w:val="00884D94"/>
    <w:rsid w:val="00884DB8"/>
    <w:rsid w:val="00885A51"/>
    <w:rsid w:val="00885BE7"/>
    <w:rsid w:val="00886346"/>
    <w:rsid w:val="00886A3B"/>
    <w:rsid w:val="00886B29"/>
    <w:rsid w:val="00886DB8"/>
    <w:rsid w:val="00886E68"/>
    <w:rsid w:val="00886F67"/>
    <w:rsid w:val="00887461"/>
    <w:rsid w:val="00887601"/>
    <w:rsid w:val="00887DF1"/>
    <w:rsid w:val="008902EE"/>
    <w:rsid w:val="00890600"/>
    <w:rsid w:val="008908D0"/>
    <w:rsid w:val="008909F1"/>
    <w:rsid w:val="00890E65"/>
    <w:rsid w:val="00890FB2"/>
    <w:rsid w:val="00891155"/>
    <w:rsid w:val="008914E1"/>
    <w:rsid w:val="008915BA"/>
    <w:rsid w:val="0089172B"/>
    <w:rsid w:val="00891945"/>
    <w:rsid w:val="00891D8A"/>
    <w:rsid w:val="00891ECF"/>
    <w:rsid w:val="00892AC1"/>
    <w:rsid w:val="00892B9A"/>
    <w:rsid w:val="00892C25"/>
    <w:rsid w:val="00892D03"/>
    <w:rsid w:val="00892F7C"/>
    <w:rsid w:val="008934BC"/>
    <w:rsid w:val="0089355B"/>
    <w:rsid w:val="00893A60"/>
    <w:rsid w:val="00893F30"/>
    <w:rsid w:val="00893FD1"/>
    <w:rsid w:val="008941BA"/>
    <w:rsid w:val="008941C4"/>
    <w:rsid w:val="00894214"/>
    <w:rsid w:val="008945BF"/>
    <w:rsid w:val="008948B3"/>
    <w:rsid w:val="00894A00"/>
    <w:rsid w:val="00894B2D"/>
    <w:rsid w:val="00894C78"/>
    <w:rsid w:val="0089539B"/>
    <w:rsid w:val="00895A5F"/>
    <w:rsid w:val="00895AE9"/>
    <w:rsid w:val="00895DF5"/>
    <w:rsid w:val="00896146"/>
    <w:rsid w:val="00896380"/>
    <w:rsid w:val="008966A4"/>
    <w:rsid w:val="00896B07"/>
    <w:rsid w:val="00896E75"/>
    <w:rsid w:val="0089743C"/>
    <w:rsid w:val="00897707"/>
    <w:rsid w:val="008977C3"/>
    <w:rsid w:val="00897865"/>
    <w:rsid w:val="008978DF"/>
    <w:rsid w:val="00897C70"/>
    <w:rsid w:val="008A0147"/>
    <w:rsid w:val="008A0514"/>
    <w:rsid w:val="008A06CB"/>
    <w:rsid w:val="008A08F6"/>
    <w:rsid w:val="008A0D94"/>
    <w:rsid w:val="008A0F81"/>
    <w:rsid w:val="008A0FA5"/>
    <w:rsid w:val="008A11E4"/>
    <w:rsid w:val="008A1642"/>
    <w:rsid w:val="008A1802"/>
    <w:rsid w:val="008A1A7E"/>
    <w:rsid w:val="008A2141"/>
    <w:rsid w:val="008A220A"/>
    <w:rsid w:val="008A250F"/>
    <w:rsid w:val="008A2537"/>
    <w:rsid w:val="008A2846"/>
    <w:rsid w:val="008A2853"/>
    <w:rsid w:val="008A2FD8"/>
    <w:rsid w:val="008A3ADC"/>
    <w:rsid w:val="008A3B27"/>
    <w:rsid w:val="008A3BA0"/>
    <w:rsid w:val="008A3CAD"/>
    <w:rsid w:val="008A3ECE"/>
    <w:rsid w:val="008A3F37"/>
    <w:rsid w:val="008A3F60"/>
    <w:rsid w:val="008A44A9"/>
    <w:rsid w:val="008A49C2"/>
    <w:rsid w:val="008A4A6D"/>
    <w:rsid w:val="008A4CE1"/>
    <w:rsid w:val="008A5273"/>
    <w:rsid w:val="008A5281"/>
    <w:rsid w:val="008A58C8"/>
    <w:rsid w:val="008A5B1E"/>
    <w:rsid w:val="008A5DA2"/>
    <w:rsid w:val="008A62C9"/>
    <w:rsid w:val="008A654A"/>
    <w:rsid w:val="008A65F8"/>
    <w:rsid w:val="008A6F56"/>
    <w:rsid w:val="008A7A21"/>
    <w:rsid w:val="008A7AAB"/>
    <w:rsid w:val="008B01BA"/>
    <w:rsid w:val="008B0238"/>
    <w:rsid w:val="008B026A"/>
    <w:rsid w:val="008B0BF5"/>
    <w:rsid w:val="008B0C64"/>
    <w:rsid w:val="008B10EB"/>
    <w:rsid w:val="008B1127"/>
    <w:rsid w:val="008B1473"/>
    <w:rsid w:val="008B15E9"/>
    <w:rsid w:val="008B182D"/>
    <w:rsid w:val="008B1B48"/>
    <w:rsid w:val="008B1BE6"/>
    <w:rsid w:val="008B1DFB"/>
    <w:rsid w:val="008B1F54"/>
    <w:rsid w:val="008B2BC0"/>
    <w:rsid w:val="008B2C92"/>
    <w:rsid w:val="008B2F1C"/>
    <w:rsid w:val="008B3073"/>
    <w:rsid w:val="008B32A9"/>
    <w:rsid w:val="008B37F5"/>
    <w:rsid w:val="008B3A9B"/>
    <w:rsid w:val="008B3FDC"/>
    <w:rsid w:val="008B4859"/>
    <w:rsid w:val="008B485C"/>
    <w:rsid w:val="008B495F"/>
    <w:rsid w:val="008B4A5E"/>
    <w:rsid w:val="008B4CD1"/>
    <w:rsid w:val="008B4EC6"/>
    <w:rsid w:val="008B504F"/>
    <w:rsid w:val="008B512C"/>
    <w:rsid w:val="008B5319"/>
    <w:rsid w:val="008B5576"/>
    <w:rsid w:val="008B59A9"/>
    <w:rsid w:val="008B5B7C"/>
    <w:rsid w:val="008B5DA5"/>
    <w:rsid w:val="008B62FE"/>
    <w:rsid w:val="008B66DA"/>
    <w:rsid w:val="008B6B53"/>
    <w:rsid w:val="008B6F9E"/>
    <w:rsid w:val="008B7077"/>
    <w:rsid w:val="008B71F5"/>
    <w:rsid w:val="008B776E"/>
    <w:rsid w:val="008B7AA1"/>
    <w:rsid w:val="008B7C19"/>
    <w:rsid w:val="008B7F1A"/>
    <w:rsid w:val="008B7FDB"/>
    <w:rsid w:val="008C0A7B"/>
    <w:rsid w:val="008C0EFF"/>
    <w:rsid w:val="008C11CB"/>
    <w:rsid w:val="008C134D"/>
    <w:rsid w:val="008C1701"/>
    <w:rsid w:val="008C182B"/>
    <w:rsid w:val="008C1AC5"/>
    <w:rsid w:val="008C1AE1"/>
    <w:rsid w:val="008C2400"/>
    <w:rsid w:val="008C24A9"/>
    <w:rsid w:val="008C2BF7"/>
    <w:rsid w:val="008C33AD"/>
    <w:rsid w:val="008C3590"/>
    <w:rsid w:val="008C3729"/>
    <w:rsid w:val="008C3769"/>
    <w:rsid w:val="008C37A5"/>
    <w:rsid w:val="008C3BBF"/>
    <w:rsid w:val="008C41D2"/>
    <w:rsid w:val="008C466D"/>
    <w:rsid w:val="008C5056"/>
    <w:rsid w:val="008C50AF"/>
    <w:rsid w:val="008C552F"/>
    <w:rsid w:val="008C5591"/>
    <w:rsid w:val="008C5EB6"/>
    <w:rsid w:val="008C6461"/>
    <w:rsid w:val="008C65EC"/>
    <w:rsid w:val="008C6600"/>
    <w:rsid w:val="008C6C1D"/>
    <w:rsid w:val="008C6DD7"/>
    <w:rsid w:val="008C7730"/>
    <w:rsid w:val="008C7A8C"/>
    <w:rsid w:val="008C7B44"/>
    <w:rsid w:val="008C7D6F"/>
    <w:rsid w:val="008D0274"/>
    <w:rsid w:val="008D048D"/>
    <w:rsid w:val="008D0742"/>
    <w:rsid w:val="008D09FF"/>
    <w:rsid w:val="008D0B4A"/>
    <w:rsid w:val="008D0C9E"/>
    <w:rsid w:val="008D10A9"/>
    <w:rsid w:val="008D1201"/>
    <w:rsid w:val="008D12F6"/>
    <w:rsid w:val="008D16A6"/>
    <w:rsid w:val="008D1B9B"/>
    <w:rsid w:val="008D2014"/>
    <w:rsid w:val="008D20AF"/>
    <w:rsid w:val="008D26D8"/>
    <w:rsid w:val="008D27BC"/>
    <w:rsid w:val="008D2C7A"/>
    <w:rsid w:val="008D2E28"/>
    <w:rsid w:val="008D2F7E"/>
    <w:rsid w:val="008D3461"/>
    <w:rsid w:val="008D37CA"/>
    <w:rsid w:val="008D3FC3"/>
    <w:rsid w:val="008D4243"/>
    <w:rsid w:val="008D43D7"/>
    <w:rsid w:val="008D4652"/>
    <w:rsid w:val="008D4667"/>
    <w:rsid w:val="008D46EB"/>
    <w:rsid w:val="008D4FA4"/>
    <w:rsid w:val="008D4FD3"/>
    <w:rsid w:val="008D5ACC"/>
    <w:rsid w:val="008D5B60"/>
    <w:rsid w:val="008D5E00"/>
    <w:rsid w:val="008D5ED6"/>
    <w:rsid w:val="008D602A"/>
    <w:rsid w:val="008D637B"/>
    <w:rsid w:val="008D63F3"/>
    <w:rsid w:val="008D67F8"/>
    <w:rsid w:val="008D6A72"/>
    <w:rsid w:val="008D6BA7"/>
    <w:rsid w:val="008D6C6E"/>
    <w:rsid w:val="008D732E"/>
    <w:rsid w:val="008D7957"/>
    <w:rsid w:val="008D7EA3"/>
    <w:rsid w:val="008D7FC5"/>
    <w:rsid w:val="008E03A5"/>
    <w:rsid w:val="008E0694"/>
    <w:rsid w:val="008E0E2F"/>
    <w:rsid w:val="008E10DC"/>
    <w:rsid w:val="008E110F"/>
    <w:rsid w:val="008E129A"/>
    <w:rsid w:val="008E1461"/>
    <w:rsid w:val="008E156E"/>
    <w:rsid w:val="008E21BA"/>
    <w:rsid w:val="008E2518"/>
    <w:rsid w:val="008E2C16"/>
    <w:rsid w:val="008E328E"/>
    <w:rsid w:val="008E3D76"/>
    <w:rsid w:val="008E3E39"/>
    <w:rsid w:val="008E4118"/>
    <w:rsid w:val="008E451C"/>
    <w:rsid w:val="008E48A9"/>
    <w:rsid w:val="008E48AC"/>
    <w:rsid w:val="008E50DE"/>
    <w:rsid w:val="008E583E"/>
    <w:rsid w:val="008E6096"/>
    <w:rsid w:val="008E657A"/>
    <w:rsid w:val="008E6939"/>
    <w:rsid w:val="008E6A4F"/>
    <w:rsid w:val="008E6AC3"/>
    <w:rsid w:val="008F027E"/>
    <w:rsid w:val="008F02D4"/>
    <w:rsid w:val="008F031B"/>
    <w:rsid w:val="008F040A"/>
    <w:rsid w:val="008F0625"/>
    <w:rsid w:val="008F0B0E"/>
    <w:rsid w:val="008F0B44"/>
    <w:rsid w:val="008F0CBE"/>
    <w:rsid w:val="008F17D1"/>
    <w:rsid w:val="008F181A"/>
    <w:rsid w:val="008F1A21"/>
    <w:rsid w:val="008F21D4"/>
    <w:rsid w:val="008F22C1"/>
    <w:rsid w:val="008F2651"/>
    <w:rsid w:val="008F2926"/>
    <w:rsid w:val="008F2B73"/>
    <w:rsid w:val="008F2E3E"/>
    <w:rsid w:val="008F2F0C"/>
    <w:rsid w:val="008F2F13"/>
    <w:rsid w:val="008F31A4"/>
    <w:rsid w:val="008F3C8D"/>
    <w:rsid w:val="008F3E26"/>
    <w:rsid w:val="008F4856"/>
    <w:rsid w:val="008F4947"/>
    <w:rsid w:val="008F4D0D"/>
    <w:rsid w:val="008F5117"/>
    <w:rsid w:val="008F53E5"/>
    <w:rsid w:val="008F5728"/>
    <w:rsid w:val="008F58B9"/>
    <w:rsid w:val="008F5D09"/>
    <w:rsid w:val="008F5D35"/>
    <w:rsid w:val="008F6729"/>
    <w:rsid w:val="008F6D1C"/>
    <w:rsid w:val="008F6F47"/>
    <w:rsid w:val="008F75A9"/>
    <w:rsid w:val="008F7632"/>
    <w:rsid w:val="008F7E41"/>
    <w:rsid w:val="00900720"/>
    <w:rsid w:val="00900928"/>
    <w:rsid w:val="00900E3A"/>
    <w:rsid w:val="00901042"/>
    <w:rsid w:val="009011EB"/>
    <w:rsid w:val="00901638"/>
    <w:rsid w:val="00901EDE"/>
    <w:rsid w:val="0090213B"/>
    <w:rsid w:val="009024D5"/>
    <w:rsid w:val="00902617"/>
    <w:rsid w:val="00902D36"/>
    <w:rsid w:val="00902EB2"/>
    <w:rsid w:val="0090318A"/>
    <w:rsid w:val="009038AA"/>
    <w:rsid w:val="009038B9"/>
    <w:rsid w:val="00903C4A"/>
    <w:rsid w:val="00903E36"/>
    <w:rsid w:val="00904463"/>
    <w:rsid w:val="009048F3"/>
    <w:rsid w:val="00904935"/>
    <w:rsid w:val="00904A8C"/>
    <w:rsid w:val="00904B26"/>
    <w:rsid w:val="00904B27"/>
    <w:rsid w:val="00904C19"/>
    <w:rsid w:val="00904DC0"/>
    <w:rsid w:val="00904ED8"/>
    <w:rsid w:val="009050A6"/>
    <w:rsid w:val="009054C8"/>
    <w:rsid w:val="00905603"/>
    <w:rsid w:val="0090570E"/>
    <w:rsid w:val="00905862"/>
    <w:rsid w:val="00905923"/>
    <w:rsid w:val="00905D4C"/>
    <w:rsid w:val="00906189"/>
    <w:rsid w:val="00906550"/>
    <w:rsid w:val="009065FF"/>
    <w:rsid w:val="0090663D"/>
    <w:rsid w:val="009066E5"/>
    <w:rsid w:val="0090688E"/>
    <w:rsid w:val="00906A00"/>
    <w:rsid w:val="00906A46"/>
    <w:rsid w:val="00906F5D"/>
    <w:rsid w:val="0090711A"/>
    <w:rsid w:val="0090746B"/>
    <w:rsid w:val="009075C7"/>
    <w:rsid w:val="00907C61"/>
    <w:rsid w:val="009101F2"/>
    <w:rsid w:val="00910366"/>
    <w:rsid w:val="009106E8"/>
    <w:rsid w:val="0091078C"/>
    <w:rsid w:val="00910E25"/>
    <w:rsid w:val="00910E2B"/>
    <w:rsid w:val="00911007"/>
    <w:rsid w:val="00911135"/>
    <w:rsid w:val="00911E06"/>
    <w:rsid w:val="00911F09"/>
    <w:rsid w:val="00912368"/>
    <w:rsid w:val="009123C9"/>
    <w:rsid w:val="00912512"/>
    <w:rsid w:val="00912761"/>
    <w:rsid w:val="0091290E"/>
    <w:rsid w:val="00913E46"/>
    <w:rsid w:val="00914FE1"/>
    <w:rsid w:val="009150C7"/>
    <w:rsid w:val="009158E7"/>
    <w:rsid w:val="00915FF6"/>
    <w:rsid w:val="00916060"/>
    <w:rsid w:val="009160B2"/>
    <w:rsid w:val="009160C5"/>
    <w:rsid w:val="00916C08"/>
    <w:rsid w:val="00916E2B"/>
    <w:rsid w:val="00916EC0"/>
    <w:rsid w:val="0091711C"/>
    <w:rsid w:val="00917592"/>
    <w:rsid w:val="00917813"/>
    <w:rsid w:val="00917A2E"/>
    <w:rsid w:val="00917C80"/>
    <w:rsid w:val="00917CCE"/>
    <w:rsid w:val="00917E18"/>
    <w:rsid w:val="0092073D"/>
    <w:rsid w:val="00921121"/>
    <w:rsid w:val="009219CD"/>
    <w:rsid w:val="00921C59"/>
    <w:rsid w:val="00921F5E"/>
    <w:rsid w:val="00921F6D"/>
    <w:rsid w:val="00921F8F"/>
    <w:rsid w:val="0092219F"/>
    <w:rsid w:val="0092226A"/>
    <w:rsid w:val="00922292"/>
    <w:rsid w:val="009226CE"/>
    <w:rsid w:val="00922706"/>
    <w:rsid w:val="0092286B"/>
    <w:rsid w:val="00922D45"/>
    <w:rsid w:val="00922EBC"/>
    <w:rsid w:val="00923088"/>
    <w:rsid w:val="009233AE"/>
    <w:rsid w:val="00923765"/>
    <w:rsid w:val="0092399F"/>
    <w:rsid w:val="00923CE7"/>
    <w:rsid w:val="00924082"/>
    <w:rsid w:val="009241AC"/>
    <w:rsid w:val="009249D4"/>
    <w:rsid w:val="00924A60"/>
    <w:rsid w:val="00924B4F"/>
    <w:rsid w:val="00924CA3"/>
    <w:rsid w:val="00925561"/>
    <w:rsid w:val="009256B5"/>
    <w:rsid w:val="0092580C"/>
    <w:rsid w:val="00925ADA"/>
    <w:rsid w:val="00926116"/>
    <w:rsid w:val="009261A6"/>
    <w:rsid w:val="00926300"/>
    <w:rsid w:val="009266F6"/>
    <w:rsid w:val="00926A86"/>
    <w:rsid w:val="00927019"/>
    <w:rsid w:val="009271CB"/>
    <w:rsid w:val="00927A7F"/>
    <w:rsid w:val="00927F9C"/>
    <w:rsid w:val="00930083"/>
    <w:rsid w:val="0093010F"/>
    <w:rsid w:val="009301BA"/>
    <w:rsid w:val="00930461"/>
    <w:rsid w:val="0093057D"/>
    <w:rsid w:val="009308EF"/>
    <w:rsid w:val="00930BD6"/>
    <w:rsid w:val="00930C16"/>
    <w:rsid w:val="00930EB5"/>
    <w:rsid w:val="0093170A"/>
    <w:rsid w:val="0093195F"/>
    <w:rsid w:val="00931BE7"/>
    <w:rsid w:val="00931D95"/>
    <w:rsid w:val="0093204F"/>
    <w:rsid w:val="0093223C"/>
    <w:rsid w:val="00932783"/>
    <w:rsid w:val="00932A95"/>
    <w:rsid w:val="00932A99"/>
    <w:rsid w:val="00932D5B"/>
    <w:rsid w:val="0093319E"/>
    <w:rsid w:val="0093345E"/>
    <w:rsid w:val="009339AE"/>
    <w:rsid w:val="00933A1E"/>
    <w:rsid w:val="0093407D"/>
    <w:rsid w:val="009343F3"/>
    <w:rsid w:val="0093451D"/>
    <w:rsid w:val="009345BA"/>
    <w:rsid w:val="00934882"/>
    <w:rsid w:val="00934DAE"/>
    <w:rsid w:val="00934F79"/>
    <w:rsid w:val="00934FB9"/>
    <w:rsid w:val="00935133"/>
    <w:rsid w:val="0093581E"/>
    <w:rsid w:val="009359B1"/>
    <w:rsid w:val="009359DF"/>
    <w:rsid w:val="00935A57"/>
    <w:rsid w:val="00935C06"/>
    <w:rsid w:val="00935D5F"/>
    <w:rsid w:val="00935E73"/>
    <w:rsid w:val="00935E8C"/>
    <w:rsid w:val="009360DC"/>
    <w:rsid w:val="009362A4"/>
    <w:rsid w:val="009369AB"/>
    <w:rsid w:val="00936BE1"/>
    <w:rsid w:val="00937288"/>
    <w:rsid w:val="009377A7"/>
    <w:rsid w:val="00937FED"/>
    <w:rsid w:val="00940443"/>
    <w:rsid w:val="009405AB"/>
    <w:rsid w:val="00940B06"/>
    <w:rsid w:val="00940D8A"/>
    <w:rsid w:val="0094109E"/>
    <w:rsid w:val="0094118F"/>
    <w:rsid w:val="009411E9"/>
    <w:rsid w:val="009417F7"/>
    <w:rsid w:val="00941871"/>
    <w:rsid w:val="00941874"/>
    <w:rsid w:val="00941A4B"/>
    <w:rsid w:val="00942121"/>
    <w:rsid w:val="00942A73"/>
    <w:rsid w:val="00942E8C"/>
    <w:rsid w:val="0094348F"/>
    <w:rsid w:val="009439E4"/>
    <w:rsid w:val="00943A94"/>
    <w:rsid w:val="00944052"/>
    <w:rsid w:val="00944227"/>
    <w:rsid w:val="00944A6A"/>
    <w:rsid w:val="00944BD3"/>
    <w:rsid w:val="00945D75"/>
    <w:rsid w:val="00945E69"/>
    <w:rsid w:val="0094607F"/>
    <w:rsid w:val="00946111"/>
    <w:rsid w:val="009463DE"/>
    <w:rsid w:val="0094662D"/>
    <w:rsid w:val="009466AE"/>
    <w:rsid w:val="009467AE"/>
    <w:rsid w:val="00946919"/>
    <w:rsid w:val="00946EF1"/>
    <w:rsid w:val="00947060"/>
    <w:rsid w:val="009471F6"/>
    <w:rsid w:val="00947255"/>
    <w:rsid w:val="00947A6A"/>
    <w:rsid w:val="00947D3F"/>
    <w:rsid w:val="00947FAE"/>
    <w:rsid w:val="00950907"/>
    <w:rsid w:val="00950FB0"/>
    <w:rsid w:val="00951389"/>
    <w:rsid w:val="00951522"/>
    <w:rsid w:val="00951647"/>
    <w:rsid w:val="009516FE"/>
    <w:rsid w:val="0095178B"/>
    <w:rsid w:val="00951B1A"/>
    <w:rsid w:val="00952364"/>
    <w:rsid w:val="00952423"/>
    <w:rsid w:val="00952AC7"/>
    <w:rsid w:val="00952C84"/>
    <w:rsid w:val="00952D7D"/>
    <w:rsid w:val="00952D92"/>
    <w:rsid w:val="00953065"/>
    <w:rsid w:val="00953B9A"/>
    <w:rsid w:val="00953C7E"/>
    <w:rsid w:val="00953E47"/>
    <w:rsid w:val="00953F9E"/>
    <w:rsid w:val="00954BA8"/>
    <w:rsid w:val="00954BAA"/>
    <w:rsid w:val="00954FE9"/>
    <w:rsid w:val="00955143"/>
    <w:rsid w:val="009555E3"/>
    <w:rsid w:val="00955FBF"/>
    <w:rsid w:val="00956339"/>
    <w:rsid w:val="00956727"/>
    <w:rsid w:val="0095689E"/>
    <w:rsid w:val="009569D3"/>
    <w:rsid w:val="00956BDF"/>
    <w:rsid w:val="00956E6C"/>
    <w:rsid w:val="00956F6B"/>
    <w:rsid w:val="00957115"/>
    <w:rsid w:val="00957826"/>
    <w:rsid w:val="009603B1"/>
    <w:rsid w:val="009609AE"/>
    <w:rsid w:val="00960C4B"/>
    <w:rsid w:val="00960F6A"/>
    <w:rsid w:val="00961931"/>
    <w:rsid w:val="009620D2"/>
    <w:rsid w:val="009621EB"/>
    <w:rsid w:val="00962200"/>
    <w:rsid w:val="0096262B"/>
    <w:rsid w:val="00962662"/>
    <w:rsid w:val="009626A7"/>
    <w:rsid w:val="00962A94"/>
    <w:rsid w:val="00962B15"/>
    <w:rsid w:val="0096329F"/>
    <w:rsid w:val="0096330E"/>
    <w:rsid w:val="009633B8"/>
    <w:rsid w:val="009636BF"/>
    <w:rsid w:val="00963814"/>
    <w:rsid w:val="00963BAD"/>
    <w:rsid w:val="00963EAF"/>
    <w:rsid w:val="009646C2"/>
    <w:rsid w:val="0096492D"/>
    <w:rsid w:val="00964979"/>
    <w:rsid w:val="009649CF"/>
    <w:rsid w:val="00964F4C"/>
    <w:rsid w:val="009657BC"/>
    <w:rsid w:val="00965FB4"/>
    <w:rsid w:val="0096632F"/>
    <w:rsid w:val="00966478"/>
    <w:rsid w:val="00966479"/>
    <w:rsid w:val="0096659E"/>
    <w:rsid w:val="009668A0"/>
    <w:rsid w:val="00966B17"/>
    <w:rsid w:val="00966EEA"/>
    <w:rsid w:val="00967294"/>
    <w:rsid w:val="009678C9"/>
    <w:rsid w:val="009705AD"/>
    <w:rsid w:val="00970948"/>
    <w:rsid w:val="00970D01"/>
    <w:rsid w:val="009712A9"/>
    <w:rsid w:val="009712B9"/>
    <w:rsid w:val="00971339"/>
    <w:rsid w:val="009713B2"/>
    <w:rsid w:val="00971427"/>
    <w:rsid w:val="00971533"/>
    <w:rsid w:val="00971709"/>
    <w:rsid w:val="00971862"/>
    <w:rsid w:val="00971963"/>
    <w:rsid w:val="00971EE8"/>
    <w:rsid w:val="009720B0"/>
    <w:rsid w:val="00972109"/>
    <w:rsid w:val="00972576"/>
    <w:rsid w:val="009729F6"/>
    <w:rsid w:val="00972B0A"/>
    <w:rsid w:val="00972BC8"/>
    <w:rsid w:val="00972BC9"/>
    <w:rsid w:val="00972BD8"/>
    <w:rsid w:val="00972C77"/>
    <w:rsid w:val="0097322F"/>
    <w:rsid w:val="009744C5"/>
    <w:rsid w:val="009744E5"/>
    <w:rsid w:val="00974606"/>
    <w:rsid w:val="009749DB"/>
    <w:rsid w:val="00974D69"/>
    <w:rsid w:val="00974EB6"/>
    <w:rsid w:val="0097504A"/>
    <w:rsid w:val="009752AA"/>
    <w:rsid w:val="00975579"/>
    <w:rsid w:val="0097569D"/>
    <w:rsid w:val="00975A50"/>
    <w:rsid w:val="009760C2"/>
    <w:rsid w:val="00976265"/>
    <w:rsid w:val="0097661C"/>
    <w:rsid w:val="00976727"/>
    <w:rsid w:val="00977045"/>
    <w:rsid w:val="00977287"/>
    <w:rsid w:val="0097734E"/>
    <w:rsid w:val="0097744C"/>
    <w:rsid w:val="00980206"/>
    <w:rsid w:val="00980326"/>
    <w:rsid w:val="00980330"/>
    <w:rsid w:val="009804B1"/>
    <w:rsid w:val="0098066D"/>
    <w:rsid w:val="009808BA"/>
    <w:rsid w:val="00980C51"/>
    <w:rsid w:val="00981190"/>
    <w:rsid w:val="00981227"/>
    <w:rsid w:val="00981441"/>
    <w:rsid w:val="00981772"/>
    <w:rsid w:val="009817BC"/>
    <w:rsid w:val="00981E15"/>
    <w:rsid w:val="00981FF0"/>
    <w:rsid w:val="00982624"/>
    <w:rsid w:val="009826C6"/>
    <w:rsid w:val="0098283F"/>
    <w:rsid w:val="00982DF3"/>
    <w:rsid w:val="00982F84"/>
    <w:rsid w:val="0098335A"/>
    <w:rsid w:val="00983412"/>
    <w:rsid w:val="00983AE8"/>
    <w:rsid w:val="009840C4"/>
    <w:rsid w:val="0098421B"/>
    <w:rsid w:val="00984C91"/>
    <w:rsid w:val="00984D72"/>
    <w:rsid w:val="00984DCE"/>
    <w:rsid w:val="00984EE1"/>
    <w:rsid w:val="0098515C"/>
    <w:rsid w:val="00985673"/>
    <w:rsid w:val="009856C1"/>
    <w:rsid w:val="0098593E"/>
    <w:rsid w:val="00985994"/>
    <w:rsid w:val="00985B96"/>
    <w:rsid w:val="00986011"/>
    <w:rsid w:val="009864BC"/>
    <w:rsid w:val="00986A15"/>
    <w:rsid w:val="00986BFD"/>
    <w:rsid w:val="009876D8"/>
    <w:rsid w:val="00987742"/>
    <w:rsid w:val="009877FA"/>
    <w:rsid w:val="00987C35"/>
    <w:rsid w:val="00987C4B"/>
    <w:rsid w:val="00987F65"/>
    <w:rsid w:val="0099055C"/>
    <w:rsid w:val="009905F7"/>
    <w:rsid w:val="00990A4F"/>
    <w:rsid w:val="00990C51"/>
    <w:rsid w:val="009915D5"/>
    <w:rsid w:val="009919F6"/>
    <w:rsid w:val="00991ADD"/>
    <w:rsid w:val="00991BBA"/>
    <w:rsid w:val="00991C30"/>
    <w:rsid w:val="00991D55"/>
    <w:rsid w:val="00991F19"/>
    <w:rsid w:val="00992F0D"/>
    <w:rsid w:val="00993D1B"/>
    <w:rsid w:val="00993D77"/>
    <w:rsid w:val="00993F3E"/>
    <w:rsid w:val="00993FD4"/>
    <w:rsid w:val="00994157"/>
    <w:rsid w:val="00994754"/>
    <w:rsid w:val="00994A26"/>
    <w:rsid w:val="00994E78"/>
    <w:rsid w:val="00994F18"/>
    <w:rsid w:val="00994F45"/>
    <w:rsid w:val="00995C04"/>
    <w:rsid w:val="00995DDE"/>
    <w:rsid w:val="009967F8"/>
    <w:rsid w:val="00996B21"/>
    <w:rsid w:val="009971C3"/>
    <w:rsid w:val="00997225"/>
    <w:rsid w:val="0099740F"/>
    <w:rsid w:val="009974EA"/>
    <w:rsid w:val="00997541"/>
    <w:rsid w:val="009975C6"/>
    <w:rsid w:val="0099765F"/>
    <w:rsid w:val="0099769E"/>
    <w:rsid w:val="00997ADE"/>
    <w:rsid w:val="00997FF1"/>
    <w:rsid w:val="009A07AD"/>
    <w:rsid w:val="009A0D6F"/>
    <w:rsid w:val="009A0F6D"/>
    <w:rsid w:val="009A120D"/>
    <w:rsid w:val="009A12AF"/>
    <w:rsid w:val="009A1A5C"/>
    <w:rsid w:val="009A1A69"/>
    <w:rsid w:val="009A1BC7"/>
    <w:rsid w:val="009A230B"/>
    <w:rsid w:val="009A2470"/>
    <w:rsid w:val="009A2695"/>
    <w:rsid w:val="009A2724"/>
    <w:rsid w:val="009A2831"/>
    <w:rsid w:val="009A29F6"/>
    <w:rsid w:val="009A2B6A"/>
    <w:rsid w:val="009A2C59"/>
    <w:rsid w:val="009A2CA1"/>
    <w:rsid w:val="009A32AB"/>
    <w:rsid w:val="009A3613"/>
    <w:rsid w:val="009A37E5"/>
    <w:rsid w:val="009A38E8"/>
    <w:rsid w:val="009A3E59"/>
    <w:rsid w:val="009A3FB9"/>
    <w:rsid w:val="009A454B"/>
    <w:rsid w:val="009A4BDE"/>
    <w:rsid w:val="009A599F"/>
    <w:rsid w:val="009A5AF0"/>
    <w:rsid w:val="009A5DD0"/>
    <w:rsid w:val="009A6325"/>
    <w:rsid w:val="009A6457"/>
    <w:rsid w:val="009A682B"/>
    <w:rsid w:val="009A6C6C"/>
    <w:rsid w:val="009A7321"/>
    <w:rsid w:val="009B002B"/>
    <w:rsid w:val="009B01A3"/>
    <w:rsid w:val="009B0803"/>
    <w:rsid w:val="009B0E0E"/>
    <w:rsid w:val="009B1301"/>
    <w:rsid w:val="009B146D"/>
    <w:rsid w:val="009B1E12"/>
    <w:rsid w:val="009B2335"/>
    <w:rsid w:val="009B25B2"/>
    <w:rsid w:val="009B272D"/>
    <w:rsid w:val="009B2854"/>
    <w:rsid w:val="009B2F0E"/>
    <w:rsid w:val="009B33A8"/>
    <w:rsid w:val="009B35DA"/>
    <w:rsid w:val="009B3CE9"/>
    <w:rsid w:val="009B3F25"/>
    <w:rsid w:val="009B468F"/>
    <w:rsid w:val="009B46C9"/>
    <w:rsid w:val="009B4C52"/>
    <w:rsid w:val="009B5253"/>
    <w:rsid w:val="009B5B91"/>
    <w:rsid w:val="009B5DDD"/>
    <w:rsid w:val="009B6249"/>
    <w:rsid w:val="009B64D1"/>
    <w:rsid w:val="009B659F"/>
    <w:rsid w:val="009B6FA9"/>
    <w:rsid w:val="009B6FB3"/>
    <w:rsid w:val="009B709E"/>
    <w:rsid w:val="009B74E1"/>
    <w:rsid w:val="009B7694"/>
    <w:rsid w:val="009B77FC"/>
    <w:rsid w:val="009B7863"/>
    <w:rsid w:val="009B7945"/>
    <w:rsid w:val="009B7B94"/>
    <w:rsid w:val="009B7D2C"/>
    <w:rsid w:val="009B7D8C"/>
    <w:rsid w:val="009C0613"/>
    <w:rsid w:val="009C0748"/>
    <w:rsid w:val="009C08DD"/>
    <w:rsid w:val="009C08ED"/>
    <w:rsid w:val="009C0DA9"/>
    <w:rsid w:val="009C0DC1"/>
    <w:rsid w:val="009C0E24"/>
    <w:rsid w:val="009C0F91"/>
    <w:rsid w:val="009C1177"/>
    <w:rsid w:val="009C1179"/>
    <w:rsid w:val="009C170B"/>
    <w:rsid w:val="009C1C09"/>
    <w:rsid w:val="009C1EC5"/>
    <w:rsid w:val="009C1FAE"/>
    <w:rsid w:val="009C2144"/>
    <w:rsid w:val="009C26FA"/>
    <w:rsid w:val="009C2756"/>
    <w:rsid w:val="009C2BC5"/>
    <w:rsid w:val="009C2F18"/>
    <w:rsid w:val="009C2F53"/>
    <w:rsid w:val="009C3481"/>
    <w:rsid w:val="009C3579"/>
    <w:rsid w:val="009C3739"/>
    <w:rsid w:val="009C4422"/>
    <w:rsid w:val="009C4435"/>
    <w:rsid w:val="009C479E"/>
    <w:rsid w:val="009C4B1F"/>
    <w:rsid w:val="009C4C78"/>
    <w:rsid w:val="009C4DC4"/>
    <w:rsid w:val="009C4F7B"/>
    <w:rsid w:val="009C514F"/>
    <w:rsid w:val="009C5323"/>
    <w:rsid w:val="009C5525"/>
    <w:rsid w:val="009C55E0"/>
    <w:rsid w:val="009C5E0E"/>
    <w:rsid w:val="009C5E82"/>
    <w:rsid w:val="009C62CF"/>
    <w:rsid w:val="009C638F"/>
    <w:rsid w:val="009C6E5C"/>
    <w:rsid w:val="009C7139"/>
    <w:rsid w:val="009C730A"/>
    <w:rsid w:val="009C74ED"/>
    <w:rsid w:val="009C759C"/>
    <w:rsid w:val="009C768E"/>
    <w:rsid w:val="009C7CC7"/>
    <w:rsid w:val="009C7F33"/>
    <w:rsid w:val="009D016E"/>
    <w:rsid w:val="009D0334"/>
    <w:rsid w:val="009D081A"/>
    <w:rsid w:val="009D0855"/>
    <w:rsid w:val="009D0A46"/>
    <w:rsid w:val="009D0CB8"/>
    <w:rsid w:val="009D0D83"/>
    <w:rsid w:val="009D1393"/>
    <w:rsid w:val="009D15E9"/>
    <w:rsid w:val="009D18A9"/>
    <w:rsid w:val="009D1D91"/>
    <w:rsid w:val="009D2081"/>
    <w:rsid w:val="009D2295"/>
    <w:rsid w:val="009D2A67"/>
    <w:rsid w:val="009D33B8"/>
    <w:rsid w:val="009D3769"/>
    <w:rsid w:val="009D3AEF"/>
    <w:rsid w:val="009D3B85"/>
    <w:rsid w:val="009D42B8"/>
    <w:rsid w:val="009D45FC"/>
    <w:rsid w:val="009D4861"/>
    <w:rsid w:val="009D4FA7"/>
    <w:rsid w:val="009D5E0D"/>
    <w:rsid w:val="009D5F56"/>
    <w:rsid w:val="009D602E"/>
    <w:rsid w:val="009D6C3C"/>
    <w:rsid w:val="009D763A"/>
    <w:rsid w:val="009D797B"/>
    <w:rsid w:val="009D7984"/>
    <w:rsid w:val="009E0030"/>
    <w:rsid w:val="009E0548"/>
    <w:rsid w:val="009E06BA"/>
    <w:rsid w:val="009E0714"/>
    <w:rsid w:val="009E0E99"/>
    <w:rsid w:val="009E18B1"/>
    <w:rsid w:val="009E19BB"/>
    <w:rsid w:val="009E19D0"/>
    <w:rsid w:val="009E19E6"/>
    <w:rsid w:val="009E1E36"/>
    <w:rsid w:val="009E200F"/>
    <w:rsid w:val="009E20C9"/>
    <w:rsid w:val="009E2637"/>
    <w:rsid w:val="009E2904"/>
    <w:rsid w:val="009E2CBF"/>
    <w:rsid w:val="009E2E5F"/>
    <w:rsid w:val="009E2F0F"/>
    <w:rsid w:val="009E323D"/>
    <w:rsid w:val="009E33CA"/>
    <w:rsid w:val="009E3560"/>
    <w:rsid w:val="009E3969"/>
    <w:rsid w:val="009E3986"/>
    <w:rsid w:val="009E39E3"/>
    <w:rsid w:val="009E3C88"/>
    <w:rsid w:val="009E3CF4"/>
    <w:rsid w:val="009E3FC9"/>
    <w:rsid w:val="009E4136"/>
    <w:rsid w:val="009E438B"/>
    <w:rsid w:val="009E44E0"/>
    <w:rsid w:val="009E4643"/>
    <w:rsid w:val="009E56B3"/>
    <w:rsid w:val="009E5CAE"/>
    <w:rsid w:val="009E5DC9"/>
    <w:rsid w:val="009E610C"/>
    <w:rsid w:val="009E640D"/>
    <w:rsid w:val="009E6E2A"/>
    <w:rsid w:val="009E6F72"/>
    <w:rsid w:val="009E77DA"/>
    <w:rsid w:val="009E77ED"/>
    <w:rsid w:val="009E7B00"/>
    <w:rsid w:val="009E7CE0"/>
    <w:rsid w:val="009E7F2D"/>
    <w:rsid w:val="009F0290"/>
    <w:rsid w:val="009F03F1"/>
    <w:rsid w:val="009F07B0"/>
    <w:rsid w:val="009F1284"/>
    <w:rsid w:val="009F153F"/>
    <w:rsid w:val="009F1785"/>
    <w:rsid w:val="009F1943"/>
    <w:rsid w:val="009F1D74"/>
    <w:rsid w:val="009F1E55"/>
    <w:rsid w:val="009F1F18"/>
    <w:rsid w:val="009F2193"/>
    <w:rsid w:val="009F2209"/>
    <w:rsid w:val="009F2358"/>
    <w:rsid w:val="009F23A0"/>
    <w:rsid w:val="009F259D"/>
    <w:rsid w:val="009F25A7"/>
    <w:rsid w:val="009F2DD4"/>
    <w:rsid w:val="009F3026"/>
    <w:rsid w:val="009F3254"/>
    <w:rsid w:val="009F3267"/>
    <w:rsid w:val="009F398E"/>
    <w:rsid w:val="009F3D83"/>
    <w:rsid w:val="009F41D9"/>
    <w:rsid w:val="009F43D9"/>
    <w:rsid w:val="009F47C1"/>
    <w:rsid w:val="009F4A45"/>
    <w:rsid w:val="009F4CA4"/>
    <w:rsid w:val="009F4EB1"/>
    <w:rsid w:val="009F535D"/>
    <w:rsid w:val="009F58F4"/>
    <w:rsid w:val="009F59ED"/>
    <w:rsid w:val="009F5A14"/>
    <w:rsid w:val="009F5BED"/>
    <w:rsid w:val="009F6483"/>
    <w:rsid w:val="009F65BE"/>
    <w:rsid w:val="009F6694"/>
    <w:rsid w:val="009F680D"/>
    <w:rsid w:val="009F6CA6"/>
    <w:rsid w:val="009F6DD4"/>
    <w:rsid w:val="009F6FFC"/>
    <w:rsid w:val="009F716B"/>
    <w:rsid w:val="009F72FC"/>
    <w:rsid w:val="009F732B"/>
    <w:rsid w:val="009F75B3"/>
    <w:rsid w:val="009F7A8B"/>
    <w:rsid w:val="009F7D92"/>
    <w:rsid w:val="00A002CA"/>
    <w:rsid w:val="00A009BA"/>
    <w:rsid w:val="00A00E8F"/>
    <w:rsid w:val="00A01308"/>
    <w:rsid w:val="00A01320"/>
    <w:rsid w:val="00A01359"/>
    <w:rsid w:val="00A016BF"/>
    <w:rsid w:val="00A017AA"/>
    <w:rsid w:val="00A0197B"/>
    <w:rsid w:val="00A019F2"/>
    <w:rsid w:val="00A021FD"/>
    <w:rsid w:val="00A02992"/>
    <w:rsid w:val="00A02A7F"/>
    <w:rsid w:val="00A0322E"/>
    <w:rsid w:val="00A03434"/>
    <w:rsid w:val="00A0369F"/>
    <w:rsid w:val="00A0383A"/>
    <w:rsid w:val="00A03E22"/>
    <w:rsid w:val="00A03EE2"/>
    <w:rsid w:val="00A04612"/>
    <w:rsid w:val="00A0498D"/>
    <w:rsid w:val="00A04A4B"/>
    <w:rsid w:val="00A04A94"/>
    <w:rsid w:val="00A04BBF"/>
    <w:rsid w:val="00A04C40"/>
    <w:rsid w:val="00A04C83"/>
    <w:rsid w:val="00A04C84"/>
    <w:rsid w:val="00A05381"/>
    <w:rsid w:val="00A05497"/>
    <w:rsid w:val="00A055E6"/>
    <w:rsid w:val="00A056DD"/>
    <w:rsid w:val="00A05730"/>
    <w:rsid w:val="00A05AD3"/>
    <w:rsid w:val="00A05FFF"/>
    <w:rsid w:val="00A06209"/>
    <w:rsid w:val="00A0634D"/>
    <w:rsid w:val="00A063F6"/>
    <w:rsid w:val="00A07524"/>
    <w:rsid w:val="00A078A0"/>
    <w:rsid w:val="00A078E3"/>
    <w:rsid w:val="00A07A0B"/>
    <w:rsid w:val="00A1014D"/>
    <w:rsid w:val="00A10827"/>
    <w:rsid w:val="00A10A59"/>
    <w:rsid w:val="00A10FC2"/>
    <w:rsid w:val="00A10FFD"/>
    <w:rsid w:val="00A1115D"/>
    <w:rsid w:val="00A11171"/>
    <w:rsid w:val="00A12044"/>
    <w:rsid w:val="00A121E9"/>
    <w:rsid w:val="00A12A66"/>
    <w:rsid w:val="00A12D0D"/>
    <w:rsid w:val="00A12ECA"/>
    <w:rsid w:val="00A13AE1"/>
    <w:rsid w:val="00A13C57"/>
    <w:rsid w:val="00A13EC9"/>
    <w:rsid w:val="00A13EDD"/>
    <w:rsid w:val="00A13F72"/>
    <w:rsid w:val="00A1418F"/>
    <w:rsid w:val="00A141A8"/>
    <w:rsid w:val="00A14336"/>
    <w:rsid w:val="00A1436E"/>
    <w:rsid w:val="00A14909"/>
    <w:rsid w:val="00A1495A"/>
    <w:rsid w:val="00A14B07"/>
    <w:rsid w:val="00A14BC7"/>
    <w:rsid w:val="00A14E16"/>
    <w:rsid w:val="00A14F2E"/>
    <w:rsid w:val="00A150E1"/>
    <w:rsid w:val="00A15309"/>
    <w:rsid w:val="00A15787"/>
    <w:rsid w:val="00A1593E"/>
    <w:rsid w:val="00A159AC"/>
    <w:rsid w:val="00A15A6B"/>
    <w:rsid w:val="00A15EAB"/>
    <w:rsid w:val="00A16219"/>
    <w:rsid w:val="00A16955"/>
    <w:rsid w:val="00A16B7E"/>
    <w:rsid w:val="00A16BD4"/>
    <w:rsid w:val="00A16C1A"/>
    <w:rsid w:val="00A170D6"/>
    <w:rsid w:val="00A174FB"/>
    <w:rsid w:val="00A17AFB"/>
    <w:rsid w:val="00A17BF2"/>
    <w:rsid w:val="00A17D7A"/>
    <w:rsid w:val="00A207F8"/>
    <w:rsid w:val="00A20ECE"/>
    <w:rsid w:val="00A213C4"/>
    <w:rsid w:val="00A21505"/>
    <w:rsid w:val="00A2165F"/>
    <w:rsid w:val="00A21AF1"/>
    <w:rsid w:val="00A21AF6"/>
    <w:rsid w:val="00A22486"/>
    <w:rsid w:val="00A22A72"/>
    <w:rsid w:val="00A22ACD"/>
    <w:rsid w:val="00A239B1"/>
    <w:rsid w:val="00A23A8C"/>
    <w:rsid w:val="00A23B05"/>
    <w:rsid w:val="00A23B1E"/>
    <w:rsid w:val="00A242F5"/>
    <w:rsid w:val="00A243D8"/>
    <w:rsid w:val="00A24463"/>
    <w:rsid w:val="00A24B5D"/>
    <w:rsid w:val="00A24D4A"/>
    <w:rsid w:val="00A24FCE"/>
    <w:rsid w:val="00A2506B"/>
    <w:rsid w:val="00A254C1"/>
    <w:rsid w:val="00A254F5"/>
    <w:rsid w:val="00A2568E"/>
    <w:rsid w:val="00A2590F"/>
    <w:rsid w:val="00A25D4B"/>
    <w:rsid w:val="00A25ECD"/>
    <w:rsid w:val="00A2644E"/>
    <w:rsid w:val="00A266AC"/>
    <w:rsid w:val="00A26A97"/>
    <w:rsid w:val="00A270F4"/>
    <w:rsid w:val="00A27AD6"/>
    <w:rsid w:val="00A27AF5"/>
    <w:rsid w:val="00A27CB8"/>
    <w:rsid w:val="00A27F2A"/>
    <w:rsid w:val="00A27F66"/>
    <w:rsid w:val="00A30268"/>
    <w:rsid w:val="00A30793"/>
    <w:rsid w:val="00A307BE"/>
    <w:rsid w:val="00A30A84"/>
    <w:rsid w:val="00A30F07"/>
    <w:rsid w:val="00A31045"/>
    <w:rsid w:val="00A311A4"/>
    <w:rsid w:val="00A31237"/>
    <w:rsid w:val="00A315C4"/>
    <w:rsid w:val="00A31718"/>
    <w:rsid w:val="00A31939"/>
    <w:rsid w:val="00A32428"/>
    <w:rsid w:val="00A32F0E"/>
    <w:rsid w:val="00A33810"/>
    <w:rsid w:val="00A33B4A"/>
    <w:rsid w:val="00A33E02"/>
    <w:rsid w:val="00A33E5A"/>
    <w:rsid w:val="00A34860"/>
    <w:rsid w:val="00A34B9A"/>
    <w:rsid w:val="00A34CD7"/>
    <w:rsid w:val="00A35062"/>
    <w:rsid w:val="00A350D9"/>
    <w:rsid w:val="00A35176"/>
    <w:rsid w:val="00A35501"/>
    <w:rsid w:val="00A36435"/>
    <w:rsid w:val="00A367C2"/>
    <w:rsid w:val="00A367ED"/>
    <w:rsid w:val="00A36A92"/>
    <w:rsid w:val="00A372AE"/>
    <w:rsid w:val="00A37632"/>
    <w:rsid w:val="00A379E0"/>
    <w:rsid w:val="00A379FD"/>
    <w:rsid w:val="00A37B17"/>
    <w:rsid w:val="00A37D6B"/>
    <w:rsid w:val="00A40094"/>
    <w:rsid w:val="00A40262"/>
    <w:rsid w:val="00A4043A"/>
    <w:rsid w:val="00A404F0"/>
    <w:rsid w:val="00A4064B"/>
    <w:rsid w:val="00A406A7"/>
    <w:rsid w:val="00A4072B"/>
    <w:rsid w:val="00A40F08"/>
    <w:rsid w:val="00A4166C"/>
    <w:rsid w:val="00A42413"/>
    <w:rsid w:val="00A4251E"/>
    <w:rsid w:val="00A4256C"/>
    <w:rsid w:val="00A4257B"/>
    <w:rsid w:val="00A4285C"/>
    <w:rsid w:val="00A42B0C"/>
    <w:rsid w:val="00A42FD2"/>
    <w:rsid w:val="00A4340F"/>
    <w:rsid w:val="00A434F3"/>
    <w:rsid w:val="00A435CA"/>
    <w:rsid w:val="00A443D7"/>
    <w:rsid w:val="00A443FA"/>
    <w:rsid w:val="00A4445F"/>
    <w:rsid w:val="00A448B4"/>
    <w:rsid w:val="00A45913"/>
    <w:rsid w:val="00A45982"/>
    <w:rsid w:val="00A45CD6"/>
    <w:rsid w:val="00A45D06"/>
    <w:rsid w:val="00A45F23"/>
    <w:rsid w:val="00A45FBD"/>
    <w:rsid w:val="00A460D7"/>
    <w:rsid w:val="00A46483"/>
    <w:rsid w:val="00A46EE6"/>
    <w:rsid w:val="00A46F4F"/>
    <w:rsid w:val="00A477DE"/>
    <w:rsid w:val="00A47A58"/>
    <w:rsid w:val="00A47B4D"/>
    <w:rsid w:val="00A47DBD"/>
    <w:rsid w:val="00A5072F"/>
    <w:rsid w:val="00A5086F"/>
    <w:rsid w:val="00A50B31"/>
    <w:rsid w:val="00A50C4B"/>
    <w:rsid w:val="00A51436"/>
    <w:rsid w:val="00A5152B"/>
    <w:rsid w:val="00A5181C"/>
    <w:rsid w:val="00A51BE2"/>
    <w:rsid w:val="00A51BFD"/>
    <w:rsid w:val="00A523FA"/>
    <w:rsid w:val="00A52445"/>
    <w:rsid w:val="00A526D5"/>
    <w:rsid w:val="00A531E6"/>
    <w:rsid w:val="00A535E7"/>
    <w:rsid w:val="00A53E95"/>
    <w:rsid w:val="00A53F06"/>
    <w:rsid w:val="00A54F56"/>
    <w:rsid w:val="00A54FA1"/>
    <w:rsid w:val="00A5547F"/>
    <w:rsid w:val="00A55693"/>
    <w:rsid w:val="00A55769"/>
    <w:rsid w:val="00A562FE"/>
    <w:rsid w:val="00A56556"/>
    <w:rsid w:val="00A565A8"/>
    <w:rsid w:val="00A5684C"/>
    <w:rsid w:val="00A56B55"/>
    <w:rsid w:val="00A56BAC"/>
    <w:rsid w:val="00A56F7F"/>
    <w:rsid w:val="00A57796"/>
    <w:rsid w:val="00A577AE"/>
    <w:rsid w:val="00A57E75"/>
    <w:rsid w:val="00A600B4"/>
    <w:rsid w:val="00A6038F"/>
    <w:rsid w:val="00A60CC1"/>
    <w:rsid w:val="00A61422"/>
    <w:rsid w:val="00A61C7F"/>
    <w:rsid w:val="00A6215C"/>
    <w:rsid w:val="00A62545"/>
    <w:rsid w:val="00A625AE"/>
    <w:rsid w:val="00A6275B"/>
    <w:rsid w:val="00A627FC"/>
    <w:rsid w:val="00A62933"/>
    <w:rsid w:val="00A62A3A"/>
    <w:rsid w:val="00A62BAF"/>
    <w:rsid w:val="00A62D24"/>
    <w:rsid w:val="00A63064"/>
    <w:rsid w:val="00A63266"/>
    <w:rsid w:val="00A632E4"/>
    <w:rsid w:val="00A6351F"/>
    <w:rsid w:val="00A636BF"/>
    <w:rsid w:val="00A63920"/>
    <w:rsid w:val="00A641BE"/>
    <w:rsid w:val="00A64544"/>
    <w:rsid w:val="00A649A1"/>
    <w:rsid w:val="00A64B19"/>
    <w:rsid w:val="00A6530E"/>
    <w:rsid w:val="00A65940"/>
    <w:rsid w:val="00A65BC6"/>
    <w:rsid w:val="00A65BD4"/>
    <w:rsid w:val="00A65FEA"/>
    <w:rsid w:val="00A662B4"/>
    <w:rsid w:val="00A66314"/>
    <w:rsid w:val="00A664AD"/>
    <w:rsid w:val="00A668C9"/>
    <w:rsid w:val="00A66DB8"/>
    <w:rsid w:val="00A66FD1"/>
    <w:rsid w:val="00A671E0"/>
    <w:rsid w:val="00A6749B"/>
    <w:rsid w:val="00A674F2"/>
    <w:rsid w:val="00A6779B"/>
    <w:rsid w:val="00A678AD"/>
    <w:rsid w:val="00A67BBC"/>
    <w:rsid w:val="00A70064"/>
    <w:rsid w:val="00A7053D"/>
    <w:rsid w:val="00A715AA"/>
    <w:rsid w:val="00A71799"/>
    <w:rsid w:val="00A71BDD"/>
    <w:rsid w:val="00A71D01"/>
    <w:rsid w:val="00A72625"/>
    <w:rsid w:val="00A72C0A"/>
    <w:rsid w:val="00A72DE4"/>
    <w:rsid w:val="00A73291"/>
    <w:rsid w:val="00A732CD"/>
    <w:rsid w:val="00A7381A"/>
    <w:rsid w:val="00A73E2A"/>
    <w:rsid w:val="00A74120"/>
    <w:rsid w:val="00A74647"/>
    <w:rsid w:val="00A748E8"/>
    <w:rsid w:val="00A757F3"/>
    <w:rsid w:val="00A75838"/>
    <w:rsid w:val="00A75DB8"/>
    <w:rsid w:val="00A76111"/>
    <w:rsid w:val="00A76A4A"/>
    <w:rsid w:val="00A76D1D"/>
    <w:rsid w:val="00A76EC3"/>
    <w:rsid w:val="00A7705E"/>
    <w:rsid w:val="00A7721E"/>
    <w:rsid w:val="00A77305"/>
    <w:rsid w:val="00A773B6"/>
    <w:rsid w:val="00A775F5"/>
    <w:rsid w:val="00A77F9F"/>
    <w:rsid w:val="00A8016D"/>
    <w:rsid w:val="00A803F4"/>
    <w:rsid w:val="00A805C9"/>
    <w:rsid w:val="00A807DF"/>
    <w:rsid w:val="00A808BF"/>
    <w:rsid w:val="00A8100A"/>
    <w:rsid w:val="00A814F5"/>
    <w:rsid w:val="00A8192E"/>
    <w:rsid w:val="00A81A1A"/>
    <w:rsid w:val="00A81D62"/>
    <w:rsid w:val="00A824F0"/>
    <w:rsid w:val="00A826E3"/>
    <w:rsid w:val="00A82CCD"/>
    <w:rsid w:val="00A83739"/>
    <w:rsid w:val="00A83D1A"/>
    <w:rsid w:val="00A84B09"/>
    <w:rsid w:val="00A84BEF"/>
    <w:rsid w:val="00A84E4C"/>
    <w:rsid w:val="00A85065"/>
    <w:rsid w:val="00A85A4C"/>
    <w:rsid w:val="00A85D00"/>
    <w:rsid w:val="00A86229"/>
    <w:rsid w:val="00A868DB"/>
    <w:rsid w:val="00A868ED"/>
    <w:rsid w:val="00A874E4"/>
    <w:rsid w:val="00A87612"/>
    <w:rsid w:val="00A876B1"/>
    <w:rsid w:val="00A87BCD"/>
    <w:rsid w:val="00A87BF0"/>
    <w:rsid w:val="00A900C5"/>
    <w:rsid w:val="00A904BF"/>
    <w:rsid w:val="00A90715"/>
    <w:rsid w:val="00A908AC"/>
    <w:rsid w:val="00A9168F"/>
    <w:rsid w:val="00A91C61"/>
    <w:rsid w:val="00A91CFD"/>
    <w:rsid w:val="00A92465"/>
    <w:rsid w:val="00A929B1"/>
    <w:rsid w:val="00A92B60"/>
    <w:rsid w:val="00A931DA"/>
    <w:rsid w:val="00A935C6"/>
    <w:rsid w:val="00A93901"/>
    <w:rsid w:val="00A93D0D"/>
    <w:rsid w:val="00A94058"/>
    <w:rsid w:val="00A9409F"/>
    <w:rsid w:val="00A942A6"/>
    <w:rsid w:val="00A9463A"/>
    <w:rsid w:val="00A946C4"/>
    <w:rsid w:val="00A94E00"/>
    <w:rsid w:val="00A94F1B"/>
    <w:rsid w:val="00A9518B"/>
    <w:rsid w:val="00A957BB"/>
    <w:rsid w:val="00A95914"/>
    <w:rsid w:val="00A95C61"/>
    <w:rsid w:val="00A95CF2"/>
    <w:rsid w:val="00A96544"/>
    <w:rsid w:val="00A96E48"/>
    <w:rsid w:val="00A9713D"/>
    <w:rsid w:val="00A9722F"/>
    <w:rsid w:val="00A97629"/>
    <w:rsid w:val="00A97715"/>
    <w:rsid w:val="00A979C3"/>
    <w:rsid w:val="00A97F5E"/>
    <w:rsid w:val="00AA083D"/>
    <w:rsid w:val="00AA0BF0"/>
    <w:rsid w:val="00AA0DD0"/>
    <w:rsid w:val="00AA0E44"/>
    <w:rsid w:val="00AA0E54"/>
    <w:rsid w:val="00AA0F85"/>
    <w:rsid w:val="00AA1080"/>
    <w:rsid w:val="00AA129F"/>
    <w:rsid w:val="00AA17BE"/>
    <w:rsid w:val="00AA1D22"/>
    <w:rsid w:val="00AA1F5C"/>
    <w:rsid w:val="00AA2019"/>
    <w:rsid w:val="00AA2416"/>
    <w:rsid w:val="00AA25C2"/>
    <w:rsid w:val="00AA2665"/>
    <w:rsid w:val="00AA29B5"/>
    <w:rsid w:val="00AA31DB"/>
    <w:rsid w:val="00AA3683"/>
    <w:rsid w:val="00AA39C3"/>
    <w:rsid w:val="00AA40C0"/>
    <w:rsid w:val="00AA419B"/>
    <w:rsid w:val="00AA47EB"/>
    <w:rsid w:val="00AA4843"/>
    <w:rsid w:val="00AA4A4A"/>
    <w:rsid w:val="00AA4CAF"/>
    <w:rsid w:val="00AA520D"/>
    <w:rsid w:val="00AA5332"/>
    <w:rsid w:val="00AA5AC5"/>
    <w:rsid w:val="00AA5F39"/>
    <w:rsid w:val="00AA61D7"/>
    <w:rsid w:val="00AA63DD"/>
    <w:rsid w:val="00AA661C"/>
    <w:rsid w:val="00AA678F"/>
    <w:rsid w:val="00AA711D"/>
    <w:rsid w:val="00AA7478"/>
    <w:rsid w:val="00AA7736"/>
    <w:rsid w:val="00AA7910"/>
    <w:rsid w:val="00AA7A97"/>
    <w:rsid w:val="00AA7B54"/>
    <w:rsid w:val="00AA7F72"/>
    <w:rsid w:val="00AB017D"/>
    <w:rsid w:val="00AB01A0"/>
    <w:rsid w:val="00AB01BA"/>
    <w:rsid w:val="00AB0404"/>
    <w:rsid w:val="00AB0420"/>
    <w:rsid w:val="00AB0CB6"/>
    <w:rsid w:val="00AB1260"/>
    <w:rsid w:val="00AB14F9"/>
    <w:rsid w:val="00AB1551"/>
    <w:rsid w:val="00AB15C1"/>
    <w:rsid w:val="00AB15D5"/>
    <w:rsid w:val="00AB165F"/>
    <w:rsid w:val="00AB1F70"/>
    <w:rsid w:val="00AB2815"/>
    <w:rsid w:val="00AB2C44"/>
    <w:rsid w:val="00AB31E1"/>
    <w:rsid w:val="00AB32F1"/>
    <w:rsid w:val="00AB3593"/>
    <w:rsid w:val="00AB37A1"/>
    <w:rsid w:val="00AB3857"/>
    <w:rsid w:val="00AB3AB2"/>
    <w:rsid w:val="00AB3CCA"/>
    <w:rsid w:val="00AB40CD"/>
    <w:rsid w:val="00AB42E0"/>
    <w:rsid w:val="00AB49F3"/>
    <w:rsid w:val="00AB4FDF"/>
    <w:rsid w:val="00AB5143"/>
    <w:rsid w:val="00AB5584"/>
    <w:rsid w:val="00AB561B"/>
    <w:rsid w:val="00AB58C7"/>
    <w:rsid w:val="00AB5BC7"/>
    <w:rsid w:val="00AB5D07"/>
    <w:rsid w:val="00AB6576"/>
    <w:rsid w:val="00AB6C1C"/>
    <w:rsid w:val="00AB6EA9"/>
    <w:rsid w:val="00AB705A"/>
    <w:rsid w:val="00AB7198"/>
    <w:rsid w:val="00AB7D20"/>
    <w:rsid w:val="00AB7DE1"/>
    <w:rsid w:val="00AB7E4F"/>
    <w:rsid w:val="00AC0031"/>
    <w:rsid w:val="00AC00A2"/>
    <w:rsid w:val="00AC02FF"/>
    <w:rsid w:val="00AC03F4"/>
    <w:rsid w:val="00AC0858"/>
    <w:rsid w:val="00AC08DC"/>
    <w:rsid w:val="00AC0C52"/>
    <w:rsid w:val="00AC0DC2"/>
    <w:rsid w:val="00AC0FA4"/>
    <w:rsid w:val="00AC105A"/>
    <w:rsid w:val="00AC1B93"/>
    <w:rsid w:val="00AC1CF3"/>
    <w:rsid w:val="00AC1D60"/>
    <w:rsid w:val="00AC20F0"/>
    <w:rsid w:val="00AC2BE6"/>
    <w:rsid w:val="00AC3283"/>
    <w:rsid w:val="00AC337E"/>
    <w:rsid w:val="00AC3571"/>
    <w:rsid w:val="00AC3DB9"/>
    <w:rsid w:val="00AC4073"/>
    <w:rsid w:val="00AC424D"/>
    <w:rsid w:val="00AC4C94"/>
    <w:rsid w:val="00AC5484"/>
    <w:rsid w:val="00AC5611"/>
    <w:rsid w:val="00AC57A9"/>
    <w:rsid w:val="00AC5881"/>
    <w:rsid w:val="00AC5E21"/>
    <w:rsid w:val="00AC6909"/>
    <w:rsid w:val="00AC6DC3"/>
    <w:rsid w:val="00AC75CD"/>
    <w:rsid w:val="00AC7856"/>
    <w:rsid w:val="00AC7FAE"/>
    <w:rsid w:val="00AD0300"/>
    <w:rsid w:val="00AD03CD"/>
    <w:rsid w:val="00AD07A8"/>
    <w:rsid w:val="00AD09C9"/>
    <w:rsid w:val="00AD0DD9"/>
    <w:rsid w:val="00AD0DF1"/>
    <w:rsid w:val="00AD0E61"/>
    <w:rsid w:val="00AD11BB"/>
    <w:rsid w:val="00AD169D"/>
    <w:rsid w:val="00AD1845"/>
    <w:rsid w:val="00AD1935"/>
    <w:rsid w:val="00AD1993"/>
    <w:rsid w:val="00AD19FC"/>
    <w:rsid w:val="00AD1AB2"/>
    <w:rsid w:val="00AD1C6F"/>
    <w:rsid w:val="00AD2149"/>
    <w:rsid w:val="00AD22F8"/>
    <w:rsid w:val="00AD29EC"/>
    <w:rsid w:val="00AD29F4"/>
    <w:rsid w:val="00AD2DCE"/>
    <w:rsid w:val="00AD305D"/>
    <w:rsid w:val="00AD3678"/>
    <w:rsid w:val="00AD39FE"/>
    <w:rsid w:val="00AD41F0"/>
    <w:rsid w:val="00AD448B"/>
    <w:rsid w:val="00AD462C"/>
    <w:rsid w:val="00AD4824"/>
    <w:rsid w:val="00AD485D"/>
    <w:rsid w:val="00AD48ED"/>
    <w:rsid w:val="00AD4D3D"/>
    <w:rsid w:val="00AD5156"/>
    <w:rsid w:val="00AD544E"/>
    <w:rsid w:val="00AD5FA9"/>
    <w:rsid w:val="00AD63FE"/>
    <w:rsid w:val="00AD6D4B"/>
    <w:rsid w:val="00AD7036"/>
    <w:rsid w:val="00AD7540"/>
    <w:rsid w:val="00AD77BB"/>
    <w:rsid w:val="00AD78D6"/>
    <w:rsid w:val="00AD79F2"/>
    <w:rsid w:val="00AD7A7A"/>
    <w:rsid w:val="00AD7CB0"/>
    <w:rsid w:val="00AD7CFC"/>
    <w:rsid w:val="00AE00BA"/>
    <w:rsid w:val="00AE04CE"/>
    <w:rsid w:val="00AE0CEF"/>
    <w:rsid w:val="00AE1535"/>
    <w:rsid w:val="00AE181B"/>
    <w:rsid w:val="00AE1AF8"/>
    <w:rsid w:val="00AE1BEB"/>
    <w:rsid w:val="00AE2120"/>
    <w:rsid w:val="00AE2180"/>
    <w:rsid w:val="00AE2332"/>
    <w:rsid w:val="00AE236F"/>
    <w:rsid w:val="00AE237D"/>
    <w:rsid w:val="00AE29D3"/>
    <w:rsid w:val="00AE2DE9"/>
    <w:rsid w:val="00AE2E1A"/>
    <w:rsid w:val="00AE30E5"/>
    <w:rsid w:val="00AE3315"/>
    <w:rsid w:val="00AE35D7"/>
    <w:rsid w:val="00AE39EC"/>
    <w:rsid w:val="00AE3AC3"/>
    <w:rsid w:val="00AE3BD8"/>
    <w:rsid w:val="00AE3F2C"/>
    <w:rsid w:val="00AE40D1"/>
    <w:rsid w:val="00AE4C85"/>
    <w:rsid w:val="00AE4D8E"/>
    <w:rsid w:val="00AE4F73"/>
    <w:rsid w:val="00AE5650"/>
    <w:rsid w:val="00AE5777"/>
    <w:rsid w:val="00AE5CCC"/>
    <w:rsid w:val="00AE5FD3"/>
    <w:rsid w:val="00AE614B"/>
    <w:rsid w:val="00AE64ED"/>
    <w:rsid w:val="00AE6683"/>
    <w:rsid w:val="00AE6739"/>
    <w:rsid w:val="00AE699D"/>
    <w:rsid w:val="00AE6ED6"/>
    <w:rsid w:val="00AE6EF6"/>
    <w:rsid w:val="00AE762E"/>
    <w:rsid w:val="00AF054E"/>
    <w:rsid w:val="00AF068F"/>
    <w:rsid w:val="00AF0F19"/>
    <w:rsid w:val="00AF10A9"/>
    <w:rsid w:val="00AF121B"/>
    <w:rsid w:val="00AF198E"/>
    <w:rsid w:val="00AF1EFB"/>
    <w:rsid w:val="00AF1F4C"/>
    <w:rsid w:val="00AF22AF"/>
    <w:rsid w:val="00AF28E8"/>
    <w:rsid w:val="00AF37B9"/>
    <w:rsid w:val="00AF38F4"/>
    <w:rsid w:val="00AF3F34"/>
    <w:rsid w:val="00AF480F"/>
    <w:rsid w:val="00AF4ADA"/>
    <w:rsid w:val="00AF4BCA"/>
    <w:rsid w:val="00AF4D8D"/>
    <w:rsid w:val="00AF4EE4"/>
    <w:rsid w:val="00AF4F12"/>
    <w:rsid w:val="00AF5009"/>
    <w:rsid w:val="00AF5066"/>
    <w:rsid w:val="00AF5400"/>
    <w:rsid w:val="00AF54D7"/>
    <w:rsid w:val="00AF577D"/>
    <w:rsid w:val="00AF58B5"/>
    <w:rsid w:val="00AF5CA7"/>
    <w:rsid w:val="00AF5E1C"/>
    <w:rsid w:val="00AF698A"/>
    <w:rsid w:val="00AF6FF2"/>
    <w:rsid w:val="00AF735A"/>
    <w:rsid w:val="00AF73E5"/>
    <w:rsid w:val="00AF76EE"/>
    <w:rsid w:val="00AF786E"/>
    <w:rsid w:val="00AF790E"/>
    <w:rsid w:val="00AF7C36"/>
    <w:rsid w:val="00B00216"/>
    <w:rsid w:val="00B004E5"/>
    <w:rsid w:val="00B011C9"/>
    <w:rsid w:val="00B01472"/>
    <w:rsid w:val="00B0188C"/>
    <w:rsid w:val="00B01D20"/>
    <w:rsid w:val="00B02158"/>
    <w:rsid w:val="00B02297"/>
    <w:rsid w:val="00B022A5"/>
    <w:rsid w:val="00B02469"/>
    <w:rsid w:val="00B02F6B"/>
    <w:rsid w:val="00B03081"/>
    <w:rsid w:val="00B0356E"/>
    <w:rsid w:val="00B037AE"/>
    <w:rsid w:val="00B0399A"/>
    <w:rsid w:val="00B042D7"/>
    <w:rsid w:val="00B046D3"/>
    <w:rsid w:val="00B0480E"/>
    <w:rsid w:val="00B0483B"/>
    <w:rsid w:val="00B04877"/>
    <w:rsid w:val="00B04BC1"/>
    <w:rsid w:val="00B05474"/>
    <w:rsid w:val="00B05BCB"/>
    <w:rsid w:val="00B05C56"/>
    <w:rsid w:val="00B05F41"/>
    <w:rsid w:val="00B061D3"/>
    <w:rsid w:val="00B06485"/>
    <w:rsid w:val="00B06857"/>
    <w:rsid w:val="00B068BA"/>
    <w:rsid w:val="00B07110"/>
    <w:rsid w:val="00B07BFB"/>
    <w:rsid w:val="00B07E37"/>
    <w:rsid w:val="00B10154"/>
    <w:rsid w:val="00B10400"/>
    <w:rsid w:val="00B1081A"/>
    <w:rsid w:val="00B10D6D"/>
    <w:rsid w:val="00B10FCE"/>
    <w:rsid w:val="00B1127C"/>
    <w:rsid w:val="00B11280"/>
    <w:rsid w:val="00B11C7B"/>
    <w:rsid w:val="00B11D5D"/>
    <w:rsid w:val="00B11E10"/>
    <w:rsid w:val="00B11F31"/>
    <w:rsid w:val="00B11F68"/>
    <w:rsid w:val="00B1231D"/>
    <w:rsid w:val="00B1253C"/>
    <w:rsid w:val="00B12D1F"/>
    <w:rsid w:val="00B12F7E"/>
    <w:rsid w:val="00B12F80"/>
    <w:rsid w:val="00B13123"/>
    <w:rsid w:val="00B131AF"/>
    <w:rsid w:val="00B1348A"/>
    <w:rsid w:val="00B1385E"/>
    <w:rsid w:val="00B13890"/>
    <w:rsid w:val="00B13952"/>
    <w:rsid w:val="00B13B82"/>
    <w:rsid w:val="00B14054"/>
    <w:rsid w:val="00B15783"/>
    <w:rsid w:val="00B15996"/>
    <w:rsid w:val="00B15C6E"/>
    <w:rsid w:val="00B1600E"/>
    <w:rsid w:val="00B16636"/>
    <w:rsid w:val="00B16847"/>
    <w:rsid w:val="00B16C8A"/>
    <w:rsid w:val="00B16D6A"/>
    <w:rsid w:val="00B172F6"/>
    <w:rsid w:val="00B1737B"/>
    <w:rsid w:val="00B173F9"/>
    <w:rsid w:val="00B179BC"/>
    <w:rsid w:val="00B17F33"/>
    <w:rsid w:val="00B17F61"/>
    <w:rsid w:val="00B211B9"/>
    <w:rsid w:val="00B212C4"/>
    <w:rsid w:val="00B2137E"/>
    <w:rsid w:val="00B214E2"/>
    <w:rsid w:val="00B2190A"/>
    <w:rsid w:val="00B219BA"/>
    <w:rsid w:val="00B21FD9"/>
    <w:rsid w:val="00B220F2"/>
    <w:rsid w:val="00B223A5"/>
    <w:rsid w:val="00B224EB"/>
    <w:rsid w:val="00B225D8"/>
    <w:rsid w:val="00B22F5C"/>
    <w:rsid w:val="00B230A4"/>
    <w:rsid w:val="00B233ED"/>
    <w:rsid w:val="00B23AF5"/>
    <w:rsid w:val="00B23B5A"/>
    <w:rsid w:val="00B23E5B"/>
    <w:rsid w:val="00B24067"/>
    <w:rsid w:val="00B24465"/>
    <w:rsid w:val="00B244B6"/>
    <w:rsid w:val="00B2452A"/>
    <w:rsid w:val="00B2458E"/>
    <w:rsid w:val="00B24B28"/>
    <w:rsid w:val="00B24E6B"/>
    <w:rsid w:val="00B2530A"/>
    <w:rsid w:val="00B25A39"/>
    <w:rsid w:val="00B25BC6"/>
    <w:rsid w:val="00B2605C"/>
    <w:rsid w:val="00B2622D"/>
    <w:rsid w:val="00B2646B"/>
    <w:rsid w:val="00B265C5"/>
    <w:rsid w:val="00B26918"/>
    <w:rsid w:val="00B274C9"/>
    <w:rsid w:val="00B2755C"/>
    <w:rsid w:val="00B275B0"/>
    <w:rsid w:val="00B27818"/>
    <w:rsid w:val="00B30204"/>
    <w:rsid w:val="00B304EB"/>
    <w:rsid w:val="00B306D0"/>
    <w:rsid w:val="00B309D4"/>
    <w:rsid w:val="00B31039"/>
    <w:rsid w:val="00B315B0"/>
    <w:rsid w:val="00B31B1D"/>
    <w:rsid w:val="00B31B72"/>
    <w:rsid w:val="00B31D5A"/>
    <w:rsid w:val="00B32047"/>
    <w:rsid w:val="00B32259"/>
    <w:rsid w:val="00B32331"/>
    <w:rsid w:val="00B32347"/>
    <w:rsid w:val="00B3279A"/>
    <w:rsid w:val="00B32892"/>
    <w:rsid w:val="00B32FD8"/>
    <w:rsid w:val="00B337F5"/>
    <w:rsid w:val="00B3383A"/>
    <w:rsid w:val="00B338C8"/>
    <w:rsid w:val="00B3400F"/>
    <w:rsid w:val="00B341CA"/>
    <w:rsid w:val="00B34373"/>
    <w:rsid w:val="00B34424"/>
    <w:rsid w:val="00B3443C"/>
    <w:rsid w:val="00B34E85"/>
    <w:rsid w:val="00B35109"/>
    <w:rsid w:val="00B35940"/>
    <w:rsid w:val="00B35BFB"/>
    <w:rsid w:val="00B3610A"/>
    <w:rsid w:val="00B363AC"/>
    <w:rsid w:val="00B3688F"/>
    <w:rsid w:val="00B368CC"/>
    <w:rsid w:val="00B36BA8"/>
    <w:rsid w:val="00B36F6D"/>
    <w:rsid w:val="00B37290"/>
    <w:rsid w:val="00B4013E"/>
    <w:rsid w:val="00B402B0"/>
    <w:rsid w:val="00B4033E"/>
    <w:rsid w:val="00B40772"/>
    <w:rsid w:val="00B40BBF"/>
    <w:rsid w:val="00B410F4"/>
    <w:rsid w:val="00B4161C"/>
    <w:rsid w:val="00B41B83"/>
    <w:rsid w:val="00B41E0E"/>
    <w:rsid w:val="00B41E9D"/>
    <w:rsid w:val="00B423B2"/>
    <w:rsid w:val="00B425DF"/>
    <w:rsid w:val="00B426EE"/>
    <w:rsid w:val="00B42830"/>
    <w:rsid w:val="00B428D9"/>
    <w:rsid w:val="00B428E6"/>
    <w:rsid w:val="00B42A92"/>
    <w:rsid w:val="00B42C98"/>
    <w:rsid w:val="00B431F2"/>
    <w:rsid w:val="00B437BE"/>
    <w:rsid w:val="00B43D78"/>
    <w:rsid w:val="00B446BD"/>
    <w:rsid w:val="00B44A70"/>
    <w:rsid w:val="00B44BB4"/>
    <w:rsid w:val="00B4509D"/>
    <w:rsid w:val="00B45154"/>
    <w:rsid w:val="00B4515A"/>
    <w:rsid w:val="00B453CB"/>
    <w:rsid w:val="00B45661"/>
    <w:rsid w:val="00B45B79"/>
    <w:rsid w:val="00B45B96"/>
    <w:rsid w:val="00B45BBB"/>
    <w:rsid w:val="00B45C6D"/>
    <w:rsid w:val="00B465E1"/>
    <w:rsid w:val="00B466AD"/>
    <w:rsid w:val="00B4672E"/>
    <w:rsid w:val="00B4698A"/>
    <w:rsid w:val="00B46A71"/>
    <w:rsid w:val="00B46B64"/>
    <w:rsid w:val="00B47411"/>
    <w:rsid w:val="00B475A3"/>
    <w:rsid w:val="00B475A8"/>
    <w:rsid w:val="00B4798C"/>
    <w:rsid w:val="00B47999"/>
    <w:rsid w:val="00B47B58"/>
    <w:rsid w:val="00B503DE"/>
    <w:rsid w:val="00B509C3"/>
    <w:rsid w:val="00B51843"/>
    <w:rsid w:val="00B51B9D"/>
    <w:rsid w:val="00B51DB3"/>
    <w:rsid w:val="00B51EB1"/>
    <w:rsid w:val="00B5235E"/>
    <w:rsid w:val="00B526F2"/>
    <w:rsid w:val="00B5274F"/>
    <w:rsid w:val="00B52B83"/>
    <w:rsid w:val="00B52EEA"/>
    <w:rsid w:val="00B53877"/>
    <w:rsid w:val="00B538EB"/>
    <w:rsid w:val="00B53BB6"/>
    <w:rsid w:val="00B53DC0"/>
    <w:rsid w:val="00B53F61"/>
    <w:rsid w:val="00B54163"/>
    <w:rsid w:val="00B54169"/>
    <w:rsid w:val="00B547BB"/>
    <w:rsid w:val="00B54A89"/>
    <w:rsid w:val="00B54D1D"/>
    <w:rsid w:val="00B54E7A"/>
    <w:rsid w:val="00B5516D"/>
    <w:rsid w:val="00B551D7"/>
    <w:rsid w:val="00B552C2"/>
    <w:rsid w:val="00B55328"/>
    <w:rsid w:val="00B5547B"/>
    <w:rsid w:val="00B55F50"/>
    <w:rsid w:val="00B55F53"/>
    <w:rsid w:val="00B55FB4"/>
    <w:rsid w:val="00B5608D"/>
    <w:rsid w:val="00B561D3"/>
    <w:rsid w:val="00B564F7"/>
    <w:rsid w:val="00B569FA"/>
    <w:rsid w:val="00B56B8C"/>
    <w:rsid w:val="00B57061"/>
    <w:rsid w:val="00B57243"/>
    <w:rsid w:val="00B57388"/>
    <w:rsid w:val="00B57470"/>
    <w:rsid w:val="00B5781E"/>
    <w:rsid w:val="00B5790D"/>
    <w:rsid w:val="00B57F80"/>
    <w:rsid w:val="00B60530"/>
    <w:rsid w:val="00B608C8"/>
    <w:rsid w:val="00B61017"/>
    <w:rsid w:val="00B6122B"/>
    <w:rsid w:val="00B61FC6"/>
    <w:rsid w:val="00B62569"/>
    <w:rsid w:val="00B62961"/>
    <w:rsid w:val="00B62AB7"/>
    <w:rsid w:val="00B62B25"/>
    <w:rsid w:val="00B62B35"/>
    <w:rsid w:val="00B62B76"/>
    <w:rsid w:val="00B62F77"/>
    <w:rsid w:val="00B62FCD"/>
    <w:rsid w:val="00B63269"/>
    <w:rsid w:val="00B633DA"/>
    <w:rsid w:val="00B63548"/>
    <w:rsid w:val="00B64425"/>
    <w:rsid w:val="00B64A3E"/>
    <w:rsid w:val="00B64A7C"/>
    <w:rsid w:val="00B64B38"/>
    <w:rsid w:val="00B64BF4"/>
    <w:rsid w:val="00B64E33"/>
    <w:rsid w:val="00B64E98"/>
    <w:rsid w:val="00B64F15"/>
    <w:rsid w:val="00B6512F"/>
    <w:rsid w:val="00B6516D"/>
    <w:rsid w:val="00B653A9"/>
    <w:rsid w:val="00B6558B"/>
    <w:rsid w:val="00B655DF"/>
    <w:rsid w:val="00B6569C"/>
    <w:rsid w:val="00B65794"/>
    <w:rsid w:val="00B6594C"/>
    <w:rsid w:val="00B65952"/>
    <w:rsid w:val="00B65987"/>
    <w:rsid w:val="00B662B4"/>
    <w:rsid w:val="00B663D8"/>
    <w:rsid w:val="00B66A88"/>
    <w:rsid w:val="00B66AA5"/>
    <w:rsid w:val="00B66B46"/>
    <w:rsid w:val="00B66D2B"/>
    <w:rsid w:val="00B6716E"/>
    <w:rsid w:val="00B67378"/>
    <w:rsid w:val="00B675A7"/>
    <w:rsid w:val="00B67A0B"/>
    <w:rsid w:val="00B67A3F"/>
    <w:rsid w:val="00B67E00"/>
    <w:rsid w:val="00B67E80"/>
    <w:rsid w:val="00B70016"/>
    <w:rsid w:val="00B700DE"/>
    <w:rsid w:val="00B70C25"/>
    <w:rsid w:val="00B70E49"/>
    <w:rsid w:val="00B71039"/>
    <w:rsid w:val="00B710AA"/>
    <w:rsid w:val="00B713FE"/>
    <w:rsid w:val="00B71436"/>
    <w:rsid w:val="00B71621"/>
    <w:rsid w:val="00B718C9"/>
    <w:rsid w:val="00B71BD1"/>
    <w:rsid w:val="00B71E97"/>
    <w:rsid w:val="00B72749"/>
    <w:rsid w:val="00B729AB"/>
    <w:rsid w:val="00B72F1A"/>
    <w:rsid w:val="00B72F69"/>
    <w:rsid w:val="00B7373B"/>
    <w:rsid w:val="00B73824"/>
    <w:rsid w:val="00B73D12"/>
    <w:rsid w:val="00B73D89"/>
    <w:rsid w:val="00B73E78"/>
    <w:rsid w:val="00B743C7"/>
    <w:rsid w:val="00B74679"/>
    <w:rsid w:val="00B74DD5"/>
    <w:rsid w:val="00B75311"/>
    <w:rsid w:val="00B75ADA"/>
    <w:rsid w:val="00B75C46"/>
    <w:rsid w:val="00B75DE5"/>
    <w:rsid w:val="00B75FBD"/>
    <w:rsid w:val="00B761CF"/>
    <w:rsid w:val="00B76352"/>
    <w:rsid w:val="00B763A1"/>
    <w:rsid w:val="00B763E4"/>
    <w:rsid w:val="00B76473"/>
    <w:rsid w:val="00B764FE"/>
    <w:rsid w:val="00B76564"/>
    <w:rsid w:val="00B76A69"/>
    <w:rsid w:val="00B776F8"/>
    <w:rsid w:val="00B7771E"/>
    <w:rsid w:val="00B7787C"/>
    <w:rsid w:val="00B7791D"/>
    <w:rsid w:val="00B77D01"/>
    <w:rsid w:val="00B77D14"/>
    <w:rsid w:val="00B77F80"/>
    <w:rsid w:val="00B800F9"/>
    <w:rsid w:val="00B806E9"/>
    <w:rsid w:val="00B80996"/>
    <w:rsid w:val="00B80BC8"/>
    <w:rsid w:val="00B80CD2"/>
    <w:rsid w:val="00B80E8C"/>
    <w:rsid w:val="00B81070"/>
    <w:rsid w:val="00B81511"/>
    <w:rsid w:val="00B8163F"/>
    <w:rsid w:val="00B81747"/>
    <w:rsid w:val="00B81E5F"/>
    <w:rsid w:val="00B82599"/>
    <w:rsid w:val="00B826FE"/>
    <w:rsid w:val="00B8298D"/>
    <w:rsid w:val="00B831EE"/>
    <w:rsid w:val="00B83394"/>
    <w:rsid w:val="00B8393A"/>
    <w:rsid w:val="00B83A16"/>
    <w:rsid w:val="00B83F9D"/>
    <w:rsid w:val="00B840A2"/>
    <w:rsid w:val="00B84662"/>
    <w:rsid w:val="00B8471B"/>
    <w:rsid w:val="00B84A58"/>
    <w:rsid w:val="00B851DA"/>
    <w:rsid w:val="00B856B3"/>
    <w:rsid w:val="00B857D4"/>
    <w:rsid w:val="00B85902"/>
    <w:rsid w:val="00B85963"/>
    <w:rsid w:val="00B8609B"/>
    <w:rsid w:val="00B8686B"/>
    <w:rsid w:val="00B868FF"/>
    <w:rsid w:val="00B86EC5"/>
    <w:rsid w:val="00B87D00"/>
    <w:rsid w:val="00B87D57"/>
    <w:rsid w:val="00B90592"/>
    <w:rsid w:val="00B90613"/>
    <w:rsid w:val="00B9095B"/>
    <w:rsid w:val="00B9096F"/>
    <w:rsid w:val="00B90A40"/>
    <w:rsid w:val="00B910CE"/>
    <w:rsid w:val="00B91124"/>
    <w:rsid w:val="00B916F7"/>
    <w:rsid w:val="00B91762"/>
    <w:rsid w:val="00B91863"/>
    <w:rsid w:val="00B92157"/>
    <w:rsid w:val="00B92200"/>
    <w:rsid w:val="00B922C4"/>
    <w:rsid w:val="00B945DC"/>
    <w:rsid w:val="00B9497E"/>
    <w:rsid w:val="00B94F51"/>
    <w:rsid w:val="00B95190"/>
    <w:rsid w:val="00B954FD"/>
    <w:rsid w:val="00B95507"/>
    <w:rsid w:val="00B9582C"/>
    <w:rsid w:val="00B95CFC"/>
    <w:rsid w:val="00B95F0A"/>
    <w:rsid w:val="00B960BF"/>
    <w:rsid w:val="00B965D8"/>
    <w:rsid w:val="00B96A52"/>
    <w:rsid w:val="00B96CEB"/>
    <w:rsid w:val="00B96F4D"/>
    <w:rsid w:val="00B979D6"/>
    <w:rsid w:val="00BA000D"/>
    <w:rsid w:val="00BA0379"/>
    <w:rsid w:val="00BA04F1"/>
    <w:rsid w:val="00BA090C"/>
    <w:rsid w:val="00BA0988"/>
    <w:rsid w:val="00BA1774"/>
    <w:rsid w:val="00BA1930"/>
    <w:rsid w:val="00BA20D8"/>
    <w:rsid w:val="00BA2113"/>
    <w:rsid w:val="00BA21A1"/>
    <w:rsid w:val="00BA22E5"/>
    <w:rsid w:val="00BA2A4A"/>
    <w:rsid w:val="00BA2FEC"/>
    <w:rsid w:val="00BA30C9"/>
    <w:rsid w:val="00BA33A6"/>
    <w:rsid w:val="00BA3836"/>
    <w:rsid w:val="00BA3AED"/>
    <w:rsid w:val="00BA3F9D"/>
    <w:rsid w:val="00BA414B"/>
    <w:rsid w:val="00BA42B6"/>
    <w:rsid w:val="00BA4351"/>
    <w:rsid w:val="00BA4805"/>
    <w:rsid w:val="00BA4A6C"/>
    <w:rsid w:val="00BA4B3C"/>
    <w:rsid w:val="00BA6380"/>
    <w:rsid w:val="00BA63F4"/>
    <w:rsid w:val="00BA6482"/>
    <w:rsid w:val="00BA7778"/>
    <w:rsid w:val="00BB0812"/>
    <w:rsid w:val="00BB0891"/>
    <w:rsid w:val="00BB0CC0"/>
    <w:rsid w:val="00BB102A"/>
    <w:rsid w:val="00BB13D3"/>
    <w:rsid w:val="00BB13DD"/>
    <w:rsid w:val="00BB16ED"/>
    <w:rsid w:val="00BB1A7D"/>
    <w:rsid w:val="00BB1E9C"/>
    <w:rsid w:val="00BB1FB5"/>
    <w:rsid w:val="00BB24C8"/>
    <w:rsid w:val="00BB26EB"/>
    <w:rsid w:val="00BB2A6B"/>
    <w:rsid w:val="00BB2BA6"/>
    <w:rsid w:val="00BB2D18"/>
    <w:rsid w:val="00BB3084"/>
    <w:rsid w:val="00BB3A08"/>
    <w:rsid w:val="00BB3E7F"/>
    <w:rsid w:val="00BB3F69"/>
    <w:rsid w:val="00BB521F"/>
    <w:rsid w:val="00BB5269"/>
    <w:rsid w:val="00BB55B3"/>
    <w:rsid w:val="00BB6717"/>
    <w:rsid w:val="00BB6AA5"/>
    <w:rsid w:val="00BB72FA"/>
    <w:rsid w:val="00BB799D"/>
    <w:rsid w:val="00BB7AE1"/>
    <w:rsid w:val="00BB7B5D"/>
    <w:rsid w:val="00BC033C"/>
    <w:rsid w:val="00BC0401"/>
    <w:rsid w:val="00BC046F"/>
    <w:rsid w:val="00BC0961"/>
    <w:rsid w:val="00BC0A47"/>
    <w:rsid w:val="00BC0E5D"/>
    <w:rsid w:val="00BC0EBB"/>
    <w:rsid w:val="00BC213F"/>
    <w:rsid w:val="00BC2387"/>
    <w:rsid w:val="00BC2670"/>
    <w:rsid w:val="00BC2D3D"/>
    <w:rsid w:val="00BC2F30"/>
    <w:rsid w:val="00BC2F4C"/>
    <w:rsid w:val="00BC34B3"/>
    <w:rsid w:val="00BC3520"/>
    <w:rsid w:val="00BC3F09"/>
    <w:rsid w:val="00BC4009"/>
    <w:rsid w:val="00BC4112"/>
    <w:rsid w:val="00BC423D"/>
    <w:rsid w:val="00BC464F"/>
    <w:rsid w:val="00BC4946"/>
    <w:rsid w:val="00BC4E8F"/>
    <w:rsid w:val="00BC4EDF"/>
    <w:rsid w:val="00BC4F6C"/>
    <w:rsid w:val="00BC4F88"/>
    <w:rsid w:val="00BC5002"/>
    <w:rsid w:val="00BC5884"/>
    <w:rsid w:val="00BC58C9"/>
    <w:rsid w:val="00BC58E3"/>
    <w:rsid w:val="00BC5D61"/>
    <w:rsid w:val="00BC601E"/>
    <w:rsid w:val="00BC6037"/>
    <w:rsid w:val="00BC603C"/>
    <w:rsid w:val="00BC609B"/>
    <w:rsid w:val="00BC611E"/>
    <w:rsid w:val="00BC6450"/>
    <w:rsid w:val="00BC6A89"/>
    <w:rsid w:val="00BC6D02"/>
    <w:rsid w:val="00BC73E9"/>
    <w:rsid w:val="00BC73EC"/>
    <w:rsid w:val="00BC78F8"/>
    <w:rsid w:val="00BC7F40"/>
    <w:rsid w:val="00BD0341"/>
    <w:rsid w:val="00BD0794"/>
    <w:rsid w:val="00BD0BD8"/>
    <w:rsid w:val="00BD0F30"/>
    <w:rsid w:val="00BD1296"/>
    <w:rsid w:val="00BD1519"/>
    <w:rsid w:val="00BD18C5"/>
    <w:rsid w:val="00BD1E86"/>
    <w:rsid w:val="00BD1EE3"/>
    <w:rsid w:val="00BD2153"/>
    <w:rsid w:val="00BD21F3"/>
    <w:rsid w:val="00BD2556"/>
    <w:rsid w:val="00BD2648"/>
    <w:rsid w:val="00BD298B"/>
    <w:rsid w:val="00BD2B22"/>
    <w:rsid w:val="00BD2EAE"/>
    <w:rsid w:val="00BD2F66"/>
    <w:rsid w:val="00BD308B"/>
    <w:rsid w:val="00BD32A2"/>
    <w:rsid w:val="00BD3360"/>
    <w:rsid w:val="00BD379E"/>
    <w:rsid w:val="00BD386E"/>
    <w:rsid w:val="00BD3A5B"/>
    <w:rsid w:val="00BD3A7B"/>
    <w:rsid w:val="00BD3BD2"/>
    <w:rsid w:val="00BD3CFB"/>
    <w:rsid w:val="00BD3E4A"/>
    <w:rsid w:val="00BD3E55"/>
    <w:rsid w:val="00BD3FFE"/>
    <w:rsid w:val="00BD40C8"/>
    <w:rsid w:val="00BD40EC"/>
    <w:rsid w:val="00BD4208"/>
    <w:rsid w:val="00BD4469"/>
    <w:rsid w:val="00BD4608"/>
    <w:rsid w:val="00BD49BD"/>
    <w:rsid w:val="00BD4ECA"/>
    <w:rsid w:val="00BD52A7"/>
    <w:rsid w:val="00BD537E"/>
    <w:rsid w:val="00BD571E"/>
    <w:rsid w:val="00BD59DF"/>
    <w:rsid w:val="00BD5CE7"/>
    <w:rsid w:val="00BD5DA5"/>
    <w:rsid w:val="00BD5E1D"/>
    <w:rsid w:val="00BD6196"/>
    <w:rsid w:val="00BD6629"/>
    <w:rsid w:val="00BD6733"/>
    <w:rsid w:val="00BD706F"/>
    <w:rsid w:val="00BD71F6"/>
    <w:rsid w:val="00BD73EC"/>
    <w:rsid w:val="00BD7525"/>
    <w:rsid w:val="00BE01EA"/>
    <w:rsid w:val="00BE02A2"/>
    <w:rsid w:val="00BE0B85"/>
    <w:rsid w:val="00BE11C8"/>
    <w:rsid w:val="00BE1AFF"/>
    <w:rsid w:val="00BE1B79"/>
    <w:rsid w:val="00BE1BDF"/>
    <w:rsid w:val="00BE1DEB"/>
    <w:rsid w:val="00BE236D"/>
    <w:rsid w:val="00BE240B"/>
    <w:rsid w:val="00BE2668"/>
    <w:rsid w:val="00BE26AA"/>
    <w:rsid w:val="00BE2D5D"/>
    <w:rsid w:val="00BE36AE"/>
    <w:rsid w:val="00BE382D"/>
    <w:rsid w:val="00BE3A9E"/>
    <w:rsid w:val="00BE402E"/>
    <w:rsid w:val="00BE4031"/>
    <w:rsid w:val="00BE5065"/>
    <w:rsid w:val="00BE52A3"/>
    <w:rsid w:val="00BE5410"/>
    <w:rsid w:val="00BE5566"/>
    <w:rsid w:val="00BE6115"/>
    <w:rsid w:val="00BE64DD"/>
    <w:rsid w:val="00BE66F5"/>
    <w:rsid w:val="00BE66F7"/>
    <w:rsid w:val="00BE679C"/>
    <w:rsid w:val="00BE6803"/>
    <w:rsid w:val="00BE6E0C"/>
    <w:rsid w:val="00BE73B5"/>
    <w:rsid w:val="00BE78D6"/>
    <w:rsid w:val="00BE79C7"/>
    <w:rsid w:val="00BE7A82"/>
    <w:rsid w:val="00BE7B40"/>
    <w:rsid w:val="00BE7C24"/>
    <w:rsid w:val="00BE7CFB"/>
    <w:rsid w:val="00BE7D6F"/>
    <w:rsid w:val="00BE7FCE"/>
    <w:rsid w:val="00BF027F"/>
    <w:rsid w:val="00BF0C1F"/>
    <w:rsid w:val="00BF11A2"/>
    <w:rsid w:val="00BF1621"/>
    <w:rsid w:val="00BF18BF"/>
    <w:rsid w:val="00BF1B04"/>
    <w:rsid w:val="00BF1CA4"/>
    <w:rsid w:val="00BF2015"/>
    <w:rsid w:val="00BF21A1"/>
    <w:rsid w:val="00BF2A40"/>
    <w:rsid w:val="00BF37D5"/>
    <w:rsid w:val="00BF3801"/>
    <w:rsid w:val="00BF39BF"/>
    <w:rsid w:val="00BF4130"/>
    <w:rsid w:val="00BF435E"/>
    <w:rsid w:val="00BF44FE"/>
    <w:rsid w:val="00BF468E"/>
    <w:rsid w:val="00BF46E1"/>
    <w:rsid w:val="00BF4D94"/>
    <w:rsid w:val="00BF538E"/>
    <w:rsid w:val="00BF5402"/>
    <w:rsid w:val="00BF543B"/>
    <w:rsid w:val="00BF5CC3"/>
    <w:rsid w:val="00BF5DB1"/>
    <w:rsid w:val="00BF6B8C"/>
    <w:rsid w:val="00BF6BA9"/>
    <w:rsid w:val="00BF70FD"/>
    <w:rsid w:val="00BF77F4"/>
    <w:rsid w:val="00BF7962"/>
    <w:rsid w:val="00C002EA"/>
    <w:rsid w:val="00C006DA"/>
    <w:rsid w:val="00C007FC"/>
    <w:rsid w:val="00C00C94"/>
    <w:rsid w:val="00C00CD1"/>
    <w:rsid w:val="00C01436"/>
    <w:rsid w:val="00C01B45"/>
    <w:rsid w:val="00C01FB6"/>
    <w:rsid w:val="00C01FE1"/>
    <w:rsid w:val="00C0200D"/>
    <w:rsid w:val="00C020C9"/>
    <w:rsid w:val="00C02340"/>
    <w:rsid w:val="00C02350"/>
    <w:rsid w:val="00C0284B"/>
    <w:rsid w:val="00C02B70"/>
    <w:rsid w:val="00C02C21"/>
    <w:rsid w:val="00C02D47"/>
    <w:rsid w:val="00C033B9"/>
    <w:rsid w:val="00C03A98"/>
    <w:rsid w:val="00C03B2B"/>
    <w:rsid w:val="00C03D06"/>
    <w:rsid w:val="00C03D4C"/>
    <w:rsid w:val="00C03D8C"/>
    <w:rsid w:val="00C03FBF"/>
    <w:rsid w:val="00C04760"/>
    <w:rsid w:val="00C04BA8"/>
    <w:rsid w:val="00C04FD7"/>
    <w:rsid w:val="00C05113"/>
    <w:rsid w:val="00C0513B"/>
    <w:rsid w:val="00C0515F"/>
    <w:rsid w:val="00C0535C"/>
    <w:rsid w:val="00C054DD"/>
    <w:rsid w:val="00C05882"/>
    <w:rsid w:val="00C05F87"/>
    <w:rsid w:val="00C0608F"/>
    <w:rsid w:val="00C06419"/>
    <w:rsid w:val="00C06522"/>
    <w:rsid w:val="00C06734"/>
    <w:rsid w:val="00C0684B"/>
    <w:rsid w:val="00C071E5"/>
    <w:rsid w:val="00C074E3"/>
    <w:rsid w:val="00C07641"/>
    <w:rsid w:val="00C07791"/>
    <w:rsid w:val="00C07985"/>
    <w:rsid w:val="00C07A7C"/>
    <w:rsid w:val="00C07AE5"/>
    <w:rsid w:val="00C103D5"/>
    <w:rsid w:val="00C10507"/>
    <w:rsid w:val="00C1074E"/>
    <w:rsid w:val="00C108DE"/>
    <w:rsid w:val="00C10C93"/>
    <w:rsid w:val="00C10E70"/>
    <w:rsid w:val="00C10F4F"/>
    <w:rsid w:val="00C111CC"/>
    <w:rsid w:val="00C11691"/>
    <w:rsid w:val="00C11823"/>
    <w:rsid w:val="00C11F30"/>
    <w:rsid w:val="00C12079"/>
    <w:rsid w:val="00C126CC"/>
    <w:rsid w:val="00C12835"/>
    <w:rsid w:val="00C12975"/>
    <w:rsid w:val="00C130FF"/>
    <w:rsid w:val="00C13BD0"/>
    <w:rsid w:val="00C13F92"/>
    <w:rsid w:val="00C146B2"/>
    <w:rsid w:val="00C14800"/>
    <w:rsid w:val="00C14953"/>
    <w:rsid w:val="00C14B60"/>
    <w:rsid w:val="00C14C46"/>
    <w:rsid w:val="00C14C6B"/>
    <w:rsid w:val="00C14D6A"/>
    <w:rsid w:val="00C153AE"/>
    <w:rsid w:val="00C1572D"/>
    <w:rsid w:val="00C15E4C"/>
    <w:rsid w:val="00C160AD"/>
    <w:rsid w:val="00C16397"/>
    <w:rsid w:val="00C16586"/>
    <w:rsid w:val="00C16607"/>
    <w:rsid w:val="00C16F29"/>
    <w:rsid w:val="00C171A3"/>
    <w:rsid w:val="00C173D7"/>
    <w:rsid w:val="00C17C1B"/>
    <w:rsid w:val="00C20156"/>
    <w:rsid w:val="00C206C7"/>
    <w:rsid w:val="00C20D1E"/>
    <w:rsid w:val="00C20D8D"/>
    <w:rsid w:val="00C212B8"/>
    <w:rsid w:val="00C213BF"/>
    <w:rsid w:val="00C21CB3"/>
    <w:rsid w:val="00C21F1C"/>
    <w:rsid w:val="00C224E8"/>
    <w:rsid w:val="00C22826"/>
    <w:rsid w:val="00C23611"/>
    <w:rsid w:val="00C239C3"/>
    <w:rsid w:val="00C23F80"/>
    <w:rsid w:val="00C23FFE"/>
    <w:rsid w:val="00C24217"/>
    <w:rsid w:val="00C24338"/>
    <w:rsid w:val="00C2480C"/>
    <w:rsid w:val="00C249A4"/>
    <w:rsid w:val="00C24A2A"/>
    <w:rsid w:val="00C24F5B"/>
    <w:rsid w:val="00C25471"/>
    <w:rsid w:val="00C257F2"/>
    <w:rsid w:val="00C258D5"/>
    <w:rsid w:val="00C2662F"/>
    <w:rsid w:val="00C266A9"/>
    <w:rsid w:val="00C26D10"/>
    <w:rsid w:val="00C26FE3"/>
    <w:rsid w:val="00C274A1"/>
    <w:rsid w:val="00C27520"/>
    <w:rsid w:val="00C27540"/>
    <w:rsid w:val="00C27E00"/>
    <w:rsid w:val="00C27E83"/>
    <w:rsid w:val="00C305D1"/>
    <w:rsid w:val="00C31A78"/>
    <w:rsid w:val="00C31CFD"/>
    <w:rsid w:val="00C32122"/>
    <w:rsid w:val="00C32D6F"/>
    <w:rsid w:val="00C331F3"/>
    <w:rsid w:val="00C3335F"/>
    <w:rsid w:val="00C339AE"/>
    <w:rsid w:val="00C33B35"/>
    <w:rsid w:val="00C342E6"/>
    <w:rsid w:val="00C34510"/>
    <w:rsid w:val="00C347BF"/>
    <w:rsid w:val="00C35085"/>
    <w:rsid w:val="00C3558A"/>
    <w:rsid w:val="00C358DD"/>
    <w:rsid w:val="00C3591E"/>
    <w:rsid w:val="00C35A61"/>
    <w:rsid w:val="00C35F06"/>
    <w:rsid w:val="00C3608E"/>
    <w:rsid w:val="00C3619B"/>
    <w:rsid w:val="00C363F2"/>
    <w:rsid w:val="00C3719B"/>
    <w:rsid w:val="00C374E8"/>
    <w:rsid w:val="00C40220"/>
    <w:rsid w:val="00C4039C"/>
    <w:rsid w:val="00C40798"/>
    <w:rsid w:val="00C408BC"/>
    <w:rsid w:val="00C4099B"/>
    <w:rsid w:val="00C40B00"/>
    <w:rsid w:val="00C40DD6"/>
    <w:rsid w:val="00C41FB7"/>
    <w:rsid w:val="00C422DC"/>
    <w:rsid w:val="00C42914"/>
    <w:rsid w:val="00C429D0"/>
    <w:rsid w:val="00C42A7F"/>
    <w:rsid w:val="00C42C5B"/>
    <w:rsid w:val="00C43200"/>
    <w:rsid w:val="00C43FB0"/>
    <w:rsid w:val="00C4453A"/>
    <w:rsid w:val="00C447AF"/>
    <w:rsid w:val="00C44940"/>
    <w:rsid w:val="00C449CA"/>
    <w:rsid w:val="00C44BDB"/>
    <w:rsid w:val="00C450D9"/>
    <w:rsid w:val="00C45508"/>
    <w:rsid w:val="00C455E4"/>
    <w:rsid w:val="00C4573B"/>
    <w:rsid w:val="00C45A72"/>
    <w:rsid w:val="00C45C6B"/>
    <w:rsid w:val="00C460BF"/>
    <w:rsid w:val="00C4681A"/>
    <w:rsid w:val="00C46A63"/>
    <w:rsid w:val="00C46EC5"/>
    <w:rsid w:val="00C46F30"/>
    <w:rsid w:val="00C479DB"/>
    <w:rsid w:val="00C47A30"/>
    <w:rsid w:val="00C47B95"/>
    <w:rsid w:val="00C47CBC"/>
    <w:rsid w:val="00C47E3D"/>
    <w:rsid w:val="00C50233"/>
    <w:rsid w:val="00C50314"/>
    <w:rsid w:val="00C503C5"/>
    <w:rsid w:val="00C5062F"/>
    <w:rsid w:val="00C50707"/>
    <w:rsid w:val="00C508B0"/>
    <w:rsid w:val="00C50FF6"/>
    <w:rsid w:val="00C51028"/>
    <w:rsid w:val="00C5137A"/>
    <w:rsid w:val="00C51475"/>
    <w:rsid w:val="00C51941"/>
    <w:rsid w:val="00C51BA6"/>
    <w:rsid w:val="00C51FCB"/>
    <w:rsid w:val="00C520AD"/>
    <w:rsid w:val="00C52435"/>
    <w:rsid w:val="00C52437"/>
    <w:rsid w:val="00C52441"/>
    <w:rsid w:val="00C52D41"/>
    <w:rsid w:val="00C5313B"/>
    <w:rsid w:val="00C534F8"/>
    <w:rsid w:val="00C538BC"/>
    <w:rsid w:val="00C53BF5"/>
    <w:rsid w:val="00C54341"/>
    <w:rsid w:val="00C547A3"/>
    <w:rsid w:val="00C54B58"/>
    <w:rsid w:val="00C54BAE"/>
    <w:rsid w:val="00C55201"/>
    <w:rsid w:val="00C55427"/>
    <w:rsid w:val="00C55669"/>
    <w:rsid w:val="00C55908"/>
    <w:rsid w:val="00C55D88"/>
    <w:rsid w:val="00C5606C"/>
    <w:rsid w:val="00C560D6"/>
    <w:rsid w:val="00C566DE"/>
    <w:rsid w:val="00C56AB0"/>
    <w:rsid w:val="00C57CB8"/>
    <w:rsid w:val="00C57E58"/>
    <w:rsid w:val="00C60042"/>
    <w:rsid w:val="00C603BB"/>
    <w:rsid w:val="00C605F3"/>
    <w:rsid w:val="00C60B4C"/>
    <w:rsid w:val="00C60CC1"/>
    <w:rsid w:val="00C612DB"/>
    <w:rsid w:val="00C61458"/>
    <w:rsid w:val="00C61C66"/>
    <w:rsid w:val="00C61CE8"/>
    <w:rsid w:val="00C61D58"/>
    <w:rsid w:val="00C62193"/>
    <w:rsid w:val="00C621BE"/>
    <w:rsid w:val="00C622C9"/>
    <w:rsid w:val="00C626A3"/>
    <w:rsid w:val="00C626AD"/>
    <w:rsid w:val="00C627CC"/>
    <w:rsid w:val="00C62B49"/>
    <w:rsid w:val="00C636E8"/>
    <w:rsid w:val="00C6384F"/>
    <w:rsid w:val="00C63AC0"/>
    <w:rsid w:val="00C63D65"/>
    <w:rsid w:val="00C64220"/>
    <w:rsid w:val="00C64287"/>
    <w:rsid w:val="00C647D0"/>
    <w:rsid w:val="00C649D2"/>
    <w:rsid w:val="00C649F2"/>
    <w:rsid w:val="00C64F61"/>
    <w:rsid w:val="00C65971"/>
    <w:rsid w:val="00C65B4B"/>
    <w:rsid w:val="00C65DE8"/>
    <w:rsid w:val="00C65F3D"/>
    <w:rsid w:val="00C66522"/>
    <w:rsid w:val="00C66965"/>
    <w:rsid w:val="00C66BB6"/>
    <w:rsid w:val="00C670B5"/>
    <w:rsid w:val="00C672FD"/>
    <w:rsid w:val="00C67536"/>
    <w:rsid w:val="00C67B9F"/>
    <w:rsid w:val="00C67BA1"/>
    <w:rsid w:val="00C67E1D"/>
    <w:rsid w:val="00C67E75"/>
    <w:rsid w:val="00C67F60"/>
    <w:rsid w:val="00C70176"/>
    <w:rsid w:val="00C70359"/>
    <w:rsid w:val="00C70E68"/>
    <w:rsid w:val="00C70F15"/>
    <w:rsid w:val="00C71226"/>
    <w:rsid w:val="00C71402"/>
    <w:rsid w:val="00C7163C"/>
    <w:rsid w:val="00C71C2F"/>
    <w:rsid w:val="00C72768"/>
    <w:rsid w:val="00C72A63"/>
    <w:rsid w:val="00C730E8"/>
    <w:rsid w:val="00C732FB"/>
    <w:rsid w:val="00C73BC8"/>
    <w:rsid w:val="00C73DE4"/>
    <w:rsid w:val="00C744CF"/>
    <w:rsid w:val="00C745C0"/>
    <w:rsid w:val="00C74A66"/>
    <w:rsid w:val="00C751FA"/>
    <w:rsid w:val="00C7561E"/>
    <w:rsid w:val="00C75874"/>
    <w:rsid w:val="00C75A6E"/>
    <w:rsid w:val="00C75B03"/>
    <w:rsid w:val="00C75B3A"/>
    <w:rsid w:val="00C75CAD"/>
    <w:rsid w:val="00C76A60"/>
    <w:rsid w:val="00C76CAC"/>
    <w:rsid w:val="00C76CC5"/>
    <w:rsid w:val="00C772A0"/>
    <w:rsid w:val="00C7747D"/>
    <w:rsid w:val="00C777C9"/>
    <w:rsid w:val="00C77A85"/>
    <w:rsid w:val="00C77D12"/>
    <w:rsid w:val="00C77DDF"/>
    <w:rsid w:val="00C77EB2"/>
    <w:rsid w:val="00C8016F"/>
    <w:rsid w:val="00C8037A"/>
    <w:rsid w:val="00C805BC"/>
    <w:rsid w:val="00C808A1"/>
    <w:rsid w:val="00C80B15"/>
    <w:rsid w:val="00C80BDC"/>
    <w:rsid w:val="00C80C73"/>
    <w:rsid w:val="00C817F8"/>
    <w:rsid w:val="00C818F3"/>
    <w:rsid w:val="00C81C65"/>
    <w:rsid w:val="00C81E45"/>
    <w:rsid w:val="00C81FC8"/>
    <w:rsid w:val="00C81FEB"/>
    <w:rsid w:val="00C82B88"/>
    <w:rsid w:val="00C82DE6"/>
    <w:rsid w:val="00C8315E"/>
    <w:rsid w:val="00C83505"/>
    <w:rsid w:val="00C835A5"/>
    <w:rsid w:val="00C8361E"/>
    <w:rsid w:val="00C8387D"/>
    <w:rsid w:val="00C83F37"/>
    <w:rsid w:val="00C84631"/>
    <w:rsid w:val="00C8476E"/>
    <w:rsid w:val="00C84C42"/>
    <w:rsid w:val="00C84EEB"/>
    <w:rsid w:val="00C84F28"/>
    <w:rsid w:val="00C85063"/>
    <w:rsid w:val="00C853BA"/>
    <w:rsid w:val="00C85866"/>
    <w:rsid w:val="00C85B3E"/>
    <w:rsid w:val="00C85EE2"/>
    <w:rsid w:val="00C86362"/>
    <w:rsid w:val="00C864B5"/>
    <w:rsid w:val="00C86725"/>
    <w:rsid w:val="00C86B71"/>
    <w:rsid w:val="00C86B75"/>
    <w:rsid w:val="00C86BA3"/>
    <w:rsid w:val="00C87855"/>
    <w:rsid w:val="00C87E7A"/>
    <w:rsid w:val="00C87E95"/>
    <w:rsid w:val="00C87F9D"/>
    <w:rsid w:val="00C90797"/>
    <w:rsid w:val="00C90BD5"/>
    <w:rsid w:val="00C90E61"/>
    <w:rsid w:val="00C90E97"/>
    <w:rsid w:val="00C90F29"/>
    <w:rsid w:val="00C910BC"/>
    <w:rsid w:val="00C913D7"/>
    <w:rsid w:val="00C91714"/>
    <w:rsid w:val="00C91801"/>
    <w:rsid w:val="00C91B26"/>
    <w:rsid w:val="00C9231F"/>
    <w:rsid w:val="00C923F2"/>
    <w:rsid w:val="00C9253D"/>
    <w:rsid w:val="00C925C0"/>
    <w:rsid w:val="00C92AE5"/>
    <w:rsid w:val="00C92BEB"/>
    <w:rsid w:val="00C92D58"/>
    <w:rsid w:val="00C92E00"/>
    <w:rsid w:val="00C92E6A"/>
    <w:rsid w:val="00C92FEC"/>
    <w:rsid w:val="00C935CA"/>
    <w:rsid w:val="00C9381C"/>
    <w:rsid w:val="00C9425E"/>
    <w:rsid w:val="00C94432"/>
    <w:rsid w:val="00C94865"/>
    <w:rsid w:val="00C949B7"/>
    <w:rsid w:val="00C94C7C"/>
    <w:rsid w:val="00C94F60"/>
    <w:rsid w:val="00C95213"/>
    <w:rsid w:val="00C9526C"/>
    <w:rsid w:val="00C95B32"/>
    <w:rsid w:val="00C95C93"/>
    <w:rsid w:val="00C95DA5"/>
    <w:rsid w:val="00C95DFC"/>
    <w:rsid w:val="00C96153"/>
    <w:rsid w:val="00C9618F"/>
    <w:rsid w:val="00C961A9"/>
    <w:rsid w:val="00C961D5"/>
    <w:rsid w:val="00C9681C"/>
    <w:rsid w:val="00C96842"/>
    <w:rsid w:val="00C96B91"/>
    <w:rsid w:val="00C9729A"/>
    <w:rsid w:val="00C973D7"/>
    <w:rsid w:val="00C97527"/>
    <w:rsid w:val="00C97696"/>
    <w:rsid w:val="00C978D2"/>
    <w:rsid w:val="00C97988"/>
    <w:rsid w:val="00C97B11"/>
    <w:rsid w:val="00CA0241"/>
    <w:rsid w:val="00CA03E3"/>
    <w:rsid w:val="00CA04DE"/>
    <w:rsid w:val="00CA1A46"/>
    <w:rsid w:val="00CA1B8B"/>
    <w:rsid w:val="00CA1E2E"/>
    <w:rsid w:val="00CA1E49"/>
    <w:rsid w:val="00CA20D3"/>
    <w:rsid w:val="00CA20E0"/>
    <w:rsid w:val="00CA21B2"/>
    <w:rsid w:val="00CA2655"/>
    <w:rsid w:val="00CA2712"/>
    <w:rsid w:val="00CA29E1"/>
    <w:rsid w:val="00CA2B48"/>
    <w:rsid w:val="00CA34F7"/>
    <w:rsid w:val="00CA350B"/>
    <w:rsid w:val="00CA3591"/>
    <w:rsid w:val="00CA361D"/>
    <w:rsid w:val="00CA3743"/>
    <w:rsid w:val="00CA394E"/>
    <w:rsid w:val="00CA3F2A"/>
    <w:rsid w:val="00CA4157"/>
    <w:rsid w:val="00CA43D1"/>
    <w:rsid w:val="00CA4708"/>
    <w:rsid w:val="00CA51E4"/>
    <w:rsid w:val="00CA586A"/>
    <w:rsid w:val="00CA58BE"/>
    <w:rsid w:val="00CA5966"/>
    <w:rsid w:val="00CA5E3D"/>
    <w:rsid w:val="00CA607C"/>
    <w:rsid w:val="00CA61E5"/>
    <w:rsid w:val="00CA68E2"/>
    <w:rsid w:val="00CA6B45"/>
    <w:rsid w:val="00CA6D14"/>
    <w:rsid w:val="00CA7097"/>
    <w:rsid w:val="00CA729D"/>
    <w:rsid w:val="00CA763F"/>
    <w:rsid w:val="00CB00DD"/>
    <w:rsid w:val="00CB03B5"/>
    <w:rsid w:val="00CB0726"/>
    <w:rsid w:val="00CB0BB0"/>
    <w:rsid w:val="00CB14EB"/>
    <w:rsid w:val="00CB1D86"/>
    <w:rsid w:val="00CB1FDA"/>
    <w:rsid w:val="00CB20E7"/>
    <w:rsid w:val="00CB3821"/>
    <w:rsid w:val="00CB3997"/>
    <w:rsid w:val="00CB4322"/>
    <w:rsid w:val="00CB43A7"/>
    <w:rsid w:val="00CB4446"/>
    <w:rsid w:val="00CB47C8"/>
    <w:rsid w:val="00CB4830"/>
    <w:rsid w:val="00CB4A57"/>
    <w:rsid w:val="00CB50DB"/>
    <w:rsid w:val="00CB5408"/>
    <w:rsid w:val="00CB5B7A"/>
    <w:rsid w:val="00CB65C6"/>
    <w:rsid w:val="00CB669F"/>
    <w:rsid w:val="00CB689C"/>
    <w:rsid w:val="00CB7441"/>
    <w:rsid w:val="00CB769A"/>
    <w:rsid w:val="00CB7C39"/>
    <w:rsid w:val="00CC00C0"/>
    <w:rsid w:val="00CC01EB"/>
    <w:rsid w:val="00CC02C1"/>
    <w:rsid w:val="00CC0391"/>
    <w:rsid w:val="00CC0809"/>
    <w:rsid w:val="00CC0B4A"/>
    <w:rsid w:val="00CC0D22"/>
    <w:rsid w:val="00CC0DF3"/>
    <w:rsid w:val="00CC1095"/>
    <w:rsid w:val="00CC12F2"/>
    <w:rsid w:val="00CC1312"/>
    <w:rsid w:val="00CC215B"/>
    <w:rsid w:val="00CC2651"/>
    <w:rsid w:val="00CC2AEE"/>
    <w:rsid w:val="00CC32D0"/>
    <w:rsid w:val="00CC343D"/>
    <w:rsid w:val="00CC3A4B"/>
    <w:rsid w:val="00CC3DF6"/>
    <w:rsid w:val="00CC4051"/>
    <w:rsid w:val="00CC44BF"/>
    <w:rsid w:val="00CC4508"/>
    <w:rsid w:val="00CC48A1"/>
    <w:rsid w:val="00CC4A84"/>
    <w:rsid w:val="00CC4B97"/>
    <w:rsid w:val="00CC4E38"/>
    <w:rsid w:val="00CC4F67"/>
    <w:rsid w:val="00CC5008"/>
    <w:rsid w:val="00CC5239"/>
    <w:rsid w:val="00CC53B4"/>
    <w:rsid w:val="00CC548A"/>
    <w:rsid w:val="00CC5932"/>
    <w:rsid w:val="00CC5EBD"/>
    <w:rsid w:val="00CC630E"/>
    <w:rsid w:val="00CC63B2"/>
    <w:rsid w:val="00CC63C9"/>
    <w:rsid w:val="00CC6A90"/>
    <w:rsid w:val="00CC6F02"/>
    <w:rsid w:val="00CC7F13"/>
    <w:rsid w:val="00CD002E"/>
    <w:rsid w:val="00CD0545"/>
    <w:rsid w:val="00CD05B4"/>
    <w:rsid w:val="00CD0A47"/>
    <w:rsid w:val="00CD111D"/>
    <w:rsid w:val="00CD1992"/>
    <w:rsid w:val="00CD1E95"/>
    <w:rsid w:val="00CD2536"/>
    <w:rsid w:val="00CD2A9C"/>
    <w:rsid w:val="00CD2C29"/>
    <w:rsid w:val="00CD3345"/>
    <w:rsid w:val="00CD35A0"/>
    <w:rsid w:val="00CD3850"/>
    <w:rsid w:val="00CD3898"/>
    <w:rsid w:val="00CD3901"/>
    <w:rsid w:val="00CD3F34"/>
    <w:rsid w:val="00CD3FD9"/>
    <w:rsid w:val="00CD4011"/>
    <w:rsid w:val="00CD4E20"/>
    <w:rsid w:val="00CD520D"/>
    <w:rsid w:val="00CD52B4"/>
    <w:rsid w:val="00CD5512"/>
    <w:rsid w:val="00CD6108"/>
    <w:rsid w:val="00CD62B4"/>
    <w:rsid w:val="00CD63E9"/>
    <w:rsid w:val="00CD682E"/>
    <w:rsid w:val="00CD69A7"/>
    <w:rsid w:val="00CD69C9"/>
    <w:rsid w:val="00CD6F6D"/>
    <w:rsid w:val="00CD7453"/>
    <w:rsid w:val="00CD77E1"/>
    <w:rsid w:val="00CD77F4"/>
    <w:rsid w:val="00CD7985"/>
    <w:rsid w:val="00CE0263"/>
    <w:rsid w:val="00CE0B4C"/>
    <w:rsid w:val="00CE0C49"/>
    <w:rsid w:val="00CE1014"/>
    <w:rsid w:val="00CE1452"/>
    <w:rsid w:val="00CE14AB"/>
    <w:rsid w:val="00CE1CB5"/>
    <w:rsid w:val="00CE1E0A"/>
    <w:rsid w:val="00CE24D8"/>
    <w:rsid w:val="00CE250D"/>
    <w:rsid w:val="00CE2645"/>
    <w:rsid w:val="00CE26B4"/>
    <w:rsid w:val="00CE26E4"/>
    <w:rsid w:val="00CE2A7D"/>
    <w:rsid w:val="00CE2C69"/>
    <w:rsid w:val="00CE3F0E"/>
    <w:rsid w:val="00CE4072"/>
    <w:rsid w:val="00CE42C8"/>
    <w:rsid w:val="00CE4612"/>
    <w:rsid w:val="00CE478D"/>
    <w:rsid w:val="00CE48C8"/>
    <w:rsid w:val="00CE4CF5"/>
    <w:rsid w:val="00CE4D3D"/>
    <w:rsid w:val="00CE50B5"/>
    <w:rsid w:val="00CE519F"/>
    <w:rsid w:val="00CE560A"/>
    <w:rsid w:val="00CE590F"/>
    <w:rsid w:val="00CE5A5B"/>
    <w:rsid w:val="00CE601C"/>
    <w:rsid w:val="00CE65B2"/>
    <w:rsid w:val="00CE6852"/>
    <w:rsid w:val="00CE6863"/>
    <w:rsid w:val="00CE688A"/>
    <w:rsid w:val="00CE6EB9"/>
    <w:rsid w:val="00CE6EE5"/>
    <w:rsid w:val="00CE73A5"/>
    <w:rsid w:val="00CE76BC"/>
    <w:rsid w:val="00CE7E24"/>
    <w:rsid w:val="00CE7F76"/>
    <w:rsid w:val="00CF0477"/>
    <w:rsid w:val="00CF13A5"/>
    <w:rsid w:val="00CF1877"/>
    <w:rsid w:val="00CF212E"/>
    <w:rsid w:val="00CF2412"/>
    <w:rsid w:val="00CF297C"/>
    <w:rsid w:val="00CF2A28"/>
    <w:rsid w:val="00CF3185"/>
    <w:rsid w:val="00CF328A"/>
    <w:rsid w:val="00CF32DE"/>
    <w:rsid w:val="00CF334C"/>
    <w:rsid w:val="00CF33A0"/>
    <w:rsid w:val="00CF35BB"/>
    <w:rsid w:val="00CF38CD"/>
    <w:rsid w:val="00CF3C24"/>
    <w:rsid w:val="00CF41CF"/>
    <w:rsid w:val="00CF4A87"/>
    <w:rsid w:val="00CF4D25"/>
    <w:rsid w:val="00CF5798"/>
    <w:rsid w:val="00CF5A86"/>
    <w:rsid w:val="00CF5B14"/>
    <w:rsid w:val="00CF5C14"/>
    <w:rsid w:val="00CF6721"/>
    <w:rsid w:val="00CF6921"/>
    <w:rsid w:val="00CF76CC"/>
    <w:rsid w:val="00CF7A0C"/>
    <w:rsid w:val="00CF7CFA"/>
    <w:rsid w:val="00CF7D84"/>
    <w:rsid w:val="00D00018"/>
    <w:rsid w:val="00D002A9"/>
    <w:rsid w:val="00D002C2"/>
    <w:rsid w:val="00D00D93"/>
    <w:rsid w:val="00D00E94"/>
    <w:rsid w:val="00D012CD"/>
    <w:rsid w:val="00D016A7"/>
    <w:rsid w:val="00D01C9D"/>
    <w:rsid w:val="00D01E1A"/>
    <w:rsid w:val="00D01E6B"/>
    <w:rsid w:val="00D02069"/>
    <w:rsid w:val="00D0217B"/>
    <w:rsid w:val="00D02426"/>
    <w:rsid w:val="00D02498"/>
    <w:rsid w:val="00D02A1D"/>
    <w:rsid w:val="00D0350F"/>
    <w:rsid w:val="00D03999"/>
    <w:rsid w:val="00D03BD6"/>
    <w:rsid w:val="00D03E1F"/>
    <w:rsid w:val="00D042A4"/>
    <w:rsid w:val="00D04531"/>
    <w:rsid w:val="00D045F3"/>
    <w:rsid w:val="00D04680"/>
    <w:rsid w:val="00D04A24"/>
    <w:rsid w:val="00D04AF0"/>
    <w:rsid w:val="00D04B99"/>
    <w:rsid w:val="00D04BEF"/>
    <w:rsid w:val="00D04C66"/>
    <w:rsid w:val="00D04C88"/>
    <w:rsid w:val="00D04D63"/>
    <w:rsid w:val="00D05717"/>
    <w:rsid w:val="00D05A6C"/>
    <w:rsid w:val="00D05CC6"/>
    <w:rsid w:val="00D0636A"/>
    <w:rsid w:val="00D06A0D"/>
    <w:rsid w:val="00D06AA4"/>
    <w:rsid w:val="00D075D9"/>
    <w:rsid w:val="00D0788D"/>
    <w:rsid w:val="00D07B41"/>
    <w:rsid w:val="00D07DCF"/>
    <w:rsid w:val="00D10010"/>
    <w:rsid w:val="00D10214"/>
    <w:rsid w:val="00D1026B"/>
    <w:rsid w:val="00D10B7A"/>
    <w:rsid w:val="00D10BD8"/>
    <w:rsid w:val="00D10C57"/>
    <w:rsid w:val="00D10D78"/>
    <w:rsid w:val="00D10F3E"/>
    <w:rsid w:val="00D111E1"/>
    <w:rsid w:val="00D11253"/>
    <w:rsid w:val="00D11DB5"/>
    <w:rsid w:val="00D1206F"/>
    <w:rsid w:val="00D127C0"/>
    <w:rsid w:val="00D12EEE"/>
    <w:rsid w:val="00D12F01"/>
    <w:rsid w:val="00D13118"/>
    <w:rsid w:val="00D13148"/>
    <w:rsid w:val="00D13600"/>
    <w:rsid w:val="00D141C9"/>
    <w:rsid w:val="00D14614"/>
    <w:rsid w:val="00D14755"/>
    <w:rsid w:val="00D14F70"/>
    <w:rsid w:val="00D14FB1"/>
    <w:rsid w:val="00D154F1"/>
    <w:rsid w:val="00D15529"/>
    <w:rsid w:val="00D15836"/>
    <w:rsid w:val="00D15CD2"/>
    <w:rsid w:val="00D16553"/>
    <w:rsid w:val="00D165FA"/>
    <w:rsid w:val="00D16808"/>
    <w:rsid w:val="00D17213"/>
    <w:rsid w:val="00D17986"/>
    <w:rsid w:val="00D17A2D"/>
    <w:rsid w:val="00D17A79"/>
    <w:rsid w:val="00D17AD9"/>
    <w:rsid w:val="00D2017F"/>
    <w:rsid w:val="00D2063E"/>
    <w:rsid w:val="00D21184"/>
    <w:rsid w:val="00D21A35"/>
    <w:rsid w:val="00D21E80"/>
    <w:rsid w:val="00D21FFF"/>
    <w:rsid w:val="00D2247F"/>
    <w:rsid w:val="00D22620"/>
    <w:rsid w:val="00D22751"/>
    <w:rsid w:val="00D22ABE"/>
    <w:rsid w:val="00D22C18"/>
    <w:rsid w:val="00D22F23"/>
    <w:rsid w:val="00D232B0"/>
    <w:rsid w:val="00D24059"/>
    <w:rsid w:val="00D24319"/>
    <w:rsid w:val="00D24412"/>
    <w:rsid w:val="00D246E3"/>
    <w:rsid w:val="00D24AA5"/>
    <w:rsid w:val="00D24B31"/>
    <w:rsid w:val="00D24C12"/>
    <w:rsid w:val="00D24DA4"/>
    <w:rsid w:val="00D24FE5"/>
    <w:rsid w:val="00D25694"/>
    <w:rsid w:val="00D25753"/>
    <w:rsid w:val="00D2578D"/>
    <w:rsid w:val="00D25A5F"/>
    <w:rsid w:val="00D25E1F"/>
    <w:rsid w:val="00D25E71"/>
    <w:rsid w:val="00D26226"/>
    <w:rsid w:val="00D26F24"/>
    <w:rsid w:val="00D26F8A"/>
    <w:rsid w:val="00D27199"/>
    <w:rsid w:val="00D272BE"/>
    <w:rsid w:val="00D273FE"/>
    <w:rsid w:val="00D27455"/>
    <w:rsid w:val="00D279F7"/>
    <w:rsid w:val="00D27B60"/>
    <w:rsid w:val="00D27DCC"/>
    <w:rsid w:val="00D30B9F"/>
    <w:rsid w:val="00D30CDD"/>
    <w:rsid w:val="00D30DB5"/>
    <w:rsid w:val="00D3173A"/>
    <w:rsid w:val="00D317EE"/>
    <w:rsid w:val="00D3197E"/>
    <w:rsid w:val="00D31A1E"/>
    <w:rsid w:val="00D31AB2"/>
    <w:rsid w:val="00D31CD9"/>
    <w:rsid w:val="00D324E2"/>
    <w:rsid w:val="00D32584"/>
    <w:rsid w:val="00D325D0"/>
    <w:rsid w:val="00D32CD7"/>
    <w:rsid w:val="00D32D3C"/>
    <w:rsid w:val="00D33271"/>
    <w:rsid w:val="00D33A4E"/>
    <w:rsid w:val="00D342AB"/>
    <w:rsid w:val="00D342E3"/>
    <w:rsid w:val="00D34645"/>
    <w:rsid w:val="00D34AAB"/>
    <w:rsid w:val="00D34FB5"/>
    <w:rsid w:val="00D35127"/>
    <w:rsid w:val="00D35588"/>
    <w:rsid w:val="00D35737"/>
    <w:rsid w:val="00D357CB"/>
    <w:rsid w:val="00D3589F"/>
    <w:rsid w:val="00D35A02"/>
    <w:rsid w:val="00D36B26"/>
    <w:rsid w:val="00D36BF4"/>
    <w:rsid w:val="00D36C73"/>
    <w:rsid w:val="00D36D35"/>
    <w:rsid w:val="00D36E6F"/>
    <w:rsid w:val="00D36EFC"/>
    <w:rsid w:val="00D3726B"/>
    <w:rsid w:val="00D374B5"/>
    <w:rsid w:val="00D375F6"/>
    <w:rsid w:val="00D37717"/>
    <w:rsid w:val="00D37AB6"/>
    <w:rsid w:val="00D37B65"/>
    <w:rsid w:val="00D37BCE"/>
    <w:rsid w:val="00D37E81"/>
    <w:rsid w:val="00D400EC"/>
    <w:rsid w:val="00D40263"/>
    <w:rsid w:val="00D40BC6"/>
    <w:rsid w:val="00D40D2D"/>
    <w:rsid w:val="00D40DF6"/>
    <w:rsid w:val="00D413E5"/>
    <w:rsid w:val="00D4147C"/>
    <w:rsid w:val="00D415E9"/>
    <w:rsid w:val="00D41739"/>
    <w:rsid w:val="00D41882"/>
    <w:rsid w:val="00D41A2B"/>
    <w:rsid w:val="00D41F57"/>
    <w:rsid w:val="00D4217A"/>
    <w:rsid w:val="00D424B8"/>
    <w:rsid w:val="00D426B5"/>
    <w:rsid w:val="00D42819"/>
    <w:rsid w:val="00D42830"/>
    <w:rsid w:val="00D428FE"/>
    <w:rsid w:val="00D42A8A"/>
    <w:rsid w:val="00D42EBB"/>
    <w:rsid w:val="00D43774"/>
    <w:rsid w:val="00D43A42"/>
    <w:rsid w:val="00D4415E"/>
    <w:rsid w:val="00D4477D"/>
    <w:rsid w:val="00D44A27"/>
    <w:rsid w:val="00D44D66"/>
    <w:rsid w:val="00D450DE"/>
    <w:rsid w:val="00D45620"/>
    <w:rsid w:val="00D45C76"/>
    <w:rsid w:val="00D45DC7"/>
    <w:rsid w:val="00D45F10"/>
    <w:rsid w:val="00D45F1A"/>
    <w:rsid w:val="00D4626E"/>
    <w:rsid w:val="00D46765"/>
    <w:rsid w:val="00D46F87"/>
    <w:rsid w:val="00D47112"/>
    <w:rsid w:val="00D47140"/>
    <w:rsid w:val="00D47459"/>
    <w:rsid w:val="00D47828"/>
    <w:rsid w:val="00D47EBA"/>
    <w:rsid w:val="00D500F0"/>
    <w:rsid w:val="00D502D4"/>
    <w:rsid w:val="00D5064C"/>
    <w:rsid w:val="00D50A46"/>
    <w:rsid w:val="00D5125B"/>
    <w:rsid w:val="00D515DB"/>
    <w:rsid w:val="00D51CEB"/>
    <w:rsid w:val="00D51EF1"/>
    <w:rsid w:val="00D5245F"/>
    <w:rsid w:val="00D5290D"/>
    <w:rsid w:val="00D52DE0"/>
    <w:rsid w:val="00D52E4E"/>
    <w:rsid w:val="00D52F7B"/>
    <w:rsid w:val="00D53174"/>
    <w:rsid w:val="00D53299"/>
    <w:rsid w:val="00D5381A"/>
    <w:rsid w:val="00D5386E"/>
    <w:rsid w:val="00D538D8"/>
    <w:rsid w:val="00D53F2F"/>
    <w:rsid w:val="00D540ED"/>
    <w:rsid w:val="00D54130"/>
    <w:rsid w:val="00D5417E"/>
    <w:rsid w:val="00D54214"/>
    <w:rsid w:val="00D546E1"/>
    <w:rsid w:val="00D549BE"/>
    <w:rsid w:val="00D554EC"/>
    <w:rsid w:val="00D557CD"/>
    <w:rsid w:val="00D55B0E"/>
    <w:rsid w:val="00D55F39"/>
    <w:rsid w:val="00D562C8"/>
    <w:rsid w:val="00D56534"/>
    <w:rsid w:val="00D568C0"/>
    <w:rsid w:val="00D569B6"/>
    <w:rsid w:val="00D57A04"/>
    <w:rsid w:val="00D57B5C"/>
    <w:rsid w:val="00D57C6E"/>
    <w:rsid w:val="00D57D8A"/>
    <w:rsid w:val="00D57FDD"/>
    <w:rsid w:val="00D609BF"/>
    <w:rsid w:val="00D60A9D"/>
    <w:rsid w:val="00D60B89"/>
    <w:rsid w:val="00D60BB5"/>
    <w:rsid w:val="00D60C79"/>
    <w:rsid w:val="00D60F34"/>
    <w:rsid w:val="00D61305"/>
    <w:rsid w:val="00D61AF0"/>
    <w:rsid w:val="00D61BEB"/>
    <w:rsid w:val="00D61DDE"/>
    <w:rsid w:val="00D62166"/>
    <w:rsid w:val="00D62543"/>
    <w:rsid w:val="00D6270D"/>
    <w:rsid w:val="00D63266"/>
    <w:rsid w:val="00D63598"/>
    <w:rsid w:val="00D635C3"/>
    <w:rsid w:val="00D637D2"/>
    <w:rsid w:val="00D63991"/>
    <w:rsid w:val="00D63F16"/>
    <w:rsid w:val="00D6430F"/>
    <w:rsid w:val="00D64473"/>
    <w:rsid w:val="00D645BD"/>
    <w:rsid w:val="00D646FA"/>
    <w:rsid w:val="00D64CE8"/>
    <w:rsid w:val="00D65047"/>
    <w:rsid w:val="00D65420"/>
    <w:rsid w:val="00D6564C"/>
    <w:rsid w:val="00D6564E"/>
    <w:rsid w:val="00D657F7"/>
    <w:rsid w:val="00D65FF6"/>
    <w:rsid w:val="00D66A51"/>
    <w:rsid w:val="00D67145"/>
    <w:rsid w:val="00D671CB"/>
    <w:rsid w:val="00D675B4"/>
    <w:rsid w:val="00D67726"/>
    <w:rsid w:val="00D67826"/>
    <w:rsid w:val="00D6788F"/>
    <w:rsid w:val="00D67E33"/>
    <w:rsid w:val="00D67F8D"/>
    <w:rsid w:val="00D7014D"/>
    <w:rsid w:val="00D7014F"/>
    <w:rsid w:val="00D70BA3"/>
    <w:rsid w:val="00D71062"/>
    <w:rsid w:val="00D713AB"/>
    <w:rsid w:val="00D71409"/>
    <w:rsid w:val="00D7180C"/>
    <w:rsid w:val="00D71B0D"/>
    <w:rsid w:val="00D71B86"/>
    <w:rsid w:val="00D725E8"/>
    <w:rsid w:val="00D726FE"/>
    <w:rsid w:val="00D72837"/>
    <w:rsid w:val="00D72934"/>
    <w:rsid w:val="00D72D11"/>
    <w:rsid w:val="00D72FFE"/>
    <w:rsid w:val="00D73150"/>
    <w:rsid w:val="00D732A5"/>
    <w:rsid w:val="00D73389"/>
    <w:rsid w:val="00D7345D"/>
    <w:rsid w:val="00D7349F"/>
    <w:rsid w:val="00D736BC"/>
    <w:rsid w:val="00D739D2"/>
    <w:rsid w:val="00D73D1D"/>
    <w:rsid w:val="00D73DFA"/>
    <w:rsid w:val="00D73F62"/>
    <w:rsid w:val="00D74180"/>
    <w:rsid w:val="00D744B7"/>
    <w:rsid w:val="00D748C8"/>
    <w:rsid w:val="00D748E5"/>
    <w:rsid w:val="00D74DB7"/>
    <w:rsid w:val="00D74FA2"/>
    <w:rsid w:val="00D752EB"/>
    <w:rsid w:val="00D753C2"/>
    <w:rsid w:val="00D75AA0"/>
    <w:rsid w:val="00D75BFE"/>
    <w:rsid w:val="00D75C07"/>
    <w:rsid w:val="00D75EE7"/>
    <w:rsid w:val="00D7683B"/>
    <w:rsid w:val="00D76F72"/>
    <w:rsid w:val="00D770D3"/>
    <w:rsid w:val="00D77560"/>
    <w:rsid w:val="00D77C77"/>
    <w:rsid w:val="00D77DAF"/>
    <w:rsid w:val="00D77E4C"/>
    <w:rsid w:val="00D805D0"/>
    <w:rsid w:val="00D808AF"/>
    <w:rsid w:val="00D809B1"/>
    <w:rsid w:val="00D81077"/>
    <w:rsid w:val="00D8131B"/>
    <w:rsid w:val="00D8159E"/>
    <w:rsid w:val="00D8165C"/>
    <w:rsid w:val="00D81989"/>
    <w:rsid w:val="00D81C4F"/>
    <w:rsid w:val="00D81D8A"/>
    <w:rsid w:val="00D82767"/>
    <w:rsid w:val="00D827FF"/>
    <w:rsid w:val="00D82AB0"/>
    <w:rsid w:val="00D82ADE"/>
    <w:rsid w:val="00D82C2C"/>
    <w:rsid w:val="00D82DBE"/>
    <w:rsid w:val="00D82E7B"/>
    <w:rsid w:val="00D82EBF"/>
    <w:rsid w:val="00D82FF5"/>
    <w:rsid w:val="00D8357B"/>
    <w:rsid w:val="00D83A8B"/>
    <w:rsid w:val="00D83B8F"/>
    <w:rsid w:val="00D84042"/>
    <w:rsid w:val="00D8416E"/>
    <w:rsid w:val="00D84643"/>
    <w:rsid w:val="00D84672"/>
    <w:rsid w:val="00D84978"/>
    <w:rsid w:val="00D850A0"/>
    <w:rsid w:val="00D853D8"/>
    <w:rsid w:val="00D85CF7"/>
    <w:rsid w:val="00D86038"/>
    <w:rsid w:val="00D86078"/>
    <w:rsid w:val="00D86CC0"/>
    <w:rsid w:val="00D86D24"/>
    <w:rsid w:val="00D86F6D"/>
    <w:rsid w:val="00D8737C"/>
    <w:rsid w:val="00D87DC6"/>
    <w:rsid w:val="00D87E1D"/>
    <w:rsid w:val="00D87FD3"/>
    <w:rsid w:val="00D90092"/>
    <w:rsid w:val="00D90116"/>
    <w:rsid w:val="00D90CC6"/>
    <w:rsid w:val="00D91041"/>
    <w:rsid w:val="00D91053"/>
    <w:rsid w:val="00D9115B"/>
    <w:rsid w:val="00D91236"/>
    <w:rsid w:val="00D9144A"/>
    <w:rsid w:val="00D918CE"/>
    <w:rsid w:val="00D9193C"/>
    <w:rsid w:val="00D91BF2"/>
    <w:rsid w:val="00D9209E"/>
    <w:rsid w:val="00D9236F"/>
    <w:rsid w:val="00D92714"/>
    <w:rsid w:val="00D9292C"/>
    <w:rsid w:val="00D930A5"/>
    <w:rsid w:val="00D9337B"/>
    <w:rsid w:val="00D933FA"/>
    <w:rsid w:val="00D935F9"/>
    <w:rsid w:val="00D93688"/>
    <w:rsid w:val="00D93971"/>
    <w:rsid w:val="00D939C4"/>
    <w:rsid w:val="00D93F4A"/>
    <w:rsid w:val="00D94637"/>
    <w:rsid w:val="00D949DB"/>
    <w:rsid w:val="00D94B62"/>
    <w:rsid w:val="00D94CD1"/>
    <w:rsid w:val="00D95D89"/>
    <w:rsid w:val="00D95E6E"/>
    <w:rsid w:val="00D96F31"/>
    <w:rsid w:val="00D972F4"/>
    <w:rsid w:val="00D9733A"/>
    <w:rsid w:val="00D97728"/>
    <w:rsid w:val="00D97BCC"/>
    <w:rsid w:val="00DA0157"/>
    <w:rsid w:val="00DA0379"/>
    <w:rsid w:val="00DA08CC"/>
    <w:rsid w:val="00DA11A9"/>
    <w:rsid w:val="00DA1296"/>
    <w:rsid w:val="00DA16BE"/>
    <w:rsid w:val="00DA1DE8"/>
    <w:rsid w:val="00DA1EB4"/>
    <w:rsid w:val="00DA2A9E"/>
    <w:rsid w:val="00DA2BA4"/>
    <w:rsid w:val="00DA3034"/>
    <w:rsid w:val="00DA376E"/>
    <w:rsid w:val="00DA4250"/>
    <w:rsid w:val="00DA43AF"/>
    <w:rsid w:val="00DA43CC"/>
    <w:rsid w:val="00DA49A1"/>
    <w:rsid w:val="00DA4B2C"/>
    <w:rsid w:val="00DA50AC"/>
    <w:rsid w:val="00DA51B8"/>
    <w:rsid w:val="00DA53A4"/>
    <w:rsid w:val="00DA5537"/>
    <w:rsid w:val="00DA579F"/>
    <w:rsid w:val="00DA6027"/>
    <w:rsid w:val="00DA62A9"/>
    <w:rsid w:val="00DA6413"/>
    <w:rsid w:val="00DA66BC"/>
    <w:rsid w:val="00DA6AB2"/>
    <w:rsid w:val="00DA6AC7"/>
    <w:rsid w:val="00DA7259"/>
    <w:rsid w:val="00DA7822"/>
    <w:rsid w:val="00DA7B85"/>
    <w:rsid w:val="00DA7FC6"/>
    <w:rsid w:val="00DA7FF7"/>
    <w:rsid w:val="00DB045A"/>
    <w:rsid w:val="00DB04E4"/>
    <w:rsid w:val="00DB087A"/>
    <w:rsid w:val="00DB0A74"/>
    <w:rsid w:val="00DB1220"/>
    <w:rsid w:val="00DB2390"/>
    <w:rsid w:val="00DB3381"/>
    <w:rsid w:val="00DB3489"/>
    <w:rsid w:val="00DB3743"/>
    <w:rsid w:val="00DB3804"/>
    <w:rsid w:val="00DB42B6"/>
    <w:rsid w:val="00DB45D6"/>
    <w:rsid w:val="00DB48AC"/>
    <w:rsid w:val="00DB49DE"/>
    <w:rsid w:val="00DB5195"/>
    <w:rsid w:val="00DB575C"/>
    <w:rsid w:val="00DB5E6D"/>
    <w:rsid w:val="00DB611E"/>
    <w:rsid w:val="00DB648C"/>
    <w:rsid w:val="00DB673C"/>
    <w:rsid w:val="00DB6C72"/>
    <w:rsid w:val="00DB7726"/>
    <w:rsid w:val="00DB77CA"/>
    <w:rsid w:val="00DB78C9"/>
    <w:rsid w:val="00DC01C5"/>
    <w:rsid w:val="00DC043D"/>
    <w:rsid w:val="00DC0894"/>
    <w:rsid w:val="00DC0B5C"/>
    <w:rsid w:val="00DC0C1A"/>
    <w:rsid w:val="00DC151F"/>
    <w:rsid w:val="00DC158B"/>
    <w:rsid w:val="00DC16DF"/>
    <w:rsid w:val="00DC1A1A"/>
    <w:rsid w:val="00DC212F"/>
    <w:rsid w:val="00DC2133"/>
    <w:rsid w:val="00DC22E6"/>
    <w:rsid w:val="00DC23BC"/>
    <w:rsid w:val="00DC24ED"/>
    <w:rsid w:val="00DC25AD"/>
    <w:rsid w:val="00DC28FE"/>
    <w:rsid w:val="00DC325F"/>
    <w:rsid w:val="00DC3263"/>
    <w:rsid w:val="00DC3827"/>
    <w:rsid w:val="00DC3E8C"/>
    <w:rsid w:val="00DC4058"/>
    <w:rsid w:val="00DC41A2"/>
    <w:rsid w:val="00DC55C2"/>
    <w:rsid w:val="00DC5E73"/>
    <w:rsid w:val="00DC6289"/>
    <w:rsid w:val="00DC64A7"/>
    <w:rsid w:val="00DC6915"/>
    <w:rsid w:val="00DC6961"/>
    <w:rsid w:val="00DC6963"/>
    <w:rsid w:val="00DC6A4B"/>
    <w:rsid w:val="00DC7023"/>
    <w:rsid w:val="00DC71DE"/>
    <w:rsid w:val="00DC758D"/>
    <w:rsid w:val="00DC760C"/>
    <w:rsid w:val="00DC7642"/>
    <w:rsid w:val="00DC764A"/>
    <w:rsid w:val="00DC7B41"/>
    <w:rsid w:val="00DD0053"/>
    <w:rsid w:val="00DD02E6"/>
    <w:rsid w:val="00DD0EBF"/>
    <w:rsid w:val="00DD1228"/>
    <w:rsid w:val="00DD1982"/>
    <w:rsid w:val="00DD1ED3"/>
    <w:rsid w:val="00DD215F"/>
    <w:rsid w:val="00DD2541"/>
    <w:rsid w:val="00DD259D"/>
    <w:rsid w:val="00DD2D4A"/>
    <w:rsid w:val="00DD31CC"/>
    <w:rsid w:val="00DD3674"/>
    <w:rsid w:val="00DD38A4"/>
    <w:rsid w:val="00DD3AF0"/>
    <w:rsid w:val="00DD4564"/>
    <w:rsid w:val="00DD5274"/>
    <w:rsid w:val="00DD5966"/>
    <w:rsid w:val="00DD5987"/>
    <w:rsid w:val="00DD5B98"/>
    <w:rsid w:val="00DD5C0B"/>
    <w:rsid w:val="00DD5CEC"/>
    <w:rsid w:val="00DD5F62"/>
    <w:rsid w:val="00DD60A4"/>
    <w:rsid w:val="00DD6440"/>
    <w:rsid w:val="00DD6A5B"/>
    <w:rsid w:val="00DD7C9E"/>
    <w:rsid w:val="00DD7DC5"/>
    <w:rsid w:val="00DD7E92"/>
    <w:rsid w:val="00DE00D6"/>
    <w:rsid w:val="00DE0174"/>
    <w:rsid w:val="00DE01A9"/>
    <w:rsid w:val="00DE024D"/>
    <w:rsid w:val="00DE0330"/>
    <w:rsid w:val="00DE0816"/>
    <w:rsid w:val="00DE09F9"/>
    <w:rsid w:val="00DE0CC8"/>
    <w:rsid w:val="00DE1290"/>
    <w:rsid w:val="00DE12F8"/>
    <w:rsid w:val="00DE163C"/>
    <w:rsid w:val="00DE18FC"/>
    <w:rsid w:val="00DE1C7C"/>
    <w:rsid w:val="00DE1F3D"/>
    <w:rsid w:val="00DE1F41"/>
    <w:rsid w:val="00DE22ED"/>
    <w:rsid w:val="00DE27ED"/>
    <w:rsid w:val="00DE2A9F"/>
    <w:rsid w:val="00DE2C35"/>
    <w:rsid w:val="00DE2E75"/>
    <w:rsid w:val="00DE2FE9"/>
    <w:rsid w:val="00DE315C"/>
    <w:rsid w:val="00DE31F0"/>
    <w:rsid w:val="00DE3620"/>
    <w:rsid w:val="00DE3BC2"/>
    <w:rsid w:val="00DE3C22"/>
    <w:rsid w:val="00DE3FCC"/>
    <w:rsid w:val="00DE431E"/>
    <w:rsid w:val="00DE437F"/>
    <w:rsid w:val="00DE4572"/>
    <w:rsid w:val="00DE46D6"/>
    <w:rsid w:val="00DE47B3"/>
    <w:rsid w:val="00DE48A4"/>
    <w:rsid w:val="00DE4976"/>
    <w:rsid w:val="00DE49BC"/>
    <w:rsid w:val="00DE52A7"/>
    <w:rsid w:val="00DE63E4"/>
    <w:rsid w:val="00DE68F0"/>
    <w:rsid w:val="00DE7913"/>
    <w:rsid w:val="00DF039B"/>
    <w:rsid w:val="00DF05BD"/>
    <w:rsid w:val="00DF080E"/>
    <w:rsid w:val="00DF0A24"/>
    <w:rsid w:val="00DF114D"/>
    <w:rsid w:val="00DF179D"/>
    <w:rsid w:val="00DF1C82"/>
    <w:rsid w:val="00DF1C84"/>
    <w:rsid w:val="00DF1F05"/>
    <w:rsid w:val="00DF23DA"/>
    <w:rsid w:val="00DF2AC3"/>
    <w:rsid w:val="00DF2E52"/>
    <w:rsid w:val="00DF34AC"/>
    <w:rsid w:val="00DF390F"/>
    <w:rsid w:val="00DF46F4"/>
    <w:rsid w:val="00DF476F"/>
    <w:rsid w:val="00DF4788"/>
    <w:rsid w:val="00DF4FA2"/>
    <w:rsid w:val="00DF549D"/>
    <w:rsid w:val="00DF56AB"/>
    <w:rsid w:val="00DF59BC"/>
    <w:rsid w:val="00DF5C97"/>
    <w:rsid w:val="00DF5DB3"/>
    <w:rsid w:val="00DF60D8"/>
    <w:rsid w:val="00DF6FCC"/>
    <w:rsid w:val="00DF7249"/>
    <w:rsid w:val="00DF765A"/>
    <w:rsid w:val="00DF781C"/>
    <w:rsid w:val="00DF7E16"/>
    <w:rsid w:val="00DF7E39"/>
    <w:rsid w:val="00DF7E56"/>
    <w:rsid w:val="00E009A0"/>
    <w:rsid w:val="00E00A50"/>
    <w:rsid w:val="00E00CD2"/>
    <w:rsid w:val="00E012A0"/>
    <w:rsid w:val="00E01942"/>
    <w:rsid w:val="00E0196E"/>
    <w:rsid w:val="00E01B2C"/>
    <w:rsid w:val="00E01BB7"/>
    <w:rsid w:val="00E01BFB"/>
    <w:rsid w:val="00E01CCF"/>
    <w:rsid w:val="00E01EF4"/>
    <w:rsid w:val="00E022CE"/>
    <w:rsid w:val="00E02B0C"/>
    <w:rsid w:val="00E02FEB"/>
    <w:rsid w:val="00E034B0"/>
    <w:rsid w:val="00E035FE"/>
    <w:rsid w:val="00E03661"/>
    <w:rsid w:val="00E036A8"/>
    <w:rsid w:val="00E03922"/>
    <w:rsid w:val="00E03C03"/>
    <w:rsid w:val="00E040B6"/>
    <w:rsid w:val="00E04175"/>
    <w:rsid w:val="00E04876"/>
    <w:rsid w:val="00E04A88"/>
    <w:rsid w:val="00E04AB5"/>
    <w:rsid w:val="00E0519A"/>
    <w:rsid w:val="00E051ED"/>
    <w:rsid w:val="00E05395"/>
    <w:rsid w:val="00E05B65"/>
    <w:rsid w:val="00E05CEF"/>
    <w:rsid w:val="00E05FBF"/>
    <w:rsid w:val="00E06329"/>
    <w:rsid w:val="00E06535"/>
    <w:rsid w:val="00E06A75"/>
    <w:rsid w:val="00E06C7A"/>
    <w:rsid w:val="00E06FA6"/>
    <w:rsid w:val="00E0764D"/>
    <w:rsid w:val="00E07B74"/>
    <w:rsid w:val="00E07BE1"/>
    <w:rsid w:val="00E102F0"/>
    <w:rsid w:val="00E102FE"/>
    <w:rsid w:val="00E104FF"/>
    <w:rsid w:val="00E1054D"/>
    <w:rsid w:val="00E108A5"/>
    <w:rsid w:val="00E10A54"/>
    <w:rsid w:val="00E10A9C"/>
    <w:rsid w:val="00E10E57"/>
    <w:rsid w:val="00E10F8F"/>
    <w:rsid w:val="00E115F0"/>
    <w:rsid w:val="00E11960"/>
    <w:rsid w:val="00E119F0"/>
    <w:rsid w:val="00E11BBE"/>
    <w:rsid w:val="00E11BE4"/>
    <w:rsid w:val="00E11CD4"/>
    <w:rsid w:val="00E123BE"/>
    <w:rsid w:val="00E124B7"/>
    <w:rsid w:val="00E124C8"/>
    <w:rsid w:val="00E12961"/>
    <w:rsid w:val="00E1349F"/>
    <w:rsid w:val="00E13A24"/>
    <w:rsid w:val="00E13A33"/>
    <w:rsid w:val="00E13D4D"/>
    <w:rsid w:val="00E140D0"/>
    <w:rsid w:val="00E14EDE"/>
    <w:rsid w:val="00E15CCF"/>
    <w:rsid w:val="00E15D4B"/>
    <w:rsid w:val="00E16061"/>
    <w:rsid w:val="00E16332"/>
    <w:rsid w:val="00E164B4"/>
    <w:rsid w:val="00E16928"/>
    <w:rsid w:val="00E17149"/>
    <w:rsid w:val="00E17237"/>
    <w:rsid w:val="00E17517"/>
    <w:rsid w:val="00E1768D"/>
    <w:rsid w:val="00E17FDA"/>
    <w:rsid w:val="00E2014C"/>
    <w:rsid w:val="00E2022D"/>
    <w:rsid w:val="00E20429"/>
    <w:rsid w:val="00E205AF"/>
    <w:rsid w:val="00E20658"/>
    <w:rsid w:val="00E20E71"/>
    <w:rsid w:val="00E20F12"/>
    <w:rsid w:val="00E210C1"/>
    <w:rsid w:val="00E2167F"/>
    <w:rsid w:val="00E21ED3"/>
    <w:rsid w:val="00E22377"/>
    <w:rsid w:val="00E22835"/>
    <w:rsid w:val="00E23287"/>
    <w:rsid w:val="00E232AA"/>
    <w:rsid w:val="00E23418"/>
    <w:rsid w:val="00E23673"/>
    <w:rsid w:val="00E23766"/>
    <w:rsid w:val="00E2387C"/>
    <w:rsid w:val="00E23986"/>
    <w:rsid w:val="00E23D19"/>
    <w:rsid w:val="00E23D9E"/>
    <w:rsid w:val="00E23EF8"/>
    <w:rsid w:val="00E23F6F"/>
    <w:rsid w:val="00E2405D"/>
    <w:rsid w:val="00E252D8"/>
    <w:rsid w:val="00E252FC"/>
    <w:rsid w:val="00E2538D"/>
    <w:rsid w:val="00E2565D"/>
    <w:rsid w:val="00E25A0F"/>
    <w:rsid w:val="00E26422"/>
    <w:rsid w:val="00E26960"/>
    <w:rsid w:val="00E26CF7"/>
    <w:rsid w:val="00E27463"/>
    <w:rsid w:val="00E27826"/>
    <w:rsid w:val="00E300C4"/>
    <w:rsid w:val="00E30684"/>
    <w:rsid w:val="00E30935"/>
    <w:rsid w:val="00E3137A"/>
    <w:rsid w:val="00E316FD"/>
    <w:rsid w:val="00E31807"/>
    <w:rsid w:val="00E31A8A"/>
    <w:rsid w:val="00E31AE8"/>
    <w:rsid w:val="00E31D00"/>
    <w:rsid w:val="00E32191"/>
    <w:rsid w:val="00E32842"/>
    <w:rsid w:val="00E32974"/>
    <w:rsid w:val="00E32BA3"/>
    <w:rsid w:val="00E33654"/>
    <w:rsid w:val="00E33770"/>
    <w:rsid w:val="00E33800"/>
    <w:rsid w:val="00E33B2F"/>
    <w:rsid w:val="00E340AE"/>
    <w:rsid w:val="00E341BA"/>
    <w:rsid w:val="00E346AD"/>
    <w:rsid w:val="00E348F4"/>
    <w:rsid w:val="00E34CB1"/>
    <w:rsid w:val="00E34D25"/>
    <w:rsid w:val="00E3507F"/>
    <w:rsid w:val="00E35676"/>
    <w:rsid w:val="00E35CC2"/>
    <w:rsid w:val="00E35DCB"/>
    <w:rsid w:val="00E35E74"/>
    <w:rsid w:val="00E36204"/>
    <w:rsid w:val="00E3644F"/>
    <w:rsid w:val="00E36630"/>
    <w:rsid w:val="00E367BE"/>
    <w:rsid w:val="00E36AE4"/>
    <w:rsid w:val="00E3754F"/>
    <w:rsid w:val="00E37583"/>
    <w:rsid w:val="00E3768D"/>
    <w:rsid w:val="00E3770F"/>
    <w:rsid w:val="00E37A64"/>
    <w:rsid w:val="00E37B7A"/>
    <w:rsid w:val="00E37CEB"/>
    <w:rsid w:val="00E37FF5"/>
    <w:rsid w:val="00E4041C"/>
    <w:rsid w:val="00E405F8"/>
    <w:rsid w:val="00E40B30"/>
    <w:rsid w:val="00E40F57"/>
    <w:rsid w:val="00E40FA9"/>
    <w:rsid w:val="00E4111D"/>
    <w:rsid w:val="00E415ED"/>
    <w:rsid w:val="00E417E9"/>
    <w:rsid w:val="00E4186F"/>
    <w:rsid w:val="00E4198A"/>
    <w:rsid w:val="00E42008"/>
    <w:rsid w:val="00E42018"/>
    <w:rsid w:val="00E421AF"/>
    <w:rsid w:val="00E4232F"/>
    <w:rsid w:val="00E42366"/>
    <w:rsid w:val="00E4264D"/>
    <w:rsid w:val="00E42696"/>
    <w:rsid w:val="00E427C3"/>
    <w:rsid w:val="00E42C43"/>
    <w:rsid w:val="00E42E7F"/>
    <w:rsid w:val="00E42F61"/>
    <w:rsid w:val="00E43388"/>
    <w:rsid w:val="00E43545"/>
    <w:rsid w:val="00E43897"/>
    <w:rsid w:val="00E44002"/>
    <w:rsid w:val="00E4410A"/>
    <w:rsid w:val="00E44410"/>
    <w:rsid w:val="00E449C3"/>
    <w:rsid w:val="00E44AC1"/>
    <w:rsid w:val="00E44B79"/>
    <w:rsid w:val="00E44D47"/>
    <w:rsid w:val="00E452BF"/>
    <w:rsid w:val="00E4540D"/>
    <w:rsid w:val="00E45972"/>
    <w:rsid w:val="00E46899"/>
    <w:rsid w:val="00E46A71"/>
    <w:rsid w:val="00E47242"/>
    <w:rsid w:val="00E47940"/>
    <w:rsid w:val="00E47A44"/>
    <w:rsid w:val="00E47DAE"/>
    <w:rsid w:val="00E5023E"/>
    <w:rsid w:val="00E50411"/>
    <w:rsid w:val="00E50552"/>
    <w:rsid w:val="00E50973"/>
    <w:rsid w:val="00E50AC6"/>
    <w:rsid w:val="00E51187"/>
    <w:rsid w:val="00E513D3"/>
    <w:rsid w:val="00E51484"/>
    <w:rsid w:val="00E5159E"/>
    <w:rsid w:val="00E515E5"/>
    <w:rsid w:val="00E51C84"/>
    <w:rsid w:val="00E51DDB"/>
    <w:rsid w:val="00E5201D"/>
    <w:rsid w:val="00E520DE"/>
    <w:rsid w:val="00E52150"/>
    <w:rsid w:val="00E5243C"/>
    <w:rsid w:val="00E52617"/>
    <w:rsid w:val="00E528EE"/>
    <w:rsid w:val="00E52920"/>
    <w:rsid w:val="00E52D26"/>
    <w:rsid w:val="00E52DE0"/>
    <w:rsid w:val="00E5304C"/>
    <w:rsid w:val="00E53212"/>
    <w:rsid w:val="00E53CB1"/>
    <w:rsid w:val="00E53E35"/>
    <w:rsid w:val="00E5408D"/>
    <w:rsid w:val="00E547B4"/>
    <w:rsid w:val="00E547CE"/>
    <w:rsid w:val="00E54A76"/>
    <w:rsid w:val="00E552CE"/>
    <w:rsid w:val="00E558A5"/>
    <w:rsid w:val="00E559F8"/>
    <w:rsid w:val="00E55DE5"/>
    <w:rsid w:val="00E56DFE"/>
    <w:rsid w:val="00E56FA3"/>
    <w:rsid w:val="00E5710E"/>
    <w:rsid w:val="00E572C3"/>
    <w:rsid w:val="00E575CC"/>
    <w:rsid w:val="00E57657"/>
    <w:rsid w:val="00E5767F"/>
    <w:rsid w:val="00E57CDC"/>
    <w:rsid w:val="00E57E82"/>
    <w:rsid w:val="00E6070E"/>
    <w:rsid w:val="00E60743"/>
    <w:rsid w:val="00E609B5"/>
    <w:rsid w:val="00E609B6"/>
    <w:rsid w:val="00E60A1A"/>
    <w:rsid w:val="00E60D22"/>
    <w:rsid w:val="00E6102D"/>
    <w:rsid w:val="00E61979"/>
    <w:rsid w:val="00E61A5A"/>
    <w:rsid w:val="00E61AB9"/>
    <w:rsid w:val="00E629B1"/>
    <w:rsid w:val="00E62DD1"/>
    <w:rsid w:val="00E62FF2"/>
    <w:rsid w:val="00E6309B"/>
    <w:rsid w:val="00E63437"/>
    <w:rsid w:val="00E63787"/>
    <w:rsid w:val="00E6383A"/>
    <w:rsid w:val="00E64174"/>
    <w:rsid w:val="00E64518"/>
    <w:rsid w:val="00E6483F"/>
    <w:rsid w:val="00E64B50"/>
    <w:rsid w:val="00E64CE9"/>
    <w:rsid w:val="00E65183"/>
    <w:rsid w:val="00E655BF"/>
    <w:rsid w:val="00E656D9"/>
    <w:rsid w:val="00E656DB"/>
    <w:rsid w:val="00E65CDB"/>
    <w:rsid w:val="00E65F58"/>
    <w:rsid w:val="00E6689F"/>
    <w:rsid w:val="00E668AB"/>
    <w:rsid w:val="00E66B50"/>
    <w:rsid w:val="00E66CBE"/>
    <w:rsid w:val="00E6722E"/>
    <w:rsid w:val="00E678FE"/>
    <w:rsid w:val="00E67A73"/>
    <w:rsid w:val="00E67C30"/>
    <w:rsid w:val="00E67D48"/>
    <w:rsid w:val="00E67D6E"/>
    <w:rsid w:val="00E7014D"/>
    <w:rsid w:val="00E7061C"/>
    <w:rsid w:val="00E707CB"/>
    <w:rsid w:val="00E70832"/>
    <w:rsid w:val="00E709FD"/>
    <w:rsid w:val="00E70A2A"/>
    <w:rsid w:val="00E70AAA"/>
    <w:rsid w:val="00E70D46"/>
    <w:rsid w:val="00E70D7E"/>
    <w:rsid w:val="00E70DC8"/>
    <w:rsid w:val="00E71257"/>
    <w:rsid w:val="00E7172C"/>
    <w:rsid w:val="00E71A50"/>
    <w:rsid w:val="00E71C3D"/>
    <w:rsid w:val="00E71E08"/>
    <w:rsid w:val="00E7217A"/>
    <w:rsid w:val="00E72338"/>
    <w:rsid w:val="00E723C9"/>
    <w:rsid w:val="00E72AE4"/>
    <w:rsid w:val="00E72E40"/>
    <w:rsid w:val="00E72EBA"/>
    <w:rsid w:val="00E73346"/>
    <w:rsid w:val="00E73898"/>
    <w:rsid w:val="00E73988"/>
    <w:rsid w:val="00E73BA7"/>
    <w:rsid w:val="00E73F68"/>
    <w:rsid w:val="00E74579"/>
    <w:rsid w:val="00E74A7E"/>
    <w:rsid w:val="00E74B25"/>
    <w:rsid w:val="00E74C46"/>
    <w:rsid w:val="00E752B8"/>
    <w:rsid w:val="00E76051"/>
    <w:rsid w:val="00E7653B"/>
    <w:rsid w:val="00E7666C"/>
    <w:rsid w:val="00E7669F"/>
    <w:rsid w:val="00E76702"/>
    <w:rsid w:val="00E76877"/>
    <w:rsid w:val="00E76959"/>
    <w:rsid w:val="00E77452"/>
    <w:rsid w:val="00E7747D"/>
    <w:rsid w:val="00E77ED8"/>
    <w:rsid w:val="00E801B2"/>
    <w:rsid w:val="00E80E0A"/>
    <w:rsid w:val="00E80ECB"/>
    <w:rsid w:val="00E81089"/>
    <w:rsid w:val="00E81579"/>
    <w:rsid w:val="00E817BE"/>
    <w:rsid w:val="00E8180E"/>
    <w:rsid w:val="00E81AA4"/>
    <w:rsid w:val="00E81AD8"/>
    <w:rsid w:val="00E81DA8"/>
    <w:rsid w:val="00E81E25"/>
    <w:rsid w:val="00E81E94"/>
    <w:rsid w:val="00E82184"/>
    <w:rsid w:val="00E82725"/>
    <w:rsid w:val="00E8290C"/>
    <w:rsid w:val="00E82D13"/>
    <w:rsid w:val="00E82F18"/>
    <w:rsid w:val="00E8376E"/>
    <w:rsid w:val="00E839D0"/>
    <w:rsid w:val="00E83B4C"/>
    <w:rsid w:val="00E83D1B"/>
    <w:rsid w:val="00E84C7A"/>
    <w:rsid w:val="00E84E7E"/>
    <w:rsid w:val="00E84EC2"/>
    <w:rsid w:val="00E850E8"/>
    <w:rsid w:val="00E85430"/>
    <w:rsid w:val="00E854A1"/>
    <w:rsid w:val="00E854A8"/>
    <w:rsid w:val="00E856A8"/>
    <w:rsid w:val="00E856D5"/>
    <w:rsid w:val="00E86158"/>
    <w:rsid w:val="00E86A60"/>
    <w:rsid w:val="00E86B4C"/>
    <w:rsid w:val="00E86C66"/>
    <w:rsid w:val="00E86D98"/>
    <w:rsid w:val="00E87374"/>
    <w:rsid w:val="00E875F1"/>
    <w:rsid w:val="00E90807"/>
    <w:rsid w:val="00E90B5F"/>
    <w:rsid w:val="00E91163"/>
    <w:rsid w:val="00E91DC4"/>
    <w:rsid w:val="00E92171"/>
    <w:rsid w:val="00E92756"/>
    <w:rsid w:val="00E928BB"/>
    <w:rsid w:val="00E9365A"/>
    <w:rsid w:val="00E937D7"/>
    <w:rsid w:val="00E939C7"/>
    <w:rsid w:val="00E93CAC"/>
    <w:rsid w:val="00E93D22"/>
    <w:rsid w:val="00E93E55"/>
    <w:rsid w:val="00E943C8"/>
    <w:rsid w:val="00E94612"/>
    <w:rsid w:val="00E94956"/>
    <w:rsid w:val="00E94A61"/>
    <w:rsid w:val="00E94D9A"/>
    <w:rsid w:val="00E95196"/>
    <w:rsid w:val="00E95279"/>
    <w:rsid w:val="00E95574"/>
    <w:rsid w:val="00E95723"/>
    <w:rsid w:val="00E957A7"/>
    <w:rsid w:val="00E95948"/>
    <w:rsid w:val="00E95AE2"/>
    <w:rsid w:val="00E95C1B"/>
    <w:rsid w:val="00E95F47"/>
    <w:rsid w:val="00E96337"/>
    <w:rsid w:val="00E9633B"/>
    <w:rsid w:val="00E965D2"/>
    <w:rsid w:val="00E966EB"/>
    <w:rsid w:val="00E9694C"/>
    <w:rsid w:val="00E96A48"/>
    <w:rsid w:val="00E96D71"/>
    <w:rsid w:val="00E96FEC"/>
    <w:rsid w:val="00E96FF7"/>
    <w:rsid w:val="00E9733A"/>
    <w:rsid w:val="00E97690"/>
    <w:rsid w:val="00E97935"/>
    <w:rsid w:val="00E97C25"/>
    <w:rsid w:val="00E97C5B"/>
    <w:rsid w:val="00E97DD1"/>
    <w:rsid w:val="00EA0305"/>
    <w:rsid w:val="00EA0BA5"/>
    <w:rsid w:val="00EA0BFB"/>
    <w:rsid w:val="00EA0DE4"/>
    <w:rsid w:val="00EA1289"/>
    <w:rsid w:val="00EA1833"/>
    <w:rsid w:val="00EA226C"/>
    <w:rsid w:val="00EA2393"/>
    <w:rsid w:val="00EA2B54"/>
    <w:rsid w:val="00EA2C66"/>
    <w:rsid w:val="00EA2CBE"/>
    <w:rsid w:val="00EA3B3C"/>
    <w:rsid w:val="00EA3BB7"/>
    <w:rsid w:val="00EA3D36"/>
    <w:rsid w:val="00EA3E0B"/>
    <w:rsid w:val="00EA3E1D"/>
    <w:rsid w:val="00EA455A"/>
    <w:rsid w:val="00EA46F4"/>
    <w:rsid w:val="00EA47DB"/>
    <w:rsid w:val="00EA48C1"/>
    <w:rsid w:val="00EA48F7"/>
    <w:rsid w:val="00EA50FD"/>
    <w:rsid w:val="00EA510C"/>
    <w:rsid w:val="00EA5256"/>
    <w:rsid w:val="00EA53A8"/>
    <w:rsid w:val="00EA5467"/>
    <w:rsid w:val="00EA5659"/>
    <w:rsid w:val="00EA57D8"/>
    <w:rsid w:val="00EA5DFE"/>
    <w:rsid w:val="00EA6021"/>
    <w:rsid w:val="00EA69DC"/>
    <w:rsid w:val="00EA6B72"/>
    <w:rsid w:val="00EA6EDF"/>
    <w:rsid w:val="00EA702B"/>
    <w:rsid w:val="00EA71EE"/>
    <w:rsid w:val="00EA72AF"/>
    <w:rsid w:val="00EA7366"/>
    <w:rsid w:val="00EA7B0A"/>
    <w:rsid w:val="00EA7C0F"/>
    <w:rsid w:val="00EB0766"/>
    <w:rsid w:val="00EB0A56"/>
    <w:rsid w:val="00EB0EF6"/>
    <w:rsid w:val="00EB0FCC"/>
    <w:rsid w:val="00EB1175"/>
    <w:rsid w:val="00EB12CC"/>
    <w:rsid w:val="00EB134B"/>
    <w:rsid w:val="00EB14FD"/>
    <w:rsid w:val="00EB1555"/>
    <w:rsid w:val="00EB1693"/>
    <w:rsid w:val="00EB191B"/>
    <w:rsid w:val="00EB1DA8"/>
    <w:rsid w:val="00EB1E6A"/>
    <w:rsid w:val="00EB260B"/>
    <w:rsid w:val="00EB2AC2"/>
    <w:rsid w:val="00EB2D62"/>
    <w:rsid w:val="00EB2E05"/>
    <w:rsid w:val="00EB2E55"/>
    <w:rsid w:val="00EB2EAC"/>
    <w:rsid w:val="00EB3005"/>
    <w:rsid w:val="00EB36EE"/>
    <w:rsid w:val="00EB3AC3"/>
    <w:rsid w:val="00EB3B45"/>
    <w:rsid w:val="00EB3B64"/>
    <w:rsid w:val="00EB3C24"/>
    <w:rsid w:val="00EB4742"/>
    <w:rsid w:val="00EB4A97"/>
    <w:rsid w:val="00EB4AF5"/>
    <w:rsid w:val="00EB4C0A"/>
    <w:rsid w:val="00EB4C9B"/>
    <w:rsid w:val="00EB4D62"/>
    <w:rsid w:val="00EB4D78"/>
    <w:rsid w:val="00EB4EC4"/>
    <w:rsid w:val="00EB5087"/>
    <w:rsid w:val="00EB52F7"/>
    <w:rsid w:val="00EB5907"/>
    <w:rsid w:val="00EB5C13"/>
    <w:rsid w:val="00EB5F11"/>
    <w:rsid w:val="00EB5FB8"/>
    <w:rsid w:val="00EB684B"/>
    <w:rsid w:val="00EB687C"/>
    <w:rsid w:val="00EB6BC2"/>
    <w:rsid w:val="00EB6E8B"/>
    <w:rsid w:val="00EB715E"/>
    <w:rsid w:val="00EB716E"/>
    <w:rsid w:val="00EB71CA"/>
    <w:rsid w:val="00EB7377"/>
    <w:rsid w:val="00EB7805"/>
    <w:rsid w:val="00EB7B0E"/>
    <w:rsid w:val="00EB7D43"/>
    <w:rsid w:val="00EC0182"/>
    <w:rsid w:val="00EC044E"/>
    <w:rsid w:val="00EC06FF"/>
    <w:rsid w:val="00EC080B"/>
    <w:rsid w:val="00EC0B1D"/>
    <w:rsid w:val="00EC0B29"/>
    <w:rsid w:val="00EC1055"/>
    <w:rsid w:val="00EC1226"/>
    <w:rsid w:val="00EC1819"/>
    <w:rsid w:val="00EC1CB3"/>
    <w:rsid w:val="00EC1E5D"/>
    <w:rsid w:val="00EC1E67"/>
    <w:rsid w:val="00EC1EEA"/>
    <w:rsid w:val="00EC2019"/>
    <w:rsid w:val="00EC271F"/>
    <w:rsid w:val="00EC2ADD"/>
    <w:rsid w:val="00EC3658"/>
    <w:rsid w:val="00EC372C"/>
    <w:rsid w:val="00EC3841"/>
    <w:rsid w:val="00EC38FB"/>
    <w:rsid w:val="00EC3B41"/>
    <w:rsid w:val="00EC3CD9"/>
    <w:rsid w:val="00EC3DC8"/>
    <w:rsid w:val="00EC3FBE"/>
    <w:rsid w:val="00EC40C9"/>
    <w:rsid w:val="00EC424C"/>
    <w:rsid w:val="00EC42F2"/>
    <w:rsid w:val="00EC473C"/>
    <w:rsid w:val="00EC486B"/>
    <w:rsid w:val="00EC4A0A"/>
    <w:rsid w:val="00EC4A36"/>
    <w:rsid w:val="00EC4BC3"/>
    <w:rsid w:val="00EC5084"/>
    <w:rsid w:val="00EC509E"/>
    <w:rsid w:val="00EC50B2"/>
    <w:rsid w:val="00EC58CD"/>
    <w:rsid w:val="00EC5B22"/>
    <w:rsid w:val="00EC5BDC"/>
    <w:rsid w:val="00EC5E47"/>
    <w:rsid w:val="00EC5FBF"/>
    <w:rsid w:val="00EC6155"/>
    <w:rsid w:val="00EC63D2"/>
    <w:rsid w:val="00EC6DF1"/>
    <w:rsid w:val="00EC7D05"/>
    <w:rsid w:val="00EC7D8C"/>
    <w:rsid w:val="00ED01C5"/>
    <w:rsid w:val="00ED124A"/>
    <w:rsid w:val="00ED1501"/>
    <w:rsid w:val="00ED15C6"/>
    <w:rsid w:val="00ED1E65"/>
    <w:rsid w:val="00ED253D"/>
    <w:rsid w:val="00ED260E"/>
    <w:rsid w:val="00ED2988"/>
    <w:rsid w:val="00ED2A6F"/>
    <w:rsid w:val="00ED2D70"/>
    <w:rsid w:val="00ED2EC7"/>
    <w:rsid w:val="00ED3A83"/>
    <w:rsid w:val="00ED3EE8"/>
    <w:rsid w:val="00ED3FFD"/>
    <w:rsid w:val="00ED47A8"/>
    <w:rsid w:val="00ED4CBB"/>
    <w:rsid w:val="00ED4E45"/>
    <w:rsid w:val="00ED53E0"/>
    <w:rsid w:val="00ED5408"/>
    <w:rsid w:val="00ED5587"/>
    <w:rsid w:val="00ED567D"/>
    <w:rsid w:val="00ED56DF"/>
    <w:rsid w:val="00ED59EF"/>
    <w:rsid w:val="00ED5CD0"/>
    <w:rsid w:val="00ED5E90"/>
    <w:rsid w:val="00ED630B"/>
    <w:rsid w:val="00ED63D8"/>
    <w:rsid w:val="00ED659A"/>
    <w:rsid w:val="00ED6E0E"/>
    <w:rsid w:val="00ED7335"/>
    <w:rsid w:val="00ED738B"/>
    <w:rsid w:val="00ED75DE"/>
    <w:rsid w:val="00ED76E7"/>
    <w:rsid w:val="00ED7FCE"/>
    <w:rsid w:val="00EE003B"/>
    <w:rsid w:val="00EE0050"/>
    <w:rsid w:val="00EE050D"/>
    <w:rsid w:val="00EE0A05"/>
    <w:rsid w:val="00EE121C"/>
    <w:rsid w:val="00EE151A"/>
    <w:rsid w:val="00EE1E5F"/>
    <w:rsid w:val="00EE1EC6"/>
    <w:rsid w:val="00EE1F87"/>
    <w:rsid w:val="00EE2CAE"/>
    <w:rsid w:val="00EE2F12"/>
    <w:rsid w:val="00EE314F"/>
    <w:rsid w:val="00EE3271"/>
    <w:rsid w:val="00EE33C9"/>
    <w:rsid w:val="00EE3482"/>
    <w:rsid w:val="00EE38AC"/>
    <w:rsid w:val="00EE3F43"/>
    <w:rsid w:val="00EE47D8"/>
    <w:rsid w:val="00EE4E30"/>
    <w:rsid w:val="00EE4F60"/>
    <w:rsid w:val="00EE535F"/>
    <w:rsid w:val="00EE557D"/>
    <w:rsid w:val="00EE55D5"/>
    <w:rsid w:val="00EE5636"/>
    <w:rsid w:val="00EE5ACF"/>
    <w:rsid w:val="00EE5F02"/>
    <w:rsid w:val="00EE6089"/>
    <w:rsid w:val="00EE64EF"/>
    <w:rsid w:val="00EE652B"/>
    <w:rsid w:val="00EE66D6"/>
    <w:rsid w:val="00EE66EB"/>
    <w:rsid w:val="00EE6C4B"/>
    <w:rsid w:val="00EE6ECD"/>
    <w:rsid w:val="00EE73AF"/>
    <w:rsid w:val="00EE7895"/>
    <w:rsid w:val="00EE7923"/>
    <w:rsid w:val="00EE7BA5"/>
    <w:rsid w:val="00EE7DC5"/>
    <w:rsid w:val="00EF0089"/>
    <w:rsid w:val="00EF0611"/>
    <w:rsid w:val="00EF06D3"/>
    <w:rsid w:val="00EF0E16"/>
    <w:rsid w:val="00EF1011"/>
    <w:rsid w:val="00EF14EF"/>
    <w:rsid w:val="00EF17D2"/>
    <w:rsid w:val="00EF2003"/>
    <w:rsid w:val="00EF21F9"/>
    <w:rsid w:val="00EF2D52"/>
    <w:rsid w:val="00EF2ED9"/>
    <w:rsid w:val="00EF31E1"/>
    <w:rsid w:val="00EF34E1"/>
    <w:rsid w:val="00EF35B3"/>
    <w:rsid w:val="00EF4756"/>
    <w:rsid w:val="00EF47E3"/>
    <w:rsid w:val="00EF4892"/>
    <w:rsid w:val="00EF4B2D"/>
    <w:rsid w:val="00EF4F78"/>
    <w:rsid w:val="00EF538F"/>
    <w:rsid w:val="00EF5492"/>
    <w:rsid w:val="00EF551C"/>
    <w:rsid w:val="00EF5877"/>
    <w:rsid w:val="00EF5A75"/>
    <w:rsid w:val="00EF5CA8"/>
    <w:rsid w:val="00EF61ED"/>
    <w:rsid w:val="00EF63A6"/>
    <w:rsid w:val="00EF67A0"/>
    <w:rsid w:val="00EF681C"/>
    <w:rsid w:val="00EF6AAF"/>
    <w:rsid w:val="00EF6C83"/>
    <w:rsid w:val="00EF6D18"/>
    <w:rsid w:val="00EF6EFE"/>
    <w:rsid w:val="00EF7209"/>
    <w:rsid w:val="00EF737E"/>
    <w:rsid w:val="00EF78DE"/>
    <w:rsid w:val="00EF7D43"/>
    <w:rsid w:val="00EF7DED"/>
    <w:rsid w:val="00F0018A"/>
    <w:rsid w:val="00F001BF"/>
    <w:rsid w:val="00F00220"/>
    <w:rsid w:val="00F003E4"/>
    <w:rsid w:val="00F007F9"/>
    <w:rsid w:val="00F00AAF"/>
    <w:rsid w:val="00F01099"/>
    <w:rsid w:val="00F01123"/>
    <w:rsid w:val="00F0119F"/>
    <w:rsid w:val="00F011A6"/>
    <w:rsid w:val="00F013EF"/>
    <w:rsid w:val="00F015E9"/>
    <w:rsid w:val="00F018CA"/>
    <w:rsid w:val="00F01AB3"/>
    <w:rsid w:val="00F0205E"/>
    <w:rsid w:val="00F022FB"/>
    <w:rsid w:val="00F028A2"/>
    <w:rsid w:val="00F02C66"/>
    <w:rsid w:val="00F02DAF"/>
    <w:rsid w:val="00F03118"/>
    <w:rsid w:val="00F03178"/>
    <w:rsid w:val="00F034F4"/>
    <w:rsid w:val="00F03916"/>
    <w:rsid w:val="00F03C00"/>
    <w:rsid w:val="00F04609"/>
    <w:rsid w:val="00F0466C"/>
    <w:rsid w:val="00F04A9B"/>
    <w:rsid w:val="00F04D76"/>
    <w:rsid w:val="00F051C9"/>
    <w:rsid w:val="00F05519"/>
    <w:rsid w:val="00F055C9"/>
    <w:rsid w:val="00F055F3"/>
    <w:rsid w:val="00F05964"/>
    <w:rsid w:val="00F059AA"/>
    <w:rsid w:val="00F068BE"/>
    <w:rsid w:val="00F06B9B"/>
    <w:rsid w:val="00F06D24"/>
    <w:rsid w:val="00F0704E"/>
    <w:rsid w:val="00F0740A"/>
    <w:rsid w:val="00F07868"/>
    <w:rsid w:val="00F07887"/>
    <w:rsid w:val="00F07992"/>
    <w:rsid w:val="00F07F36"/>
    <w:rsid w:val="00F10143"/>
    <w:rsid w:val="00F10CE5"/>
    <w:rsid w:val="00F10F5E"/>
    <w:rsid w:val="00F10FCC"/>
    <w:rsid w:val="00F1101E"/>
    <w:rsid w:val="00F11577"/>
    <w:rsid w:val="00F11578"/>
    <w:rsid w:val="00F1234A"/>
    <w:rsid w:val="00F129EE"/>
    <w:rsid w:val="00F12AE0"/>
    <w:rsid w:val="00F131DE"/>
    <w:rsid w:val="00F135EC"/>
    <w:rsid w:val="00F137C8"/>
    <w:rsid w:val="00F13D02"/>
    <w:rsid w:val="00F13DAC"/>
    <w:rsid w:val="00F13DDB"/>
    <w:rsid w:val="00F13F11"/>
    <w:rsid w:val="00F14013"/>
    <w:rsid w:val="00F14129"/>
    <w:rsid w:val="00F143DB"/>
    <w:rsid w:val="00F14411"/>
    <w:rsid w:val="00F14B9D"/>
    <w:rsid w:val="00F14C26"/>
    <w:rsid w:val="00F14CF9"/>
    <w:rsid w:val="00F15C5A"/>
    <w:rsid w:val="00F15E34"/>
    <w:rsid w:val="00F163BB"/>
    <w:rsid w:val="00F16455"/>
    <w:rsid w:val="00F1650D"/>
    <w:rsid w:val="00F1655A"/>
    <w:rsid w:val="00F1695E"/>
    <w:rsid w:val="00F16982"/>
    <w:rsid w:val="00F16A71"/>
    <w:rsid w:val="00F16B53"/>
    <w:rsid w:val="00F16B61"/>
    <w:rsid w:val="00F16C57"/>
    <w:rsid w:val="00F16D55"/>
    <w:rsid w:val="00F172E8"/>
    <w:rsid w:val="00F178EF"/>
    <w:rsid w:val="00F17B07"/>
    <w:rsid w:val="00F17D30"/>
    <w:rsid w:val="00F200AF"/>
    <w:rsid w:val="00F20201"/>
    <w:rsid w:val="00F204AD"/>
    <w:rsid w:val="00F2091C"/>
    <w:rsid w:val="00F210A5"/>
    <w:rsid w:val="00F2119E"/>
    <w:rsid w:val="00F211C8"/>
    <w:rsid w:val="00F2150D"/>
    <w:rsid w:val="00F2159E"/>
    <w:rsid w:val="00F2181E"/>
    <w:rsid w:val="00F218E2"/>
    <w:rsid w:val="00F21A40"/>
    <w:rsid w:val="00F227DF"/>
    <w:rsid w:val="00F22A83"/>
    <w:rsid w:val="00F22B44"/>
    <w:rsid w:val="00F22C87"/>
    <w:rsid w:val="00F230E3"/>
    <w:rsid w:val="00F23200"/>
    <w:rsid w:val="00F235D0"/>
    <w:rsid w:val="00F236E3"/>
    <w:rsid w:val="00F238AD"/>
    <w:rsid w:val="00F238E5"/>
    <w:rsid w:val="00F23B12"/>
    <w:rsid w:val="00F23CAE"/>
    <w:rsid w:val="00F23E55"/>
    <w:rsid w:val="00F23EAF"/>
    <w:rsid w:val="00F2403E"/>
    <w:rsid w:val="00F24149"/>
    <w:rsid w:val="00F24153"/>
    <w:rsid w:val="00F24253"/>
    <w:rsid w:val="00F24CCD"/>
    <w:rsid w:val="00F24DF4"/>
    <w:rsid w:val="00F25209"/>
    <w:rsid w:val="00F26309"/>
    <w:rsid w:val="00F26943"/>
    <w:rsid w:val="00F26C00"/>
    <w:rsid w:val="00F26C0C"/>
    <w:rsid w:val="00F26D38"/>
    <w:rsid w:val="00F26F8D"/>
    <w:rsid w:val="00F274ED"/>
    <w:rsid w:val="00F27808"/>
    <w:rsid w:val="00F27AD8"/>
    <w:rsid w:val="00F27D8E"/>
    <w:rsid w:val="00F309B7"/>
    <w:rsid w:val="00F30B1E"/>
    <w:rsid w:val="00F30B2C"/>
    <w:rsid w:val="00F30B3A"/>
    <w:rsid w:val="00F315A4"/>
    <w:rsid w:val="00F3173A"/>
    <w:rsid w:val="00F31D36"/>
    <w:rsid w:val="00F32290"/>
    <w:rsid w:val="00F3232F"/>
    <w:rsid w:val="00F323C2"/>
    <w:rsid w:val="00F3240A"/>
    <w:rsid w:val="00F324AC"/>
    <w:rsid w:val="00F32849"/>
    <w:rsid w:val="00F34216"/>
    <w:rsid w:val="00F343AF"/>
    <w:rsid w:val="00F3462D"/>
    <w:rsid w:val="00F346CB"/>
    <w:rsid w:val="00F3490A"/>
    <w:rsid w:val="00F349D7"/>
    <w:rsid w:val="00F34D68"/>
    <w:rsid w:val="00F34DB0"/>
    <w:rsid w:val="00F3533F"/>
    <w:rsid w:val="00F354CB"/>
    <w:rsid w:val="00F35637"/>
    <w:rsid w:val="00F359C4"/>
    <w:rsid w:val="00F35B09"/>
    <w:rsid w:val="00F35D2C"/>
    <w:rsid w:val="00F35FBC"/>
    <w:rsid w:val="00F36B9E"/>
    <w:rsid w:val="00F376F3"/>
    <w:rsid w:val="00F37836"/>
    <w:rsid w:val="00F40314"/>
    <w:rsid w:val="00F40622"/>
    <w:rsid w:val="00F40D14"/>
    <w:rsid w:val="00F40DC2"/>
    <w:rsid w:val="00F41111"/>
    <w:rsid w:val="00F41420"/>
    <w:rsid w:val="00F41763"/>
    <w:rsid w:val="00F417C6"/>
    <w:rsid w:val="00F41933"/>
    <w:rsid w:val="00F4197A"/>
    <w:rsid w:val="00F41985"/>
    <w:rsid w:val="00F41DE3"/>
    <w:rsid w:val="00F41F07"/>
    <w:rsid w:val="00F41F11"/>
    <w:rsid w:val="00F41F2B"/>
    <w:rsid w:val="00F422BB"/>
    <w:rsid w:val="00F42421"/>
    <w:rsid w:val="00F42832"/>
    <w:rsid w:val="00F42EBD"/>
    <w:rsid w:val="00F42F2B"/>
    <w:rsid w:val="00F42FFC"/>
    <w:rsid w:val="00F435D4"/>
    <w:rsid w:val="00F436A0"/>
    <w:rsid w:val="00F43A87"/>
    <w:rsid w:val="00F43DA8"/>
    <w:rsid w:val="00F44214"/>
    <w:rsid w:val="00F44B2D"/>
    <w:rsid w:val="00F44C48"/>
    <w:rsid w:val="00F45765"/>
    <w:rsid w:val="00F457AC"/>
    <w:rsid w:val="00F457E0"/>
    <w:rsid w:val="00F45839"/>
    <w:rsid w:val="00F4586C"/>
    <w:rsid w:val="00F45A8E"/>
    <w:rsid w:val="00F45B9C"/>
    <w:rsid w:val="00F45C4A"/>
    <w:rsid w:val="00F45E79"/>
    <w:rsid w:val="00F460A7"/>
    <w:rsid w:val="00F46100"/>
    <w:rsid w:val="00F4676B"/>
    <w:rsid w:val="00F46837"/>
    <w:rsid w:val="00F46E1C"/>
    <w:rsid w:val="00F4730F"/>
    <w:rsid w:val="00F47531"/>
    <w:rsid w:val="00F47E0A"/>
    <w:rsid w:val="00F47ECE"/>
    <w:rsid w:val="00F501D7"/>
    <w:rsid w:val="00F50455"/>
    <w:rsid w:val="00F504B5"/>
    <w:rsid w:val="00F5073D"/>
    <w:rsid w:val="00F50EB7"/>
    <w:rsid w:val="00F5114F"/>
    <w:rsid w:val="00F5135F"/>
    <w:rsid w:val="00F51409"/>
    <w:rsid w:val="00F5183C"/>
    <w:rsid w:val="00F51A25"/>
    <w:rsid w:val="00F51A89"/>
    <w:rsid w:val="00F51C35"/>
    <w:rsid w:val="00F5261B"/>
    <w:rsid w:val="00F5268A"/>
    <w:rsid w:val="00F528B6"/>
    <w:rsid w:val="00F52EFA"/>
    <w:rsid w:val="00F532A9"/>
    <w:rsid w:val="00F53D70"/>
    <w:rsid w:val="00F53DA2"/>
    <w:rsid w:val="00F53DB7"/>
    <w:rsid w:val="00F54175"/>
    <w:rsid w:val="00F5459E"/>
    <w:rsid w:val="00F54656"/>
    <w:rsid w:val="00F5466C"/>
    <w:rsid w:val="00F54B77"/>
    <w:rsid w:val="00F54E1C"/>
    <w:rsid w:val="00F55218"/>
    <w:rsid w:val="00F553D3"/>
    <w:rsid w:val="00F55561"/>
    <w:rsid w:val="00F55AF6"/>
    <w:rsid w:val="00F5624C"/>
    <w:rsid w:val="00F57335"/>
    <w:rsid w:val="00F573F0"/>
    <w:rsid w:val="00F577C1"/>
    <w:rsid w:val="00F57912"/>
    <w:rsid w:val="00F6021B"/>
    <w:rsid w:val="00F607AF"/>
    <w:rsid w:val="00F6119C"/>
    <w:rsid w:val="00F61269"/>
    <w:rsid w:val="00F61C37"/>
    <w:rsid w:val="00F61F23"/>
    <w:rsid w:val="00F622AE"/>
    <w:rsid w:val="00F624DD"/>
    <w:rsid w:val="00F627A0"/>
    <w:rsid w:val="00F62982"/>
    <w:rsid w:val="00F62A63"/>
    <w:rsid w:val="00F6315F"/>
    <w:rsid w:val="00F6390A"/>
    <w:rsid w:val="00F63990"/>
    <w:rsid w:val="00F63C90"/>
    <w:rsid w:val="00F6409C"/>
    <w:rsid w:val="00F640F4"/>
    <w:rsid w:val="00F643F8"/>
    <w:rsid w:val="00F6451C"/>
    <w:rsid w:val="00F645DA"/>
    <w:rsid w:val="00F649F1"/>
    <w:rsid w:val="00F64A86"/>
    <w:rsid w:val="00F64B1A"/>
    <w:rsid w:val="00F65058"/>
    <w:rsid w:val="00F6548A"/>
    <w:rsid w:val="00F654AF"/>
    <w:rsid w:val="00F657E4"/>
    <w:rsid w:val="00F6580C"/>
    <w:rsid w:val="00F660D9"/>
    <w:rsid w:val="00F66242"/>
    <w:rsid w:val="00F66586"/>
    <w:rsid w:val="00F66D3E"/>
    <w:rsid w:val="00F672A5"/>
    <w:rsid w:val="00F675F7"/>
    <w:rsid w:val="00F676AF"/>
    <w:rsid w:val="00F67D01"/>
    <w:rsid w:val="00F67DF7"/>
    <w:rsid w:val="00F70E44"/>
    <w:rsid w:val="00F71470"/>
    <w:rsid w:val="00F71576"/>
    <w:rsid w:val="00F71940"/>
    <w:rsid w:val="00F729B0"/>
    <w:rsid w:val="00F72A03"/>
    <w:rsid w:val="00F7300C"/>
    <w:rsid w:val="00F733F6"/>
    <w:rsid w:val="00F7361B"/>
    <w:rsid w:val="00F738EA"/>
    <w:rsid w:val="00F7399A"/>
    <w:rsid w:val="00F73E0B"/>
    <w:rsid w:val="00F73ECE"/>
    <w:rsid w:val="00F7419F"/>
    <w:rsid w:val="00F741DC"/>
    <w:rsid w:val="00F74316"/>
    <w:rsid w:val="00F746E9"/>
    <w:rsid w:val="00F748D5"/>
    <w:rsid w:val="00F74F97"/>
    <w:rsid w:val="00F750AD"/>
    <w:rsid w:val="00F75183"/>
    <w:rsid w:val="00F75712"/>
    <w:rsid w:val="00F75890"/>
    <w:rsid w:val="00F7598B"/>
    <w:rsid w:val="00F75A26"/>
    <w:rsid w:val="00F7634C"/>
    <w:rsid w:val="00F76531"/>
    <w:rsid w:val="00F765F9"/>
    <w:rsid w:val="00F768BA"/>
    <w:rsid w:val="00F768C6"/>
    <w:rsid w:val="00F7705F"/>
    <w:rsid w:val="00F7799C"/>
    <w:rsid w:val="00F77FEC"/>
    <w:rsid w:val="00F802E8"/>
    <w:rsid w:val="00F80BE6"/>
    <w:rsid w:val="00F8188E"/>
    <w:rsid w:val="00F81EB2"/>
    <w:rsid w:val="00F81F1A"/>
    <w:rsid w:val="00F81F40"/>
    <w:rsid w:val="00F8283D"/>
    <w:rsid w:val="00F828A1"/>
    <w:rsid w:val="00F82B78"/>
    <w:rsid w:val="00F82F3B"/>
    <w:rsid w:val="00F833E6"/>
    <w:rsid w:val="00F8381B"/>
    <w:rsid w:val="00F83954"/>
    <w:rsid w:val="00F83BF4"/>
    <w:rsid w:val="00F84079"/>
    <w:rsid w:val="00F84112"/>
    <w:rsid w:val="00F84590"/>
    <w:rsid w:val="00F8485E"/>
    <w:rsid w:val="00F84A2D"/>
    <w:rsid w:val="00F851E0"/>
    <w:rsid w:val="00F853D3"/>
    <w:rsid w:val="00F857FF"/>
    <w:rsid w:val="00F85CC8"/>
    <w:rsid w:val="00F863AC"/>
    <w:rsid w:val="00F867CB"/>
    <w:rsid w:val="00F86863"/>
    <w:rsid w:val="00F868EF"/>
    <w:rsid w:val="00F869C7"/>
    <w:rsid w:val="00F86F68"/>
    <w:rsid w:val="00F87B5B"/>
    <w:rsid w:val="00F87E75"/>
    <w:rsid w:val="00F9092F"/>
    <w:rsid w:val="00F909B5"/>
    <w:rsid w:val="00F90A73"/>
    <w:rsid w:val="00F90D68"/>
    <w:rsid w:val="00F91545"/>
    <w:rsid w:val="00F9168D"/>
    <w:rsid w:val="00F918A6"/>
    <w:rsid w:val="00F91992"/>
    <w:rsid w:val="00F92237"/>
    <w:rsid w:val="00F927B5"/>
    <w:rsid w:val="00F929C7"/>
    <w:rsid w:val="00F92FF4"/>
    <w:rsid w:val="00F9318A"/>
    <w:rsid w:val="00F93484"/>
    <w:rsid w:val="00F936D0"/>
    <w:rsid w:val="00F938B6"/>
    <w:rsid w:val="00F93B50"/>
    <w:rsid w:val="00F93B87"/>
    <w:rsid w:val="00F94007"/>
    <w:rsid w:val="00F94019"/>
    <w:rsid w:val="00F94474"/>
    <w:rsid w:val="00F94621"/>
    <w:rsid w:val="00F94BB6"/>
    <w:rsid w:val="00F94DA7"/>
    <w:rsid w:val="00F94EE4"/>
    <w:rsid w:val="00F9542E"/>
    <w:rsid w:val="00F954F0"/>
    <w:rsid w:val="00F95766"/>
    <w:rsid w:val="00F95982"/>
    <w:rsid w:val="00F95D1B"/>
    <w:rsid w:val="00F95E24"/>
    <w:rsid w:val="00F95E67"/>
    <w:rsid w:val="00F96255"/>
    <w:rsid w:val="00F96436"/>
    <w:rsid w:val="00F96606"/>
    <w:rsid w:val="00F96936"/>
    <w:rsid w:val="00F96A36"/>
    <w:rsid w:val="00F96B86"/>
    <w:rsid w:val="00F96F94"/>
    <w:rsid w:val="00F97301"/>
    <w:rsid w:val="00F973AD"/>
    <w:rsid w:val="00F97721"/>
    <w:rsid w:val="00F97EBF"/>
    <w:rsid w:val="00F97F71"/>
    <w:rsid w:val="00FA003F"/>
    <w:rsid w:val="00FA01B6"/>
    <w:rsid w:val="00FA06C5"/>
    <w:rsid w:val="00FA07B7"/>
    <w:rsid w:val="00FA0B00"/>
    <w:rsid w:val="00FA0E16"/>
    <w:rsid w:val="00FA0F72"/>
    <w:rsid w:val="00FA16FE"/>
    <w:rsid w:val="00FA1E76"/>
    <w:rsid w:val="00FA1E97"/>
    <w:rsid w:val="00FA2246"/>
    <w:rsid w:val="00FA2266"/>
    <w:rsid w:val="00FA26BA"/>
    <w:rsid w:val="00FA2998"/>
    <w:rsid w:val="00FA2D29"/>
    <w:rsid w:val="00FA2FAC"/>
    <w:rsid w:val="00FA3075"/>
    <w:rsid w:val="00FA3367"/>
    <w:rsid w:val="00FA3CB8"/>
    <w:rsid w:val="00FA3E24"/>
    <w:rsid w:val="00FA4084"/>
    <w:rsid w:val="00FA425F"/>
    <w:rsid w:val="00FA42BB"/>
    <w:rsid w:val="00FA46B6"/>
    <w:rsid w:val="00FA4D44"/>
    <w:rsid w:val="00FA511A"/>
    <w:rsid w:val="00FA51AE"/>
    <w:rsid w:val="00FA5298"/>
    <w:rsid w:val="00FA5624"/>
    <w:rsid w:val="00FA5C93"/>
    <w:rsid w:val="00FA6175"/>
    <w:rsid w:val="00FA6182"/>
    <w:rsid w:val="00FA6296"/>
    <w:rsid w:val="00FA62AC"/>
    <w:rsid w:val="00FA65AE"/>
    <w:rsid w:val="00FA6AB6"/>
    <w:rsid w:val="00FA6DF1"/>
    <w:rsid w:val="00FA73FB"/>
    <w:rsid w:val="00FA7855"/>
    <w:rsid w:val="00FA7CC1"/>
    <w:rsid w:val="00FA7E78"/>
    <w:rsid w:val="00FA7F4D"/>
    <w:rsid w:val="00FA7FC8"/>
    <w:rsid w:val="00FB0D8B"/>
    <w:rsid w:val="00FB1378"/>
    <w:rsid w:val="00FB1751"/>
    <w:rsid w:val="00FB1884"/>
    <w:rsid w:val="00FB19E1"/>
    <w:rsid w:val="00FB1B5D"/>
    <w:rsid w:val="00FB1D2A"/>
    <w:rsid w:val="00FB1DF7"/>
    <w:rsid w:val="00FB1F0F"/>
    <w:rsid w:val="00FB1F6C"/>
    <w:rsid w:val="00FB20E4"/>
    <w:rsid w:val="00FB241B"/>
    <w:rsid w:val="00FB2620"/>
    <w:rsid w:val="00FB2707"/>
    <w:rsid w:val="00FB2AC8"/>
    <w:rsid w:val="00FB2BE8"/>
    <w:rsid w:val="00FB2E76"/>
    <w:rsid w:val="00FB2EE3"/>
    <w:rsid w:val="00FB2F4E"/>
    <w:rsid w:val="00FB3163"/>
    <w:rsid w:val="00FB33C3"/>
    <w:rsid w:val="00FB34EF"/>
    <w:rsid w:val="00FB3729"/>
    <w:rsid w:val="00FB37E2"/>
    <w:rsid w:val="00FB3A0C"/>
    <w:rsid w:val="00FB3C17"/>
    <w:rsid w:val="00FB4A90"/>
    <w:rsid w:val="00FB4ABE"/>
    <w:rsid w:val="00FB4DA8"/>
    <w:rsid w:val="00FB4FA5"/>
    <w:rsid w:val="00FB5115"/>
    <w:rsid w:val="00FB5682"/>
    <w:rsid w:val="00FB5947"/>
    <w:rsid w:val="00FB59F0"/>
    <w:rsid w:val="00FB5E41"/>
    <w:rsid w:val="00FB61A9"/>
    <w:rsid w:val="00FB62D6"/>
    <w:rsid w:val="00FB6370"/>
    <w:rsid w:val="00FB6470"/>
    <w:rsid w:val="00FB64F4"/>
    <w:rsid w:val="00FB6AE3"/>
    <w:rsid w:val="00FB7014"/>
    <w:rsid w:val="00FB72EE"/>
    <w:rsid w:val="00FB734E"/>
    <w:rsid w:val="00FB74F8"/>
    <w:rsid w:val="00FB7575"/>
    <w:rsid w:val="00FB75D6"/>
    <w:rsid w:val="00FB78A4"/>
    <w:rsid w:val="00FB78ED"/>
    <w:rsid w:val="00FB7960"/>
    <w:rsid w:val="00FB7ACC"/>
    <w:rsid w:val="00FB7B26"/>
    <w:rsid w:val="00FB7BF2"/>
    <w:rsid w:val="00FB7EB8"/>
    <w:rsid w:val="00FC03A0"/>
    <w:rsid w:val="00FC065A"/>
    <w:rsid w:val="00FC0D33"/>
    <w:rsid w:val="00FC1128"/>
    <w:rsid w:val="00FC14B9"/>
    <w:rsid w:val="00FC18FE"/>
    <w:rsid w:val="00FC1AF7"/>
    <w:rsid w:val="00FC1B04"/>
    <w:rsid w:val="00FC1B33"/>
    <w:rsid w:val="00FC201C"/>
    <w:rsid w:val="00FC2587"/>
    <w:rsid w:val="00FC2638"/>
    <w:rsid w:val="00FC3255"/>
    <w:rsid w:val="00FC35B5"/>
    <w:rsid w:val="00FC391E"/>
    <w:rsid w:val="00FC3BBC"/>
    <w:rsid w:val="00FC403C"/>
    <w:rsid w:val="00FC41B3"/>
    <w:rsid w:val="00FC49D6"/>
    <w:rsid w:val="00FC4BAF"/>
    <w:rsid w:val="00FC5B1C"/>
    <w:rsid w:val="00FC5C54"/>
    <w:rsid w:val="00FC5FFE"/>
    <w:rsid w:val="00FC61FB"/>
    <w:rsid w:val="00FC6295"/>
    <w:rsid w:val="00FC62CB"/>
    <w:rsid w:val="00FC663D"/>
    <w:rsid w:val="00FC6A4C"/>
    <w:rsid w:val="00FC71D9"/>
    <w:rsid w:val="00FC72DC"/>
    <w:rsid w:val="00FC73BD"/>
    <w:rsid w:val="00FC7427"/>
    <w:rsid w:val="00FC7820"/>
    <w:rsid w:val="00FD01AA"/>
    <w:rsid w:val="00FD025C"/>
    <w:rsid w:val="00FD0483"/>
    <w:rsid w:val="00FD0C0A"/>
    <w:rsid w:val="00FD0DF3"/>
    <w:rsid w:val="00FD112C"/>
    <w:rsid w:val="00FD128C"/>
    <w:rsid w:val="00FD1D71"/>
    <w:rsid w:val="00FD24D7"/>
    <w:rsid w:val="00FD26C2"/>
    <w:rsid w:val="00FD271E"/>
    <w:rsid w:val="00FD2B11"/>
    <w:rsid w:val="00FD2C91"/>
    <w:rsid w:val="00FD2EB3"/>
    <w:rsid w:val="00FD2ED6"/>
    <w:rsid w:val="00FD320D"/>
    <w:rsid w:val="00FD384E"/>
    <w:rsid w:val="00FD38DE"/>
    <w:rsid w:val="00FD40FE"/>
    <w:rsid w:val="00FD4132"/>
    <w:rsid w:val="00FD4455"/>
    <w:rsid w:val="00FD4593"/>
    <w:rsid w:val="00FD47DF"/>
    <w:rsid w:val="00FD4B82"/>
    <w:rsid w:val="00FD4E53"/>
    <w:rsid w:val="00FD58B6"/>
    <w:rsid w:val="00FD5A06"/>
    <w:rsid w:val="00FD5D44"/>
    <w:rsid w:val="00FD6663"/>
    <w:rsid w:val="00FD6727"/>
    <w:rsid w:val="00FD6BD4"/>
    <w:rsid w:val="00FD6C0C"/>
    <w:rsid w:val="00FD7137"/>
    <w:rsid w:val="00FD7627"/>
    <w:rsid w:val="00FD783D"/>
    <w:rsid w:val="00FE019F"/>
    <w:rsid w:val="00FE02C9"/>
    <w:rsid w:val="00FE02DA"/>
    <w:rsid w:val="00FE09CA"/>
    <w:rsid w:val="00FE0E66"/>
    <w:rsid w:val="00FE0F01"/>
    <w:rsid w:val="00FE11F7"/>
    <w:rsid w:val="00FE1228"/>
    <w:rsid w:val="00FE12DE"/>
    <w:rsid w:val="00FE1415"/>
    <w:rsid w:val="00FE1822"/>
    <w:rsid w:val="00FE1CDC"/>
    <w:rsid w:val="00FE1E4F"/>
    <w:rsid w:val="00FE1E74"/>
    <w:rsid w:val="00FE27A4"/>
    <w:rsid w:val="00FE3040"/>
    <w:rsid w:val="00FE366A"/>
    <w:rsid w:val="00FE4145"/>
    <w:rsid w:val="00FE4499"/>
    <w:rsid w:val="00FE4A8A"/>
    <w:rsid w:val="00FE5040"/>
    <w:rsid w:val="00FE5065"/>
    <w:rsid w:val="00FE5199"/>
    <w:rsid w:val="00FE53E7"/>
    <w:rsid w:val="00FE54E1"/>
    <w:rsid w:val="00FE55A7"/>
    <w:rsid w:val="00FE597E"/>
    <w:rsid w:val="00FE5A80"/>
    <w:rsid w:val="00FE631C"/>
    <w:rsid w:val="00FE6392"/>
    <w:rsid w:val="00FE63A4"/>
    <w:rsid w:val="00FE662C"/>
    <w:rsid w:val="00FE6954"/>
    <w:rsid w:val="00FE6CE4"/>
    <w:rsid w:val="00FE73C9"/>
    <w:rsid w:val="00FE78A4"/>
    <w:rsid w:val="00FE7ADE"/>
    <w:rsid w:val="00FF029E"/>
    <w:rsid w:val="00FF02EA"/>
    <w:rsid w:val="00FF05F3"/>
    <w:rsid w:val="00FF06D0"/>
    <w:rsid w:val="00FF088D"/>
    <w:rsid w:val="00FF0EE7"/>
    <w:rsid w:val="00FF0F1E"/>
    <w:rsid w:val="00FF1283"/>
    <w:rsid w:val="00FF1727"/>
    <w:rsid w:val="00FF17AB"/>
    <w:rsid w:val="00FF18BD"/>
    <w:rsid w:val="00FF1F5A"/>
    <w:rsid w:val="00FF1F84"/>
    <w:rsid w:val="00FF27FC"/>
    <w:rsid w:val="00FF2ADE"/>
    <w:rsid w:val="00FF2D63"/>
    <w:rsid w:val="00FF2E5F"/>
    <w:rsid w:val="00FF2FE5"/>
    <w:rsid w:val="00FF3421"/>
    <w:rsid w:val="00FF35D3"/>
    <w:rsid w:val="00FF37DD"/>
    <w:rsid w:val="00FF3F49"/>
    <w:rsid w:val="00FF4346"/>
    <w:rsid w:val="00FF437C"/>
    <w:rsid w:val="00FF495D"/>
    <w:rsid w:val="00FF4C11"/>
    <w:rsid w:val="00FF4E0F"/>
    <w:rsid w:val="00FF547E"/>
    <w:rsid w:val="00FF57CA"/>
    <w:rsid w:val="00FF5D30"/>
    <w:rsid w:val="00FF5E92"/>
    <w:rsid w:val="00FF5EAD"/>
    <w:rsid w:val="00FF6060"/>
    <w:rsid w:val="00FF61CE"/>
    <w:rsid w:val="00FF6504"/>
    <w:rsid w:val="00FF653C"/>
    <w:rsid w:val="00FF6582"/>
    <w:rsid w:val="00FF663D"/>
    <w:rsid w:val="00FF68F9"/>
    <w:rsid w:val="00FF6A37"/>
    <w:rsid w:val="00FF6E2D"/>
    <w:rsid w:val="00FF709A"/>
    <w:rsid w:val="00FF7658"/>
    <w:rsid w:val="00FF78C7"/>
    <w:rsid w:val="00FF7A9F"/>
    <w:rsid w:val="00FF7CDC"/>
    <w:rsid w:val="02611270"/>
    <w:rsid w:val="02A86B46"/>
    <w:rsid w:val="036C73F8"/>
    <w:rsid w:val="051C73FD"/>
    <w:rsid w:val="06810F44"/>
    <w:rsid w:val="06FD012B"/>
    <w:rsid w:val="07542742"/>
    <w:rsid w:val="07D520A0"/>
    <w:rsid w:val="080A1C18"/>
    <w:rsid w:val="084050C0"/>
    <w:rsid w:val="08AC34F1"/>
    <w:rsid w:val="093D7743"/>
    <w:rsid w:val="0A6C190C"/>
    <w:rsid w:val="0A9E787A"/>
    <w:rsid w:val="0B1065CC"/>
    <w:rsid w:val="0B4B5315"/>
    <w:rsid w:val="0B956CD5"/>
    <w:rsid w:val="0BBE0EF6"/>
    <w:rsid w:val="0C064B5A"/>
    <w:rsid w:val="0CB00D5A"/>
    <w:rsid w:val="0CD76841"/>
    <w:rsid w:val="0D1A59E9"/>
    <w:rsid w:val="0DF76886"/>
    <w:rsid w:val="0EC351E5"/>
    <w:rsid w:val="0EE04613"/>
    <w:rsid w:val="0FB02065"/>
    <w:rsid w:val="0FCD04A4"/>
    <w:rsid w:val="104A5700"/>
    <w:rsid w:val="10B935E9"/>
    <w:rsid w:val="11FA15BC"/>
    <w:rsid w:val="128C4026"/>
    <w:rsid w:val="13263E5D"/>
    <w:rsid w:val="13625928"/>
    <w:rsid w:val="13B34FE0"/>
    <w:rsid w:val="13DD3D06"/>
    <w:rsid w:val="14137465"/>
    <w:rsid w:val="144C3626"/>
    <w:rsid w:val="148A0B96"/>
    <w:rsid w:val="157545F2"/>
    <w:rsid w:val="15F63CE9"/>
    <w:rsid w:val="16880041"/>
    <w:rsid w:val="17AD78A3"/>
    <w:rsid w:val="17DD7316"/>
    <w:rsid w:val="184708A0"/>
    <w:rsid w:val="18EC37C0"/>
    <w:rsid w:val="19062770"/>
    <w:rsid w:val="197B4BB8"/>
    <w:rsid w:val="1A381C1C"/>
    <w:rsid w:val="1CB80868"/>
    <w:rsid w:val="1CFD670F"/>
    <w:rsid w:val="1DDB5724"/>
    <w:rsid w:val="1FCF7E71"/>
    <w:rsid w:val="20812DA4"/>
    <w:rsid w:val="238E607C"/>
    <w:rsid w:val="26381CAB"/>
    <w:rsid w:val="266A7301"/>
    <w:rsid w:val="27150235"/>
    <w:rsid w:val="28263FDD"/>
    <w:rsid w:val="28281D86"/>
    <w:rsid w:val="28807216"/>
    <w:rsid w:val="29026D96"/>
    <w:rsid w:val="2912298D"/>
    <w:rsid w:val="294724A2"/>
    <w:rsid w:val="2A221D8B"/>
    <w:rsid w:val="2A57421F"/>
    <w:rsid w:val="2A612EDA"/>
    <w:rsid w:val="2AD80AC5"/>
    <w:rsid w:val="2B286FAB"/>
    <w:rsid w:val="2B5C5F0C"/>
    <w:rsid w:val="2BA60355"/>
    <w:rsid w:val="2BDA4831"/>
    <w:rsid w:val="2C48106E"/>
    <w:rsid w:val="2C5A6A7C"/>
    <w:rsid w:val="2CED25D5"/>
    <w:rsid w:val="2D030601"/>
    <w:rsid w:val="2D095299"/>
    <w:rsid w:val="2DDB3911"/>
    <w:rsid w:val="2F51645D"/>
    <w:rsid w:val="300265F3"/>
    <w:rsid w:val="302550C9"/>
    <w:rsid w:val="307720D4"/>
    <w:rsid w:val="309D2EA8"/>
    <w:rsid w:val="30F209A8"/>
    <w:rsid w:val="319C547F"/>
    <w:rsid w:val="31B14173"/>
    <w:rsid w:val="32423279"/>
    <w:rsid w:val="327068C0"/>
    <w:rsid w:val="32B267F5"/>
    <w:rsid w:val="32BD1E41"/>
    <w:rsid w:val="330948C2"/>
    <w:rsid w:val="346A4017"/>
    <w:rsid w:val="349950BE"/>
    <w:rsid w:val="3501753F"/>
    <w:rsid w:val="36FC4D7E"/>
    <w:rsid w:val="375D41E1"/>
    <w:rsid w:val="37B45B3B"/>
    <w:rsid w:val="38600244"/>
    <w:rsid w:val="3A4549C9"/>
    <w:rsid w:val="3DD31825"/>
    <w:rsid w:val="3DF32633"/>
    <w:rsid w:val="3E8F54D9"/>
    <w:rsid w:val="3EE72EF9"/>
    <w:rsid w:val="3F107CD1"/>
    <w:rsid w:val="3F2029E4"/>
    <w:rsid w:val="3FA13530"/>
    <w:rsid w:val="444A2E5C"/>
    <w:rsid w:val="45280810"/>
    <w:rsid w:val="45EF255A"/>
    <w:rsid w:val="46382917"/>
    <w:rsid w:val="46C040D5"/>
    <w:rsid w:val="47476D88"/>
    <w:rsid w:val="478F610B"/>
    <w:rsid w:val="47D740D7"/>
    <w:rsid w:val="47E17CF5"/>
    <w:rsid w:val="47E94966"/>
    <w:rsid w:val="4859265A"/>
    <w:rsid w:val="48CC4601"/>
    <w:rsid w:val="4A555F56"/>
    <w:rsid w:val="4A822A52"/>
    <w:rsid w:val="4B2747FA"/>
    <w:rsid w:val="4B2B2A0D"/>
    <w:rsid w:val="4C440103"/>
    <w:rsid w:val="4C530B02"/>
    <w:rsid w:val="4C915275"/>
    <w:rsid w:val="4CAF2484"/>
    <w:rsid w:val="4CC415E2"/>
    <w:rsid w:val="4D687A1B"/>
    <w:rsid w:val="4E054559"/>
    <w:rsid w:val="4E914474"/>
    <w:rsid w:val="50010611"/>
    <w:rsid w:val="500F59FC"/>
    <w:rsid w:val="51730866"/>
    <w:rsid w:val="52F276CD"/>
    <w:rsid w:val="52F34920"/>
    <w:rsid w:val="53644345"/>
    <w:rsid w:val="542F2177"/>
    <w:rsid w:val="550A0C58"/>
    <w:rsid w:val="554A289F"/>
    <w:rsid w:val="556A5348"/>
    <w:rsid w:val="55A16CA6"/>
    <w:rsid w:val="56B848E3"/>
    <w:rsid w:val="57130E13"/>
    <w:rsid w:val="579F5F73"/>
    <w:rsid w:val="582109FC"/>
    <w:rsid w:val="5AB92F00"/>
    <w:rsid w:val="5AC1121F"/>
    <w:rsid w:val="5AFC46A3"/>
    <w:rsid w:val="5B3F24A2"/>
    <w:rsid w:val="5B5400D4"/>
    <w:rsid w:val="5B8149BE"/>
    <w:rsid w:val="5E667F14"/>
    <w:rsid w:val="5F06721F"/>
    <w:rsid w:val="5F6612FF"/>
    <w:rsid w:val="5FDA5EC2"/>
    <w:rsid w:val="60150BCE"/>
    <w:rsid w:val="601E3535"/>
    <w:rsid w:val="60555ED6"/>
    <w:rsid w:val="607C3B92"/>
    <w:rsid w:val="61157C7B"/>
    <w:rsid w:val="61432C9A"/>
    <w:rsid w:val="61BF7475"/>
    <w:rsid w:val="631B103B"/>
    <w:rsid w:val="635356A5"/>
    <w:rsid w:val="63AC53EA"/>
    <w:rsid w:val="646E3F80"/>
    <w:rsid w:val="648A024B"/>
    <w:rsid w:val="64A23037"/>
    <w:rsid w:val="64E27902"/>
    <w:rsid w:val="650335D3"/>
    <w:rsid w:val="667003FD"/>
    <w:rsid w:val="683C3D28"/>
    <w:rsid w:val="69E143B9"/>
    <w:rsid w:val="6A356F3B"/>
    <w:rsid w:val="6AEC0E1B"/>
    <w:rsid w:val="6B926D2B"/>
    <w:rsid w:val="6BD45766"/>
    <w:rsid w:val="6C1F5C42"/>
    <w:rsid w:val="6DC24FF2"/>
    <w:rsid w:val="6E155C6F"/>
    <w:rsid w:val="6E704F83"/>
    <w:rsid w:val="6EB8733D"/>
    <w:rsid w:val="6F2C0BF6"/>
    <w:rsid w:val="6F4F02AB"/>
    <w:rsid w:val="6F657286"/>
    <w:rsid w:val="6F6E0091"/>
    <w:rsid w:val="6F931E26"/>
    <w:rsid w:val="6FE44F33"/>
    <w:rsid w:val="702A1352"/>
    <w:rsid w:val="71C450F7"/>
    <w:rsid w:val="72D72E01"/>
    <w:rsid w:val="72E22B1A"/>
    <w:rsid w:val="72EA6430"/>
    <w:rsid w:val="733C34C3"/>
    <w:rsid w:val="73B169EA"/>
    <w:rsid w:val="757477B1"/>
    <w:rsid w:val="779B3D59"/>
    <w:rsid w:val="786F1912"/>
    <w:rsid w:val="787E4E05"/>
    <w:rsid w:val="78901EA7"/>
    <w:rsid w:val="79042430"/>
    <w:rsid w:val="799C6738"/>
    <w:rsid w:val="7A1F4B3C"/>
    <w:rsid w:val="7A3B1B14"/>
    <w:rsid w:val="7A424424"/>
    <w:rsid w:val="7A9B5085"/>
    <w:rsid w:val="7B0B11A2"/>
    <w:rsid w:val="7B5345F1"/>
    <w:rsid w:val="7B910415"/>
    <w:rsid w:val="7C155E7E"/>
    <w:rsid w:val="7C43658B"/>
    <w:rsid w:val="7C8A40F9"/>
    <w:rsid w:val="7CA54E6E"/>
    <w:rsid w:val="7E0F08C6"/>
    <w:rsid w:val="7EF23FDC"/>
    <w:rsid w:val="7F311E21"/>
    <w:rsid w:val="7F3E59BA"/>
    <w:rsid w:val="7F4E2967"/>
    <w:rsid w:val="7F77412C"/>
    <w:rsid w:val="7F9B2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qFormat="1"/>
    <w:lsdException w:name="footnote text" w:uiPriority="99" w:unhideWhenUsed="1" w:qFormat="1"/>
    <w:lsdException w:name="annotation text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qFormat="1"/>
    <w:lsdException w:name="Table Simple 3" w:semiHidden="1" w:unhideWhenUsed="1"/>
    <w:lsdException w:name="Table Classic 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64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788F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2"/>
    <w:link w:val="1Char"/>
    <w:qFormat/>
    <w:rsid w:val="0080788F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80788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0"/>
    <w:qFormat/>
    <w:rsid w:val="0080788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0"/>
    <w:link w:val="4Char"/>
    <w:qFormat/>
    <w:rsid w:val="0080788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Cs/>
      <w:sz w:val="28"/>
      <w:szCs w:val="28"/>
    </w:rPr>
  </w:style>
  <w:style w:type="paragraph" w:styleId="5">
    <w:name w:val="heading 5"/>
    <w:basedOn w:val="a"/>
    <w:next w:val="a0"/>
    <w:link w:val="5Char"/>
    <w:qFormat/>
    <w:rsid w:val="0080788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80788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Theme="majorEastAsia" w:hAnsi="Arial"/>
      <w:b/>
      <w:bCs/>
    </w:rPr>
  </w:style>
  <w:style w:type="paragraph" w:styleId="7">
    <w:name w:val="heading 7"/>
    <w:basedOn w:val="a"/>
    <w:next w:val="a"/>
    <w:link w:val="7Char"/>
    <w:qFormat/>
    <w:rsid w:val="0080788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rsid w:val="0080788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rsid w:val="0080788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标准正文"/>
    <w:basedOn w:val="a"/>
    <w:link w:val="Char1"/>
    <w:qFormat/>
    <w:rsid w:val="0080788F"/>
    <w:pPr>
      <w:adjustRightInd w:val="0"/>
      <w:spacing w:beforeLines="50" w:afterLines="50"/>
      <w:ind w:firstLineChars="200" w:firstLine="200"/>
    </w:pPr>
  </w:style>
  <w:style w:type="paragraph" w:styleId="a4">
    <w:name w:val="annotation subject"/>
    <w:basedOn w:val="a5"/>
    <w:next w:val="a5"/>
    <w:link w:val="Char"/>
    <w:qFormat/>
    <w:rsid w:val="0080788F"/>
    <w:rPr>
      <w:b/>
      <w:bCs/>
    </w:rPr>
  </w:style>
  <w:style w:type="paragraph" w:styleId="a5">
    <w:name w:val="annotation text"/>
    <w:basedOn w:val="a"/>
    <w:link w:val="Char0"/>
    <w:qFormat/>
    <w:rsid w:val="0080788F"/>
    <w:pPr>
      <w:jc w:val="left"/>
    </w:pPr>
  </w:style>
  <w:style w:type="paragraph" w:styleId="70">
    <w:name w:val="toc 7"/>
    <w:basedOn w:val="a"/>
    <w:next w:val="a"/>
    <w:uiPriority w:val="39"/>
    <w:unhideWhenUsed/>
    <w:qFormat/>
    <w:rsid w:val="0080788F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a6">
    <w:name w:val="Normal Indent"/>
    <w:basedOn w:val="a"/>
    <w:qFormat/>
    <w:rsid w:val="0080788F"/>
    <w:pPr>
      <w:ind w:firstLine="420"/>
    </w:pPr>
    <w:rPr>
      <w:kern w:val="0"/>
      <w:szCs w:val="20"/>
    </w:rPr>
  </w:style>
  <w:style w:type="paragraph" w:styleId="a7">
    <w:name w:val="Document Map"/>
    <w:basedOn w:val="a"/>
    <w:link w:val="Char2"/>
    <w:semiHidden/>
    <w:qFormat/>
    <w:rsid w:val="0080788F"/>
    <w:pPr>
      <w:shd w:val="clear" w:color="auto" w:fill="000080"/>
    </w:pPr>
  </w:style>
  <w:style w:type="paragraph" w:styleId="50">
    <w:name w:val="toc 5"/>
    <w:basedOn w:val="a"/>
    <w:next w:val="a"/>
    <w:uiPriority w:val="39"/>
    <w:qFormat/>
    <w:rsid w:val="0080788F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30">
    <w:name w:val="toc 3"/>
    <w:basedOn w:val="a"/>
    <w:next w:val="a"/>
    <w:uiPriority w:val="39"/>
    <w:qFormat/>
    <w:rsid w:val="0080788F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80">
    <w:name w:val="toc 8"/>
    <w:basedOn w:val="a"/>
    <w:next w:val="a"/>
    <w:uiPriority w:val="39"/>
    <w:unhideWhenUsed/>
    <w:qFormat/>
    <w:rsid w:val="0080788F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8">
    <w:name w:val="Balloon Text"/>
    <w:basedOn w:val="a"/>
    <w:link w:val="Char3"/>
    <w:qFormat/>
    <w:rsid w:val="0080788F"/>
    <w:pPr>
      <w:spacing w:line="240" w:lineRule="auto"/>
    </w:pPr>
    <w:rPr>
      <w:sz w:val="18"/>
      <w:szCs w:val="18"/>
    </w:rPr>
  </w:style>
  <w:style w:type="paragraph" w:styleId="a9">
    <w:name w:val="footer"/>
    <w:basedOn w:val="a"/>
    <w:link w:val="Char4"/>
    <w:uiPriority w:val="99"/>
    <w:qFormat/>
    <w:rsid w:val="0080788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qFormat/>
    <w:rsid w:val="00807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80788F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unhideWhenUsed/>
    <w:qFormat/>
    <w:rsid w:val="0080788F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ab">
    <w:name w:val="footnote text"/>
    <w:basedOn w:val="a"/>
    <w:link w:val="Char6"/>
    <w:uiPriority w:val="99"/>
    <w:unhideWhenUsed/>
    <w:qFormat/>
    <w:rsid w:val="0080788F"/>
    <w:pPr>
      <w:widowControl/>
      <w:spacing w:line="240" w:lineRule="auto"/>
      <w:jc w:val="left"/>
    </w:pPr>
    <w:rPr>
      <w:rFonts w:ascii="Calibri" w:hAnsi="Calibri"/>
      <w:kern w:val="0"/>
      <w:sz w:val="20"/>
      <w:szCs w:val="20"/>
    </w:rPr>
  </w:style>
  <w:style w:type="paragraph" w:styleId="60">
    <w:name w:val="toc 6"/>
    <w:basedOn w:val="a"/>
    <w:next w:val="a"/>
    <w:uiPriority w:val="39"/>
    <w:unhideWhenUsed/>
    <w:qFormat/>
    <w:rsid w:val="0080788F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20">
    <w:name w:val="toc 2"/>
    <w:basedOn w:val="a"/>
    <w:next w:val="a"/>
    <w:uiPriority w:val="39"/>
    <w:qFormat/>
    <w:rsid w:val="0080788F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90">
    <w:name w:val="toc 9"/>
    <w:basedOn w:val="a"/>
    <w:next w:val="a"/>
    <w:uiPriority w:val="39"/>
    <w:unhideWhenUsed/>
    <w:qFormat/>
    <w:rsid w:val="0080788F"/>
    <w:pPr>
      <w:ind w:left="1920"/>
      <w:jc w:val="left"/>
    </w:pPr>
    <w:rPr>
      <w:rFonts w:ascii="Calibri" w:hAnsi="Calibri" w:cs="Calibri"/>
      <w:sz w:val="18"/>
      <w:szCs w:val="18"/>
    </w:rPr>
  </w:style>
  <w:style w:type="character" w:styleId="ac">
    <w:name w:val="page number"/>
    <w:basedOn w:val="a1"/>
    <w:qFormat/>
    <w:rsid w:val="0080788F"/>
  </w:style>
  <w:style w:type="character" w:styleId="ad">
    <w:name w:val="FollowedHyperlink"/>
    <w:qFormat/>
    <w:rsid w:val="0080788F"/>
    <w:rPr>
      <w:color w:val="954F72"/>
      <w:u w:val="single"/>
    </w:rPr>
  </w:style>
  <w:style w:type="character" w:styleId="ae">
    <w:name w:val="Hyperlink"/>
    <w:uiPriority w:val="99"/>
    <w:qFormat/>
    <w:rsid w:val="0080788F"/>
    <w:rPr>
      <w:color w:val="0000FF"/>
      <w:u w:val="single"/>
    </w:rPr>
  </w:style>
  <w:style w:type="character" w:styleId="af">
    <w:name w:val="annotation reference"/>
    <w:qFormat/>
    <w:rsid w:val="0080788F"/>
    <w:rPr>
      <w:sz w:val="21"/>
      <w:szCs w:val="21"/>
    </w:rPr>
  </w:style>
  <w:style w:type="table" w:styleId="af0">
    <w:name w:val="Table Grid"/>
    <w:basedOn w:val="a2"/>
    <w:uiPriority w:val="39"/>
    <w:qFormat/>
    <w:rsid w:val="0080788F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Classic 1"/>
    <w:basedOn w:val="a2"/>
    <w:qFormat/>
    <w:rsid w:val="0080788F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1">
    <w:name w:val="Table Simple 2"/>
    <w:basedOn w:val="a2"/>
    <w:qFormat/>
    <w:rsid w:val="0080788F"/>
    <w:pPr>
      <w:widowControl w:val="0"/>
      <w:spacing w:line="36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Colorful Grid Accent 5"/>
    <w:basedOn w:val="a2"/>
    <w:uiPriority w:val="64"/>
    <w:qFormat/>
    <w:rsid w:val="0080788F"/>
    <w:rPr>
      <w:rFonts w:ascii="Calibri" w:hAnsi="Calibri"/>
      <w:sz w:val="22"/>
      <w:szCs w:val="22"/>
    </w:r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Char2">
    <w:name w:val="文档结构图 Char"/>
    <w:link w:val="a7"/>
    <w:semiHidden/>
    <w:qFormat/>
    <w:rsid w:val="0080788F"/>
    <w:rPr>
      <w:kern w:val="2"/>
      <w:sz w:val="24"/>
      <w:szCs w:val="24"/>
      <w:shd w:val="clear" w:color="auto" w:fill="000080"/>
    </w:rPr>
  </w:style>
  <w:style w:type="character" w:customStyle="1" w:styleId="Char3">
    <w:name w:val="批注框文本 Char"/>
    <w:link w:val="a8"/>
    <w:qFormat/>
    <w:rsid w:val="0080788F"/>
    <w:rPr>
      <w:kern w:val="2"/>
      <w:sz w:val="18"/>
      <w:szCs w:val="18"/>
    </w:rPr>
  </w:style>
  <w:style w:type="character" w:customStyle="1" w:styleId="Char4">
    <w:name w:val="页脚 Char"/>
    <w:link w:val="a9"/>
    <w:uiPriority w:val="99"/>
    <w:qFormat/>
    <w:rsid w:val="0080788F"/>
    <w:rPr>
      <w:kern w:val="2"/>
      <w:sz w:val="18"/>
      <w:szCs w:val="18"/>
    </w:rPr>
  </w:style>
  <w:style w:type="character" w:customStyle="1" w:styleId="apple-style-span">
    <w:name w:val="apple-style-span"/>
    <w:basedOn w:val="a1"/>
    <w:qFormat/>
    <w:rsid w:val="0080788F"/>
  </w:style>
  <w:style w:type="character" w:customStyle="1" w:styleId="Char0">
    <w:name w:val="批注文字 Char"/>
    <w:link w:val="a5"/>
    <w:qFormat/>
    <w:rsid w:val="0080788F"/>
    <w:rPr>
      <w:kern w:val="2"/>
      <w:sz w:val="24"/>
      <w:szCs w:val="24"/>
    </w:rPr>
  </w:style>
  <w:style w:type="character" w:customStyle="1" w:styleId="12">
    <w:name w:val="不明显强调1"/>
    <w:uiPriority w:val="19"/>
    <w:qFormat/>
    <w:rsid w:val="0080788F"/>
    <w:rPr>
      <w:i/>
      <w:iCs/>
      <w:color w:val="000000"/>
    </w:rPr>
  </w:style>
  <w:style w:type="character" w:customStyle="1" w:styleId="4Char">
    <w:name w:val="标题 4 Char"/>
    <w:link w:val="4"/>
    <w:qFormat/>
    <w:rsid w:val="0080788F"/>
    <w:rPr>
      <w:rFonts w:ascii="Arial" w:eastAsia="黑体" w:hAnsi="Arial"/>
      <w:bCs/>
      <w:kern w:val="2"/>
      <w:sz w:val="28"/>
      <w:szCs w:val="28"/>
    </w:rPr>
  </w:style>
  <w:style w:type="character" w:customStyle="1" w:styleId="af1">
    <w:name w:val="目录名称"/>
    <w:qFormat/>
    <w:rsid w:val="0080788F"/>
    <w:rPr>
      <w:b/>
      <w:bCs/>
      <w:sz w:val="32"/>
    </w:rPr>
  </w:style>
  <w:style w:type="character" w:customStyle="1" w:styleId="Char1">
    <w:name w:val="标准正文 Char1"/>
    <w:link w:val="a0"/>
    <w:qFormat/>
    <w:rsid w:val="0080788F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">
    <w:name w:val="批注主题 Char"/>
    <w:link w:val="a4"/>
    <w:qFormat/>
    <w:rsid w:val="0080788F"/>
    <w:rPr>
      <w:b/>
      <w:bCs/>
      <w:kern w:val="2"/>
      <w:sz w:val="24"/>
      <w:szCs w:val="24"/>
    </w:rPr>
  </w:style>
  <w:style w:type="character" w:customStyle="1" w:styleId="9Char">
    <w:name w:val="标题 9 Char"/>
    <w:link w:val="9"/>
    <w:qFormat/>
    <w:rsid w:val="0080788F"/>
    <w:rPr>
      <w:rFonts w:ascii="Arial" w:eastAsia="黑体" w:hAnsi="Arial"/>
      <w:kern w:val="2"/>
      <w:sz w:val="24"/>
      <w:szCs w:val="21"/>
    </w:rPr>
  </w:style>
  <w:style w:type="character" w:customStyle="1" w:styleId="Char6">
    <w:name w:val="脚注文本 Char"/>
    <w:link w:val="ab"/>
    <w:uiPriority w:val="99"/>
    <w:qFormat/>
    <w:rsid w:val="0080788F"/>
    <w:rPr>
      <w:rFonts w:ascii="Calibri" w:hAnsi="Calibri"/>
    </w:rPr>
  </w:style>
  <w:style w:type="character" w:customStyle="1" w:styleId="7Char">
    <w:name w:val="标题 7 Char"/>
    <w:link w:val="7"/>
    <w:qFormat/>
    <w:rsid w:val="0080788F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qFormat/>
    <w:rsid w:val="0080788F"/>
    <w:rPr>
      <w:rFonts w:ascii="Arial" w:eastAsia="黑体" w:hAnsi="Arial"/>
      <w:kern w:val="2"/>
      <w:sz w:val="24"/>
      <w:szCs w:val="24"/>
    </w:rPr>
  </w:style>
  <w:style w:type="character" w:customStyle="1" w:styleId="6Char">
    <w:name w:val="标题 6 Char"/>
    <w:link w:val="6"/>
    <w:qFormat/>
    <w:rsid w:val="0080788F"/>
    <w:rPr>
      <w:rFonts w:ascii="Arial" w:eastAsiaTheme="majorEastAsia" w:hAnsi="Arial"/>
      <w:b/>
      <w:bCs/>
      <w:kern w:val="2"/>
      <w:sz w:val="24"/>
      <w:szCs w:val="24"/>
    </w:rPr>
  </w:style>
  <w:style w:type="character" w:customStyle="1" w:styleId="xnr">
    <w:name w:val="xnr"/>
    <w:basedOn w:val="a1"/>
    <w:qFormat/>
    <w:rsid w:val="0080788F"/>
  </w:style>
  <w:style w:type="character" w:customStyle="1" w:styleId="high-light-bg4">
    <w:name w:val="high-light-bg4"/>
    <w:basedOn w:val="a1"/>
    <w:qFormat/>
    <w:rsid w:val="0080788F"/>
  </w:style>
  <w:style w:type="character" w:styleId="af2">
    <w:name w:val="Placeholder Text"/>
    <w:uiPriority w:val="99"/>
    <w:semiHidden/>
    <w:qFormat/>
    <w:rsid w:val="0080788F"/>
    <w:rPr>
      <w:color w:val="808080"/>
    </w:rPr>
  </w:style>
  <w:style w:type="character" w:customStyle="1" w:styleId="2Char">
    <w:name w:val="标题 2 Char"/>
    <w:link w:val="2"/>
    <w:qFormat/>
    <w:rsid w:val="0080788F"/>
    <w:rPr>
      <w:rFonts w:ascii="Arial" w:eastAsia="黑体" w:hAnsi="Arial"/>
      <w:b/>
      <w:bCs/>
      <w:kern w:val="2"/>
      <w:sz w:val="28"/>
      <w:szCs w:val="32"/>
    </w:rPr>
  </w:style>
  <w:style w:type="character" w:customStyle="1" w:styleId="1Char">
    <w:name w:val="标题 1 Char"/>
    <w:link w:val="1"/>
    <w:qFormat/>
    <w:rsid w:val="0080788F"/>
    <w:rPr>
      <w:b/>
      <w:bCs/>
      <w:kern w:val="44"/>
      <w:sz w:val="36"/>
      <w:szCs w:val="44"/>
    </w:rPr>
  </w:style>
  <w:style w:type="character" w:customStyle="1" w:styleId="Char5">
    <w:name w:val="页眉 Char"/>
    <w:link w:val="aa"/>
    <w:uiPriority w:val="99"/>
    <w:qFormat/>
    <w:rsid w:val="0080788F"/>
    <w:rPr>
      <w:kern w:val="2"/>
      <w:sz w:val="18"/>
      <w:szCs w:val="18"/>
    </w:rPr>
  </w:style>
  <w:style w:type="paragraph" w:styleId="af3">
    <w:name w:val="List Paragraph"/>
    <w:basedOn w:val="a"/>
    <w:link w:val="Char7"/>
    <w:uiPriority w:val="34"/>
    <w:qFormat/>
    <w:rsid w:val="0080788F"/>
    <w:pPr>
      <w:spacing w:line="240" w:lineRule="auto"/>
      <w:ind w:firstLineChars="200" w:firstLine="420"/>
    </w:pPr>
    <w:rPr>
      <w:rFonts w:ascii="Calibri" w:hAnsi="Calibri"/>
      <w:sz w:val="21"/>
      <w:szCs w:val="22"/>
    </w:rPr>
  </w:style>
  <w:style w:type="paragraph" w:customStyle="1" w:styleId="CharChar2">
    <w:name w:val="Char Char2"/>
    <w:basedOn w:val="a"/>
    <w:next w:val="a"/>
    <w:qFormat/>
    <w:rsid w:val="0080788F"/>
    <w:pPr>
      <w:widowControl/>
      <w:jc w:val="left"/>
    </w:pPr>
    <w:rPr>
      <w:kern w:val="0"/>
      <w:sz w:val="21"/>
      <w:szCs w:val="20"/>
      <w:lang w:eastAsia="en-US"/>
    </w:rPr>
  </w:style>
  <w:style w:type="paragraph" w:customStyle="1" w:styleId="af4">
    <w:name w:val="表格标题"/>
    <w:basedOn w:val="a"/>
    <w:qFormat/>
    <w:rsid w:val="0080788F"/>
    <w:pPr>
      <w:spacing w:before="156" w:after="156"/>
      <w:jc w:val="center"/>
    </w:pPr>
    <w:rPr>
      <w:rFonts w:cs="宋体"/>
      <w:b/>
      <w:bCs/>
      <w:szCs w:val="20"/>
    </w:rPr>
  </w:style>
  <w:style w:type="paragraph" w:customStyle="1" w:styleId="13">
    <w:name w:val="修订1"/>
    <w:uiPriority w:val="99"/>
    <w:semiHidden/>
    <w:qFormat/>
    <w:rsid w:val="0080788F"/>
    <w:rPr>
      <w:kern w:val="2"/>
      <w:sz w:val="24"/>
      <w:szCs w:val="24"/>
    </w:rPr>
  </w:style>
  <w:style w:type="paragraph" w:customStyle="1" w:styleId="af5">
    <w:name w:val="二级正文"/>
    <w:basedOn w:val="a"/>
    <w:qFormat/>
    <w:rsid w:val="0080788F"/>
    <w:pPr>
      <w:adjustRightInd w:val="0"/>
      <w:spacing w:beforeLines="50" w:afterLines="50" w:line="288" w:lineRule="auto"/>
      <w:ind w:left="420" w:firstLineChars="200" w:firstLine="420"/>
      <w:jc w:val="left"/>
      <w:textAlignment w:val="baseline"/>
    </w:pPr>
    <w:rPr>
      <w:kern w:val="0"/>
      <w:sz w:val="21"/>
      <w:szCs w:val="20"/>
    </w:rPr>
  </w:style>
  <w:style w:type="paragraph" w:customStyle="1" w:styleId="14">
    <w:name w:val="列出段落1"/>
    <w:basedOn w:val="a"/>
    <w:uiPriority w:val="34"/>
    <w:qFormat/>
    <w:rsid w:val="0080788F"/>
    <w:pPr>
      <w:widowControl/>
      <w:spacing w:line="240" w:lineRule="exact"/>
      <w:ind w:firstLine="420"/>
    </w:pPr>
    <w:rPr>
      <w:rFonts w:ascii="Calibri" w:hAnsi="Calibri" w:cs="Calibri"/>
      <w:sz w:val="21"/>
      <w:szCs w:val="21"/>
    </w:rPr>
  </w:style>
  <w:style w:type="paragraph" w:customStyle="1" w:styleId="af6">
    <w:name w:val="表格内容"/>
    <w:basedOn w:val="a"/>
    <w:qFormat/>
    <w:rsid w:val="0080788F"/>
    <w:pPr>
      <w:jc w:val="center"/>
    </w:pPr>
    <w:rPr>
      <w:rFonts w:cs="宋体"/>
      <w:szCs w:val="20"/>
    </w:rPr>
  </w:style>
  <w:style w:type="paragraph" w:customStyle="1" w:styleId="TOC1">
    <w:name w:val="TOC 标题1"/>
    <w:basedOn w:val="1"/>
    <w:next w:val="a"/>
    <w:uiPriority w:val="39"/>
    <w:qFormat/>
    <w:rsid w:val="0080788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Style5">
    <w:name w:val="_Style 5"/>
    <w:basedOn w:val="a"/>
    <w:uiPriority w:val="34"/>
    <w:qFormat/>
    <w:rsid w:val="0080788F"/>
    <w:pPr>
      <w:spacing w:line="240" w:lineRule="auto"/>
      <w:ind w:firstLineChars="200" w:firstLine="420"/>
    </w:pPr>
    <w:rPr>
      <w:rFonts w:ascii="Calibri" w:hAnsi="Calibri"/>
      <w:sz w:val="21"/>
      <w:szCs w:val="22"/>
    </w:rPr>
  </w:style>
  <w:style w:type="paragraph" w:customStyle="1" w:styleId="CharCharCharChar">
    <w:name w:val="Char Char Char Char"/>
    <w:basedOn w:val="a"/>
    <w:qFormat/>
    <w:rsid w:val="0080788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Cs w:val="20"/>
      <w:lang w:eastAsia="en-US"/>
    </w:rPr>
  </w:style>
  <w:style w:type="paragraph" w:customStyle="1" w:styleId="DecimalAligned">
    <w:name w:val="Decimal Aligned"/>
    <w:basedOn w:val="a"/>
    <w:uiPriority w:val="40"/>
    <w:qFormat/>
    <w:rsid w:val="0080788F"/>
    <w:pPr>
      <w:widowControl/>
      <w:tabs>
        <w:tab w:val="decimal" w:pos="360"/>
      </w:tabs>
      <w:spacing w:after="200" w:line="276" w:lineRule="auto"/>
      <w:jc w:val="left"/>
    </w:pPr>
    <w:rPr>
      <w:rFonts w:ascii="Calibri" w:eastAsia="Calibri" w:hAnsi="Calibri"/>
      <w:kern w:val="0"/>
      <w:sz w:val="22"/>
      <w:szCs w:val="22"/>
    </w:rPr>
  </w:style>
  <w:style w:type="paragraph" w:customStyle="1" w:styleId="Char8">
    <w:name w:val="Char"/>
    <w:basedOn w:val="a"/>
    <w:qFormat/>
    <w:rsid w:val="0080788F"/>
    <w:rPr>
      <w:rFonts w:ascii="Tahoma" w:hAnsi="Tahoma"/>
      <w:szCs w:val="20"/>
    </w:rPr>
  </w:style>
  <w:style w:type="paragraph" w:customStyle="1" w:styleId="TableMedium">
    <w:name w:val="Table_Medium"/>
    <w:basedOn w:val="a"/>
    <w:qFormat/>
    <w:rsid w:val="0080788F"/>
    <w:pPr>
      <w:widowControl/>
      <w:spacing w:before="40" w:after="40" w:line="240" w:lineRule="auto"/>
      <w:jc w:val="left"/>
    </w:pPr>
    <w:rPr>
      <w:rFonts w:ascii="Futura Bk" w:hAnsi="Futura Bk"/>
      <w:kern w:val="0"/>
      <w:sz w:val="18"/>
      <w:szCs w:val="20"/>
      <w:lang w:eastAsia="en-US"/>
    </w:rPr>
  </w:style>
  <w:style w:type="paragraph" w:customStyle="1" w:styleId="af7">
    <w:name w:val="公司名称"/>
    <w:basedOn w:val="a"/>
    <w:qFormat/>
    <w:rsid w:val="0080788F"/>
    <w:pPr>
      <w:adjustRightInd w:val="0"/>
      <w:spacing w:line="360" w:lineRule="atLeast"/>
      <w:jc w:val="center"/>
      <w:textAlignment w:val="baseline"/>
    </w:pPr>
    <w:rPr>
      <w:rFonts w:ascii="隶书" w:eastAsia="隶书" w:hAnsi="隶书" w:cs="宋体"/>
      <w:b/>
      <w:bCs/>
      <w:kern w:val="0"/>
      <w:sz w:val="30"/>
      <w:szCs w:val="20"/>
    </w:rPr>
  </w:style>
  <w:style w:type="character" w:customStyle="1" w:styleId="5Char">
    <w:name w:val="标题 5 Char"/>
    <w:link w:val="5"/>
    <w:qFormat/>
    <w:rsid w:val="0080788F"/>
    <w:rPr>
      <w:bCs/>
      <w:kern w:val="2"/>
      <w:sz w:val="28"/>
      <w:szCs w:val="28"/>
    </w:rPr>
  </w:style>
  <w:style w:type="character" w:customStyle="1" w:styleId="af8">
    <w:name w:val="批注主题 字符"/>
    <w:qFormat/>
    <w:rsid w:val="0080788F"/>
    <w:rPr>
      <w:b/>
      <w:bCs/>
      <w:kern w:val="2"/>
      <w:sz w:val="24"/>
      <w:szCs w:val="24"/>
    </w:rPr>
  </w:style>
  <w:style w:type="paragraph" w:customStyle="1" w:styleId="proposaltextbody074">
    <w:name w:val="样式 proposal text body + 左侧:  0.74 厘米"/>
    <w:basedOn w:val="a"/>
    <w:qFormat/>
    <w:rsid w:val="0080788F"/>
    <w:pPr>
      <w:adjustRightInd w:val="0"/>
      <w:spacing w:before="120" w:line="240" w:lineRule="auto"/>
      <w:ind w:left="420" w:firstLineChars="200" w:firstLine="200"/>
      <w:jc w:val="left"/>
      <w:textAlignment w:val="baseline"/>
    </w:pPr>
    <w:rPr>
      <w:rFonts w:ascii="Verdana" w:hAnsi="Verdana" w:cs="宋体"/>
      <w:bCs/>
      <w:kern w:val="0"/>
    </w:rPr>
  </w:style>
  <w:style w:type="character" w:customStyle="1" w:styleId="110">
    <w:name w:val="不明显强调11"/>
    <w:uiPriority w:val="19"/>
    <w:qFormat/>
    <w:rsid w:val="0080788F"/>
    <w:rPr>
      <w:i/>
      <w:iCs/>
      <w:color w:val="000000"/>
    </w:rPr>
  </w:style>
  <w:style w:type="paragraph" w:customStyle="1" w:styleId="111">
    <w:name w:val="修订11"/>
    <w:uiPriority w:val="99"/>
    <w:semiHidden/>
    <w:qFormat/>
    <w:rsid w:val="0080788F"/>
    <w:rPr>
      <w:kern w:val="2"/>
      <w:sz w:val="24"/>
      <w:szCs w:val="24"/>
    </w:rPr>
  </w:style>
  <w:style w:type="paragraph" w:customStyle="1" w:styleId="TOC11">
    <w:name w:val="TOC 标题11"/>
    <w:basedOn w:val="1"/>
    <w:next w:val="a"/>
    <w:uiPriority w:val="39"/>
    <w:qFormat/>
    <w:rsid w:val="0080788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Char7">
    <w:name w:val="列出段落 Char"/>
    <w:link w:val="af3"/>
    <w:uiPriority w:val="34"/>
    <w:qFormat/>
    <w:rsid w:val="0080788F"/>
    <w:rPr>
      <w:rFonts w:ascii="Calibri" w:hAnsi="Calibri"/>
      <w:kern w:val="2"/>
      <w:sz w:val="21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7F2F7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www.everelegance.com.cn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3.xml"/><Relationship Id="rId30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verelegance\products\manage\git\docs\&#35268;&#33539;\&#25991;&#26723;&#27169;&#26495;\&#38656;&#27714;&#20998;&#26512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1C4F67-EAE4-44A4-90C4-DA1256E3C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需求分析模板.dot</Template>
  <TotalTime>355</TotalTime>
  <Pages>28</Pages>
  <Words>1312</Words>
  <Characters>7483</Characters>
  <Application>Microsoft Office Word</Application>
  <DocSecurity>0</DocSecurity>
  <Lines>62</Lines>
  <Paragraphs>17</Paragraphs>
  <ScaleCrop>false</ScaleCrop>
  <Company>www.ibs.com</Company>
  <LinksUpToDate>false</LinksUpToDate>
  <CharactersWithSpaces>8778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需求分析说明书</dc:title>
  <dc:subject>教育云分期项目</dc:subject>
  <dc:creator>josh</dc:creator>
  <cp:keywords>久雅科技</cp:keywords>
  <dc:description>上海久雅信息科技有限公司_x000d_
地址：徐汇区龙吴路1500号交大科技园B座311室_x000d_
邮编：200213_x000d_
电话：021-54362083 54362092_x000d_
传真：021-54362085_x000d_
Email：info@everelegance.com.cn_x000d_
HomePage：http://www.everelegance.com.cn</dc:description>
  <cp:lastModifiedBy>boccfc</cp:lastModifiedBy>
  <cp:revision>1246</cp:revision>
  <dcterms:created xsi:type="dcterms:W3CDTF">2018-05-09T02:06:00Z</dcterms:created>
  <dcterms:modified xsi:type="dcterms:W3CDTF">2018-05-11T07:25:00Z</dcterms:modified>
  <cp:category>项目文档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